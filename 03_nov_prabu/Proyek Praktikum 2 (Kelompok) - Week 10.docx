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622EC" w14:textId="2FAD37D9" w:rsidR="00A72A80" w:rsidRPr="004F0755" w:rsidRDefault="009F1A85" w:rsidP="004324C1">
      <w:pPr>
        <w:spacing w:after="0"/>
        <w:jc w:val="center"/>
        <w:rPr>
          <w:rFonts w:asciiTheme="majorBidi" w:hAnsiTheme="majorBidi" w:cstheme="majorBidi"/>
          <w:b/>
          <w:color w:val="auto"/>
          <w:sz w:val="36"/>
          <w:szCs w:val="32"/>
        </w:rPr>
      </w:pPr>
      <w:r w:rsidRPr="004F0755">
        <w:rPr>
          <w:rFonts w:asciiTheme="majorBidi" w:hAnsiTheme="majorBidi" w:cstheme="majorBidi"/>
          <w:b/>
          <w:color w:val="auto"/>
          <w:sz w:val="36"/>
          <w:szCs w:val="32"/>
        </w:rPr>
        <w:t>PROYEK PRAKTIKUM</w:t>
      </w:r>
    </w:p>
    <w:p w14:paraId="08DD30FF" w14:textId="38A144DC" w:rsidR="003F3BBE" w:rsidRDefault="004324C1" w:rsidP="004324C1">
      <w:pPr>
        <w:pStyle w:val="TitlePembahasan"/>
        <w:spacing w:line="276" w:lineRule="auto"/>
        <w:rPr>
          <w:rFonts w:asciiTheme="majorBidi" w:hAnsiTheme="majorBidi"/>
          <w:b/>
          <w:color w:val="auto"/>
          <w:sz w:val="36"/>
          <w:szCs w:val="32"/>
        </w:rPr>
      </w:pPr>
      <w:r w:rsidRPr="004F0755">
        <w:rPr>
          <w:rFonts w:asciiTheme="majorBidi" w:hAnsiTheme="majorBidi"/>
          <w:b/>
          <w:color w:val="auto"/>
          <w:sz w:val="36"/>
          <w:szCs w:val="32"/>
        </w:rPr>
        <w:t>(</w:t>
      </w:r>
      <w:r w:rsidR="00B43D7B">
        <w:rPr>
          <w:rFonts w:asciiTheme="majorBidi" w:hAnsiTheme="majorBidi"/>
          <w:b/>
          <w:color w:val="auto"/>
          <w:sz w:val="36"/>
          <w:szCs w:val="32"/>
        </w:rPr>
        <w:t>Project Team</w:t>
      </w:r>
      <w:r w:rsidRPr="004F0755">
        <w:rPr>
          <w:rFonts w:asciiTheme="majorBidi" w:hAnsiTheme="majorBidi"/>
          <w:b/>
          <w:color w:val="auto"/>
          <w:sz w:val="36"/>
          <w:szCs w:val="32"/>
        </w:rPr>
        <w:t>)</w:t>
      </w:r>
    </w:p>
    <w:p w14:paraId="7345EEDD" w14:textId="77777777" w:rsidR="004F0755" w:rsidRPr="004F0755" w:rsidRDefault="004F0755" w:rsidP="004324C1">
      <w:pPr>
        <w:pStyle w:val="TitlePembahasan"/>
        <w:spacing w:line="276" w:lineRule="auto"/>
        <w:rPr>
          <w:rFonts w:asciiTheme="majorBidi" w:hAnsiTheme="majorBidi"/>
          <w:color w:val="auto"/>
        </w:rPr>
      </w:pPr>
    </w:p>
    <w:p w14:paraId="663DC526" w14:textId="428CF452" w:rsidR="005A4B25" w:rsidRPr="004324C1" w:rsidRDefault="005A4B25" w:rsidP="004324C1">
      <w:pPr>
        <w:pStyle w:val="NaskahReferensiAPA"/>
        <w:spacing w:after="0" w:line="276" w:lineRule="auto"/>
        <w:ind w:left="0" w:firstLine="0"/>
        <w:rPr>
          <w:rFonts w:ascii="Arial" w:hAnsi="Arial" w:cs="Arial"/>
          <w:color w:val="auto"/>
        </w:rPr>
      </w:pPr>
    </w:p>
    <w:p w14:paraId="3239AFA2" w14:textId="1258A564" w:rsidR="004F0755" w:rsidRPr="004F0755" w:rsidRDefault="004F0755" w:rsidP="004F0755">
      <w:pPr>
        <w:pStyle w:val="NormalWeb"/>
        <w:numPr>
          <w:ilvl w:val="0"/>
          <w:numId w:val="50"/>
        </w:numPr>
        <w:ind w:left="426"/>
        <w:rPr>
          <w:color w:val="000000"/>
        </w:rPr>
      </w:pPr>
      <w:r w:rsidRPr="004F0755">
        <w:rPr>
          <w:color w:val="000000"/>
        </w:rPr>
        <w:t>LO 1: Apply syntax and functions in the C language</w:t>
      </w:r>
    </w:p>
    <w:p w14:paraId="6A139FE8" w14:textId="27B93E28" w:rsidR="004F0755" w:rsidRPr="004F0755" w:rsidRDefault="004F0755" w:rsidP="004F0755">
      <w:pPr>
        <w:pStyle w:val="NormalWeb"/>
        <w:numPr>
          <w:ilvl w:val="0"/>
          <w:numId w:val="50"/>
        </w:numPr>
        <w:ind w:left="426"/>
        <w:rPr>
          <w:color w:val="000000"/>
        </w:rPr>
      </w:pPr>
      <w:r w:rsidRPr="004F0755">
        <w:rPr>
          <w:color w:val="000000"/>
        </w:rPr>
        <w:t>LO 2: Analyzing a program to solve problems using the C language.</w:t>
      </w:r>
    </w:p>
    <w:p w14:paraId="0DEA811E" w14:textId="6749AF09" w:rsidR="004F0755" w:rsidRPr="004F0755" w:rsidRDefault="004F0755" w:rsidP="004F0755">
      <w:pPr>
        <w:pStyle w:val="NormalWeb"/>
        <w:numPr>
          <w:ilvl w:val="0"/>
          <w:numId w:val="50"/>
        </w:numPr>
        <w:ind w:left="426"/>
        <w:rPr>
          <w:color w:val="000000"/>
        </w:rPr>
      </w:pPr>
      <w:r w:rsidRPr="004F0755">
        <w:rPr>
          <w:color w:val="000000"/>
        </w:rPr>
        <w:t>LO 3: Evaluate the kind of algorithms, syntax, and function for problem-solvin</w:t>
      </w:r>
      <w:r w:rsidR="004E6EE0">
        <w:rPr>
          <w:color w:val="000000"/>
        </w:rPr>
        <w:t>g</w:t>
      </w:r>
    </w:p>
    <w:p w14:paraId="2B7EFE49" w14:textId="3B1326FB" w:rsidR="004F0755" w:rsidRDefault="007C343B" w:rsidP="000F1705">
      <w:pPr>
        <w:pStyle w:val="NormalWeb"/>
        <w:spacing w:line="360" w:lineRule="auto"/>
        <w:jc w:val="both"/>
        <w:rPr>
          <w:rStyle w:val="Strong"/>
          <w:rFonts w:asciiTheme="majorBidi" w:hAnsiTheme="majorBidi" w:cstheme="majorBidi"/>
        </w:rPr>
      </w:pPr>
      <w:proofErr w:type="spellStart"/>
      <w:r>
        <w:rPr>
          <w:rStyle w:val="Strong"/>
          <w:rFonts w:asciiTheme="majorBidi" w:hAnsiTheme="majorBidi" w:cstheme="majorBidi"/>
        </w:rPr>
        <w:t>Relevansi</w:t>
      </w:r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93"/>
        <w:gridCol w:w="2420"/>
        <w:gridCol w:w="4625"/>
      </w:tblGrid>
      <w:tr w:rsidR="007C343B" w:rsidRPr="007C343B" w14:paraId="28F3DDD1" w14:textId="77777777" w:rsidTr="007C3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89293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</w:t>
            </w:r>
          </w:p>
        </w:tc>
        <w:tc>
          <w:tcPr>
            <w:tcW w:w="0" w:type="auto"/>
            <w:hideMark/>
          </w:tcPr>
          <w:p w14:paraId="6EBC05D7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Topic</w:t>
            </w:r>
          </w:p>
        </w:tc>
        <w:tc>
          <w:tcPr>
            <w:tcW w:w="0" w:type="auto"/>
            <w:hideMark/>
          </w:tcPr>
          <w:p w14:paraId="3E38ED49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Relevansi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Praktikum</w:t>
            </w:r>
            <w:proofErr w:type="spellEnd"/>
          </w:p>
        </w:tc>
      </w:tr>
      <w:tr w:rsidR="007C343B" w:rsidRPr="007C343B" w14:paraId="7EECAF7F" w14:textId="77777777" w:rsidTr="007C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15BAA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1</w:t>
            </w:r>
          </w:p>
        </w:tc>
        <w:tc>
          <w:tcPr>
            <w:tcW w:w="0" w:type="auto"/>
            <w:hideMark/>
          </w:tcPr>
          <w:p w14:paraId="19766034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Introduction to Algorithm and Programming</w:t>
            </w:r>
          </w:p>
        </w:tc>
        <w:tc>
          <w:tcPr>
            <w:tcW w:w="0" w:type="auto"/>
            <w:hideMark/>
          </w:tcPr>
          <w:p w14:paraId="6D555D64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Memberikan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dasar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konsep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program,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struktur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kontrol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, dan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struktur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data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dasar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yang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mendasari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seluruh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tugas</w:t>
            </w:r>
            <w:proofErr w:type="spellEnd"/>
          </w:p>
        </w:tc>
      </w:tr>
      <w:tr w:rsidR="007C343B" w:rsidRPr="007C343B" w14:paraId="0CF6AE57" w14:textId="77777777" w:rsidTr="007C3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15AA2C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2</w:t>
            </w:r>
          </w:p>
        </w:tc>
        <w:tc>
          <w:tcPr>
            <w:tcW w:w="0" w:type="auto"/>
            <w:hideMark/>
          </w:tcPr>
          <w:p w14:paraId="2F2E50BF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Format Input and Output</w:t>
            </w:r>
          </w:p>
        </w:tc>
        <w:tc>
          <w:tcPr>
            <w:tcW w:w="0" w:type="auto"/>
            <w:hideMark/>
          </w:tcPr>
          <w:p w14:paraId="1EDC8568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Langsung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digunakan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dalam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menu 1 dan 7: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penggunaan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Courier New" w:eastAsia="Times New Roman" w:hAnsi="Courier New" w:cs="Courier New"/>
                <w:color w:val="auto"/>
                <w:lang w:eastAsia="zh-CN"/>
              </w:rPr>
              <w:t>scanf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C343B">
              <w:rPr>
                <w:rFonts w:ascii="Courier New" w:eastAsia="Times New Roman" w:hAnsi="Courier New" w:cs="Courier New"/>
                <w:color w:val="auto"/>
                <w:lang w:eastAsia="zh-CN"/>
              </w:rPr>
              <w:t>printf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untuk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menerima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dan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menampilkan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data</w:t>
            </w:r>
          </w:p>
        </w:tc>
      </w:tr>
      <w:tr w:rsidR="007C343B" w:rsidRPr="007C343B" w14:paraId="775D2357" w14:textId="77777777" w:rsidTr="007C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B04FD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3</w:t>
            </w:r>
          </w:p>
        </w:tc>
        <w:tc>
          <w:tcPr>
            <w:tcW w:w="0" w:type="auto"/>
            <w:hideMark/>
          </w:tcPr>
          <w:p w14:paraId="664B3F64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Operator, Operand, and Arithmetic</w:t>
            </w:r>
          </w:p>
        </w:tc>
        <w:tc>
          <w:tcPr>
            <w:tcW w:w="0" w:type="auto"/>
            <w:hideMark/>
          </w:tcPr>
          <w:p w14:paraId="6FCBC54E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Diterapkan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dalam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menu 7: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perhitungan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total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harga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=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jumlah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×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harga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serta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validasi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input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numerik</w:t>
            </w:r>
            <w:proofErr w:type="spellEnd"/>
          </w:p>
        </w:tc>
      </w:tr>
      <w:tr w:rsidR="007C343B" w:rsidRPr="007C343B" w14:paraId="7E28B68B" w14:textId="77777777" w:rsidTr="007C3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1B0EC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4</w:t>
            </w:r>
          </w:p>
        </w:tc>
        <w:tc>
          <w:tcPr>
            <w:tcW w:w="0" w:type="auto"/>
            <w:hideMark/>
          </w:tcPr>
          <w:p w14:paraId="668D325C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Program Control: Selection and Repetition</w:t>
            </w:r>
          </w:p>
        </w:tc>
        <w:tc>
          <w:tcPr>
            <w:tcW w:w="0" w:type="auto"/>
            <w:hideMark/>
          </w:tcPr>
          <w:p w14:paraId="51D1F173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Digunakan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dalam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navigasi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menu,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validasi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input,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pengulangan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proses di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seluruh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menu 1–8</w:t>
            </w:r>
          </w:p>
        </w:tc>
      </w:tr>
      <w:tr w:rsidR="007C343B" w:rsidRPr="007C343B" w14:paraId="4ED14BB7" w14:textId="77777777" w:rsidTr="007C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FF6AB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5</w:t>
            </w:r>
          </w:p>
        </w:tc>
        <w:tc>
          <w:tcPr>
            <w:tcW w:w="0" w:type="auto"/>
            <w:hideMark/>
          </w:tcPr>
          <w:p w14:paraId="62D6E7D8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Pointers and Array</w:t>
            </w:r>
          </w:p>
        </w:tc>
        <w:tc>
          <w:tcPr>
            <w:tcW w:w="0" w:type="auto"/>
            <w:hideMark/>
          </w:tcPr>
          <w:p w14:paraId="69892EB2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Digunakan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untuk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menyimpan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dan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memanipulasi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data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buku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dan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transaksi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menggunakan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array of struct</w:t>
            </w:r>
          </w:p>
        </w:tc>
      </w:tr>
      <w:tr w:rsidR="007C343B" w:rsidRPr="007C343B" w14:paraId="52A962EB" w14:textId="77777777" w:rsidTr="007C3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27848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6</w:t>
            </w:r>
          </w:p>
        </w:tc>
        <w:tc>
          <w:tcPr>
            <w:tcW w:w="0" w:type="auto"/>
            <w:hideMark/>
          </w:tcPr>
          <w:p w14:paraId="4CDD42F7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Function and Recursion</w:t>
            </w:r>
          </w:p>
        </w:tc>
        <w:tc>
          <w:tcPr>
            <w:tcW w:w="0" w:type="auto"/>
            <w:hideMark/>
          </w:tcPr>
          <w:p w14:paraId="5F5ECB48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Fungsi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modular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diperlukan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untuk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pemisahan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logika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tiap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menu,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termasuk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sorting di menu 8</w:t>
            </w:r>
          </w:p>
        </w:tc>
      </w:tr>
      <w:tr w:rsidR="007C343B" w:rsidRPr="007C343B" w14:paraId="0431E284" w14:textId="77777777" w:rsidTr="007C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4C270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7</w:t>
            </w:r>
          </w:p>
        </w:tc>
        <w:tc>
          <w:tcPr>
            <w:tcW w:w="0" w:type="auto"/>
            <w:hideMark/>
          </w:tcPr>
          <w:p w14:paraId="33E42033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Structures and Union</w:t>
            </w:r>
          </w:p>
        </w:tc>
        <w:tc>
          <w:tcPr>
            <w:tcW w:w="0" w:type="auto"/>
            <w:hideMark/>
          </w:tcPr>
          <w:p w14:paraId="51B41261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Struct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digunakan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untuk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mendefinisikan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tipe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data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buku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dan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histori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penjualan</w:t>
            </w:r>
            <w:proofErr w:type="spellEnd"/>
          </w:p>
        </w:tc>
      </w:tr>
      <w:tr w:rsidR="007C343B" w:rsidRPr="007C343B" w14:paraId="09634900" w14:textId="77777777" w:rsidTr="007C3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B9C2D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8</w:t>
            </w:r>
          </w:p>
        </w:tc>
        <w:tc>
          <w:tcPr>
            <w:tcW w:w="0" w:type="auto"/>
            <w:hideMark/>
          </w:tcPr>
          <w:p w14:paraId="063322FF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Memory Allocation</w:t>
            </w:r>
          </w:p>
        </w:tc>
        <w:tc>
          <w:tcPr>
            <w:tcW w:w="0" w:type="auto"/>
            <w:hideMark/>
          </w:tcPr>
          <w:p w14:paraId="72D25066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Diperlukan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dalam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manajemen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file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saat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file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tidak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tersedia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serta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alokasi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memori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dinamis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jika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diimplementasi</w:t>
            </w:r>
            <w:proofErr w:type="spellEnd"/>
          </w:p>
        </w:tc>
      </w:tr>
      <w:tr w:rsidR="007C343B" w:rsidRPr="007C343B" w14:paraId="24DBCCFE" w14:textId="77777777" w:rsidTr="007C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446DD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9</w:t>
            </w:r>
          </w:p>
        </w:tc>
        <w:tc>
          <w:tcPr>
            <w:tcW w:w="0" w:type="auto"/>
            <w:hideMark/>
          </w:tcPr>
          <w:p w14:paraId="764F5929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File Processing and Searching</w:t>
            </w:r>
          </w:p>
        </w:tc>
        <w:tc>
          <w:tcPr>
            <w:tcW w:w="0" w:type="auto"/>
            <w:hideMark/>
          </w:tcPr>
          <w:p w14:paraId="5D1C61AB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Esensial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untuk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semua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fitur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yang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membaca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/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menulis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file (menu 2, 3, 4, 5, 6, 7)</w:t>
            </w:r>
          </w:p>
        </w:tc>
      </w:tr>
      <w:tr w:rsidR="007C343B" w:rsidRPr="007C343B" w14:paraId="24C8FE2C" w14:textId="77777777" w:rsidTr="007C3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3E705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Week 10</w:t>
            </w:r>
          </w:p>
        </w:tc>
        <w:tc>
          <w:tcPr>
            <w:tcW w:w="0" w:type="auto"/>
            <w:hideMark/>
          </w:tcPr>
          <w:p w14:paraId="70D26DE0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Sorting</w:t>
            </w:r>
          </w:p>
        </w:tc>
        <w:tc>
          <w:tcPr>
            <w:tcW w:w="0" w:type="auto"/>
            <w:hideMark/>
          </w:tcPr>
          <w:p w14:paraId="53CE1A04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Langsung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digunakan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dalam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menu 8: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fitur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pengurutan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nama (bubble sort) dan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harga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(selection sort)</w:t>
            </w:r>
          </w:p>
        </w:tc>
      </w:tr>
    </w:tbl>
    <w:p w14:paraId="5974453B" w14:textId="77777777" w:rsidR="007C343B" w:rsidRDefault="007C343B" w:rsidP="000F1705">
      <w:pPr>
        <w:pStyle w:val="NormalWeb"/>
        <w:spacing w:line="360" w:lineRule="auto"/>
        <w:jc w:val="both"/>
        <w:rPr>
          <w:rStyle w:val="Strong"/>
          <w:rFonts w:asciiTheme="majorBidi" w:hAnsiTheme="majorBidi" w:cstheme="majorBidi"/>
        </w:rPr>
      </w:pPr>
    </w:p>
    <w:p w14:paraId="52D6481B" w14:textId="5FED3E61" w:rsidR="000F1705" w:rsidRPr="000F1705" w:rsidRDefault="000F1705" w:rsidP="000F1705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  <w:r w:rsidRPr="000F1705">
        <w:rPr>
          <w:rStyle w:val="Strong"/>
          <w:rFonts w:asciiTheme="majorBidi" w:hAnsiTheme="majorBidi" w:cstheme="majorBidi"/>
        </w:rPr>
        <w:lastRenderedPageBreak/>
        <w:t xml:space="preserve">Toko </w:t>
      </w:r>
      <w:proofErr w:type="spellStart"/>
      <w:r w:rsidRPr="000F1705">
        <w:rPr>
          <w:rStyle w:val="Strong"/>
          <w:rFonts w:asciiTheme="majorBidi" w:hAnsiTheme="majorBidi" w:cstheme="majorBidi"/>
        </w:rPr>
        <w:t>Buku</w:t>
      </w:r>
      <w:proofErr w:type="spellEnd"/>
      <w:r w:rsidRPr="000F1705">
        <w:rPr>
          <w:rStyle w:val="Strong"/>
          <w:rFonts w:asciiTheme="majorBidi" w:hAnsiTheme="majorBidi" w:cstheme="majorBidi"/>
        </w:rPr>
        <w:t xml:space="preserve"> “</w:t>
      </w:r>
      <w:proofErr w:type="spellStart"/>
      <w:r w:rsidRPr="000F1705">
        <w:rPr>
          <w:rStyle w:val="Strong"/>
          <w:rFonts w:asciiTheme="majorBidi" w:hAnsiTheme="majorBidi" w:cstheme="majorBidi"/>
        </w:rPr>
        <w:t>Literasi</w:t>
      </w:r>
      <w:proofErr w:type="spellEnd"/>
      <w:r w:rsidRPr="000F1705">
        <w:rPr>
          <w:rStyle w:val="Strong"/>
          <w:rFonts w:asciiTheme="majorBidi" w:hAnsiTheme="majorBidi" w:cstheme="majorBidi"/>
        </w:rPr>
        <w:t xml:space="preserve"> </w:t>
      </w:r>
      <w:r>
        <w:rPr>
          <w:rStyle w:val="Strong"/>
          <w:rFonts w:asciiTheme="majorBidi" w:hAnsiTheme="majorBidi" w:cstheme="majorBidi"/>
        </w:rPr>
        <w:t xml:space="preserve">Nusantara </w:t>
      </w:r>
      <w:r w:rsidRPr="000F1705">
        <w:rPr>
          <w:rStyle w:val="Strong"/>
          <w:rFonts w:asciiTheme="majorBidi" w:hAnsiTheme="majorBidi" w:cstheme="majorBidi"/>
        </w:rPr>
        <w:t>Jaya”</w:t>
      </w:r>
      <w:r w:rsidRPr="000F1705">
        <w:rPr>
          <w:rFonts w:asciiTheme="majorBidi" w:hAnsiTheme="majorBidi" w:cstheme="majorBidi"/>
        </w:rPr>
        <w:t xml:space="preserve"> </w:t>
      </w:r>
      <w:proofErr w:type="spellStart"/>
      <w:r w:rsidRPr="000F1705">
        <w:rPr>
          <w:rFonts w:asciiTheme="majorBidi" w:hAnsiTheme="majorBidi" w:cstheme="majorBidi"/>
        </w:rPr>
        <w:t>adalah</w:t>
      </w:r>
      <w:proofErr w:type="spellEnd"/>
      <w:r w:rsidRPr="000F1705">
        <w:rPr>
          <w:rFonts w:asciiTheme="majorBidi" w:hAnsiTheme="majorBidi" w:cstheme="majorBidi"/>
        </w:rPr>
        <w:t xml:space="preserve"> </w:t>
      </w:r>
      <w:proofErr w:type="spellStart"/>
      <w:r w:rsidRPr="000F1705">
        <w:rPr>
          <w:rFonts w:asciiTheme="majorBidi" w:hAnsiTheme="majorBidi" w:cstheme="majorBidi"/>
        </w:rPr>
        <w:t>toko</w:t>
      </w:r>
      <w:proofErr w:type="spellEnd"/>
      <w:r w:rsidRPr="000F1705">
        <w:rPr>
          <w:rFonts w:asciiTheme="majorBidi" w:hAnsiTheme="majorBidi" w:cstheme="majorBidi"/>
        </w:rPr>
        <w:t xml:space="preserve"> </w:t>
      </w:r>
      <w:proofErr w:type="spellStart"/>
      <w:r w:rsidRPr="000F1705">
        <w:rPr>
          <w:rFonts w:asciiTheme="majorBidi" w:hAnsiTheme="majorBidi" w:cstheme="majorBidi"/>
        </w:rPr>
        <w:t>buku</w:t>
      </w:r>
      <w:proofErr w:type="spellEnd"/>
      <w:r w:rsidRPr="000F1705">
        <w:rPr>
          <w:rFonts w:asciiTheme="majorBidi" w:hAnsiTheme="majorBidi" w:cstheme="majorBidi"/>
        </w:rPr>
        <w:t xml:space="preserve"> </w:t>
      </w:r>
      <w:proofErr w:type="spellStart"/>
      <w:r w:rsidRPr="000F1705">
        <w:rPr>
          <w:rFonts w:asciiTheme="majorBidi" w:hAnsiTheme="majorBidi" w:cstheme="majorBidi"/>
        </w:rPr>
        <w:t>skala</w:t>
      </w:r>
      <w:proofErr w:type="spellEnd"/>
      <w:r w:rsidRPr="000F1705">
        <w:rPr>
          <w:rFonts w:asciiTheme="majorBidi" w:hAnsiTheme="majorBidi" w:cstheme="majorBidi"/>
        </w:rPr>
        <w:t xml:space="preserve"> </w:t>
      </w:r>
      <w:proofErr w:type="spellStart"/>
      <w:r w:rsidRPr="000F1705">
        <w:rPr>
          <w:rFonts w:asciiTheme="majorBidi" w:hAnsiTheme="majorBidi" w:cstheme="majorBidi"/>
        </w:rPr>
        <w:t>menengah</w:t>
      </w:r>
      <w:proofErr w:type="spellEnd"/>
      <w:r w:rsidRPr="000F1705">
        <w:rPr>
          <w:rFonts w:asciiTheme="majorBidi" w:hAnsiTheme="majorBidi" w:cstheme="majorBidi"/>
        </w:rPr>
        <w:t xml:space="preserve"> di </w:t>
      </w:r>
      <w:proofErr w:type="spellStart"/>
      <w:r w:rsidRPr="000F1705">
        <w:rPr>
          <w:rFonts w:asciiTheme="majorBidi" w:hAnsiTheme="majorBidi" w:cstheme="majorBidi"/>
        </w:rPr>
        <w:t>kota</w:t>
      </w:r>
      <w:proofErr w:type="spellEnd"/>
      <w:r w:rsidRPr="000F1705">
        <w:rPr>
          <w:rFonts w:asciiTheme="majorBidi" w:hAnsiTheme="majorBidi" w:cstheme="majorBidi"/>
        </w:rPr>
        <w:t xml:space="preserve"> Anda. </w:t>
      </w:r>
      <w:proofErr w:type="spellStart"/>
      <w:r w:rsidRPr="000F1705">
        <w:rPr>
          <w:rFonts w:asciiTheme="majorBidi" w:hAnsiTheme="majorBidi" w:cstheme="majorBidi"/>
        </w:rPr>
        <w:t>Pemiliknya</w:t>
      </w:r>
      <w:proofErr w:type="spellEnd"/>
      <w:r w:rsidRPr="000F1705">
        <w:rPr>
          <w:rFonts w:asciiTheme="majorBidi" w:hAnsiTheme="majorBidi" w:cstheme="majorBidi"/>
        </w:rPr>
        <w:t xml:space="preserve">, Bapak Anwar, </w:t>
      </w:r>
      <w:proofErr w:type="spellStart"/>
      <w:r w:rsidRPr="000F1705">
        <w:rPr>
          <w:rFonts w:asciiTheme="majorBidi" w:hAnsiTheme="majorBidi" w:cstheme="majorBidi"/>
        </w:rPr>
        <w:t>selama</w:t>
      </w:r>
      <w:proofErr w:type="spellEnd"/>
      <w:r w:rsidRPr="000F1705">
        <w:rPr>
          <w:rFonts w:asciiTheme="majorBidi" w:hAnsiTheme="majorBidi" w:cstheme="majorBidi"/>
        </w:rPr>
        <w:t xml:space="preserve"> </w:t>
      </w:r>
      <w:proofErr w:type="spellStart"/>
      <w:r w:rsidRPr="000F1705">
        <w:rPr>
          <w:rFonts w:asciiTheme="majorBidi" w:hAnsiTheme="majorBidi" w:cstheme="majorBidi"/>
        </w:rPr>
        <w:t>ini</w:t>
      </w:r>
      <w:proofErr w:type="spellEnd"/>
      <w:r w:rsidRPr="000F1705">
        <w:rPr>
          <w:rFonts w:asciiTheme="majorBidi" w:hAnsiTheme="majorBidi" w:cstheme="majorBidi"/>
        </w:rPr>
        <w:t xml:space="preserve"> </w:t>
      </w:r>
      <w:proofErr w:type="spellStart"/>
      <w:r w:rsidRPr="000F1705">
        <w:rPr>
          <w:rFonts w:asciiTheme="majorBidi" w:hAnsiTheme="majorBidi" w:cstheme="majorBidi"/>
        </w:rPr>
        <w:t>mencatat</w:t>
      </w:r>
      <w:proofErr w:type="spellEnd"/>
      <w:r w:rsidRPr="000F1705">
        <w:rPr>
          <w:rFonts w:asciiTheme="majorBidi" w:hAnsiTheme="majorBidi" w:cstheme="majorBidi"/>
        </w:rPr>
        <w:t xml:space="preserve"> </w:t>
      </w:r>
      <w:proofErr w:type="spellStart"/>
      <w:r w:rsidRPr="000F1705">
        <w:rPr>
          <w:rFonts w:asciiTheme="majorBidi" w:hAnsiTheme="majorBidi" w:cstheme="majorBidi"/>
        </w:rPr>
        <w:t>penjualan</w:t>
      </w:r>
      <w:proofErr w:type="spellEnd"/>
      <w:r w:rsidRPr="000F1705">
        <w:rPr>
          <w:rFonts w:asciiTheme="majorBidi" w:hAnsiTheme="majorBidi" w:cstheme="majorBidi"/>
        </w:rPr>
        <w:t xml:space="preserve"> di </w:t>
      </w:r>
      <w:proofErr w:type="spellStart"/>
      <w:r w:rsidRPr="000F1705">
        <w:rPr>
          <w:rFonts w:asciiTheme="majorBidi" w:hAnsiTheme="majorBidi" w:cstheme="majorBidi"/>
        </w:rPr>
        <w:t>buku</w:t>
      </w:r>
      <w:proofErr w:type="spellEnd"/>
      <w:r w:rsidRPr="000F1705">
        <w:rPr>
          <w:rFonts w:asciiTheme="majorBidi" w:hAnsiTheme="majorBidi" w:cstheme="majorBidi"/>
        </w:rPr>
        <w:t xml:space="preserve"> </w:t>
      </w:r>
      <w:proofErr w:type="spellStart"/>
      <w:r w:rsidRPr="000F1705">
        <w:rPr>
          <w:rFonts w:asciiTheme="majorBidi" w:hAnsiTheme="majorBidi" w:cstheme="majorBidi"/>
        </w:rPr>
        <w:t>tulis</w:t>
      </w:r>
      <w:proofErr w:type="spellEnd"/>
      <w:r w:rsidRPr="000F1705">
        <w:rPr>
          <w:rFonts w:asciiTheme="majorBidi" w:hAnsiTheme="majorBidi" w:cstheme="majorBidi"/>
        </w:rPr>
        <w:t xml:space="preserve">. </w:t>
      </w:r>
      <w:proofErr w:type="spellStart"/>
      <w:r w:rsidRPr="000F1705">
        <w:rPr>
          <w:rFonts w:asciiTheme="majorBidi" w:hAnsiTheme="majorBidi" w:cstheme="majorBidi"/>
        </w:rPr>
        <w:t>Untuk</w:t>
      </w:r>
      <w:proofErr w:type="spellEnd"/>
      <w:r w:rsidRPr="000F1705">
        <w:rPr>
          <w:rFonts w:asciiTheme="majorBidi" w:hAnsiTheme="majorBidi" w:cstheme="majorBidi"/>
        </w:rPr>
        <w:t xml:space="preserve"> </w:t>
      </w:r>
      <w:proofErr w:type="spellStart"/>
      <w:r w:rsidRPr="000F1705">
        <w:rPr>
          <w:rFonts w:asciiTheme="majorBidi" w:hAnsiTheme="majorBidi" w:cstheme="majorBidi"/>
        </w:rPr>
        <w:t>mendukung</w:t>
      </w:r>
      <w:proofErr w:type="spellEnd"/>
      <w:r w:rsidRPr="000F1705">
        <w:rPr>
          <w:rFonts w:asciiTheme="majorBidi" w:hAnsiTheme="majorBidi" w:cstheme="majorBidi"/>
        </w:rPr>
        <w:t xml:space="preserve"> </w:t>
      </w:r>
      <w:proofErr w:type="spellStart"/>
      <w:r w:rsidRPr="000F1705">
        <w:rPr>
          <w:rFonts w:asciiTheme="majorBidi" w:hAnsiTheme="majorBidi" w:cstheme="majorBidi"/>
        </w:rPr>
        <w:t>digitalisasi</w:t>
      </w:r>
      <w:proofErr w:type="spellEnd"/>
      <w:r w:rsidRPr="000F1705">
        <w:rPr>
          <w:rFonts w:asciiTheme="majorBidi" w:hAnsiTheme="majorBidi" w:cstheme="majorBidi"/>
        </w:rPr>
        <w:t xml:space="preserve">, Anda dan </w:t>
      </w:r>
      <w:proofErr w:type="spellStart"/>
      <w:r w:rsidRPr="000F1705">
        <w:rPr>
          <w:rFonts w:asciiTheme="majorBidi" w:hAnsiTheme="majorBidi" w:cstheme="majorBidi"/>
        </w:rPr>
        <w:t>tim</w:t>
      </w:r>
      <w:proofErr w:type="spellEnd"/>
      <w:r w:rsidRPr="000F1705">
        <w:rPr>
          <w:rFonts w:asciiTheme="majorBidi" w:hAnsiTheme="majorBidi" w:cstheme="majorBidi"/>
        </w:rPr>
        <w:t xml:space="preserve"> </w:t>
      </w:r>
      <w:proofErr w:type="spellStart"/>
      <w:r w:rsidRPr="000F1705">
        <w:rPr>
          <w:rFonts w:asciiTheme="majorBidi" w:hAnsiTheme="majorBidi" w:cstheme="majorBidi"/>
        </w:rPr>
        <w:t>diminta</w:t>
      </w:r>
      <w:proofErr w:type="spellEnd"/>
      <w:r w:rsidRPr="000F1705">
        <w:rPr>
          <w:rFonts w:asciiTheme="majorBidi" w:hAnsiTheme="majorBidi" w:cstheme="majorBidi"/>
        </w:rPr>
        <w:t xml:space="preserve"> </w:t>
      </w:r>
      <w:proofErr w:type="spellStart"/>
      <w:r w:rsidRPr="000F1705">
        <w:rPr>
          <w:rFonts w:asciiTheme="majorBidi" w:hAnsiTheme="majorBidi" w:cstheme="majorBidi"/>
        </w:rPr>
        <w:t>membuat</w:t>
      </w:r>
      <w:proofErr w:type="spellEnd"/>
      <w:r w:rsidRPr="000F1705">
        <w:rPr>
          <w:rFonts w:asciiTheme="majorBidi" w:hAnsiTheme="majorBidi" w:cstheme="majorBidi"/>
        </w:rPr>
        <w:t xml:space="preserve"> </w:t>
      </w:r>
      <w:proofErr w:type="spellStart"/>
      <w:r w:rsidRPr="000F1705">
        <w:rPr>
          <w:rStyle w:val="Strong"/>
          <w:rFonts w:asciiTheme="majorBidi" w:hAnsiTheme="majorBidi" w:cstheme="majorBidi"/>
        </w:rPr>
        <w:t>aplikasi</w:t>
      </w:r>
      <w:proofErr w:type="spellEnd"/>
      <w:r w:rsidRPr="000F1705">
        <w:rPr>
          <w:rStyle w:val="Strong"/>
          <w:rFonts w:asciiTheme="majorBidi" w:hAnsiTheme="majorBidi" w:cstheme="majorBidi"/>
        </w:rPr>
        <w:t xml:space="preserve"> monitoring </w:t>
      </w:r>
      <w:proofErr w:type="spellStart"/>
      <w:r w:rsidRPr="000F1705">
        <w:rPr>
          <w:rStyle w:val="Strong"/>
          <w:rFonts w:asciiTheme="majorBidi" w:hAnsiTheme="majorBidi" w:cstheme="majorBidi"/>
        </w:rPr>
        <w:t>transaksi</w:t>
      </w:r>
      <w:proofErr w:type="spellEnd"/>
      <w:r w:rsidRPr="000F1705">
        <w:rPr>
          <w:rFonts w:asciiTheme="majorBidi" w:hAnsiTheme="majorBidi" w:cstheme="majorBidi"/>
        </w:rPr>
        <w:t xml:space="preserve"> </w:t>
      </w:r>
      <w:proofErr w:type="spellStart"/>
      <w:r w:rsidRPr="000F1705">
        <w:rPr>
          <w:rFonts w:asciiTheme="majorBidi" w:hAnsiTheme="majorBidi" w:cstheme="majorBidi"/>
        </w:rPr>
        <w:t>sederhana</w:t>
      </w:r>
      <w:proofErr w:type="spellEnd"/>
      <w:r w:rsidRPr="000F1705">
        <w:rPr>
          <w:rFonts w:asciiTheme="majorBidi" w:hAnsiTheme="majorBidi" w:cstheme="majorBidi"/>
        </w:rPr>
        <w:t xml:space="preserve"> </w:t>
      </w:r>
      <w:proofErr w:type="spellStart"/>
      <w:r w:rsidRPr="000F1705">
        <w:rPr>
          <w:rFonts w:asciiTheme="majorBidi" w:hAnsiTheme="majorBidi" w:cstheme="majorBidi"/>
        </w:rPr>
        <w:t>menggunakan</w:t>
      </w:r>
      <w:proofErr w:type="spellEnd"/>
      <w:r w:rsidRPr="000F1705">
        <w:rPr>
          <w:rFonts w:asciiTheme="majorBidi" w:hAnsiTheme="majorBidi" w:cstheme="majorBidi"/>
        </w:rPr>
        <w:t xml:space="preserve"> </w:t>
      </w:r>
      <w:r w:rsidRPr="000F1705">
        <w:rPr>
          <w:rStyle w:val="Strong"/>
          <w:rFonts w:asciiTheme="majorBidi" w:hAnsiTheme="majorBidi" w:cstheme="majorBidi"/>
        </w:rPr>
        <w:t>Bahasa C</w:t>
      </w:r>
      <w:r w:rsidRPr="000F1705">
        <w:rPr>
          <w:rFonts w:asciiTheme="majorBidi" w:hAnsiTheme="majorBidi" w:cstheme="majorBidi"/>
        </w:rPr>
        <w:t>.</w:t>
      </w:r>
    </w:p>
    <w:p w14:paraId="01992375" w14:textId="77777777" w:rsidR="000F1705" w:rsidRPr="000F1705" w:rsidRDefault="000F1705" w:rsidP="000F1705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0F1705">
        <w:rPr>
          <w:rStyle w:val="Strong"/>
          <w:rFonts w:asciiTheme="majorBidi" w:hAnsiTheme="majorBidi" w:cstheme="majorBidi"/>
        </w:rPr>
        <w:t>Kebutuhan</w:t>
      </w:r>
      <w:proofErr w:type="spellEnd"/>
      <w:r w:rsidRPr="000F1705">
        <w:rPr>
          <w:rStyle w:val="Strong"/>
          <w:rFonts w:asciiTheme="majorBidi" w:hAnsiTheme="majorBidi" w:cstheme="majorBidi"/>
        </w:rPr>
        <w:t>:</w:t>
      </w:r>
    </w:p>
    <w:p w14:paraId="6AF1E557" w14:textId="4AA82F86" w:rsidR="000F1705" w:rsidRPr="009F75F6" w:rsidRDefault="000F1705" w:rsidP="000F1705">
      <w:pPr>
        <w:pStyle w:val="NormalWeb"/>
        <w:numPr>
          <w:ilvl w:val="0"/>
          <w:numId w:val="39"/>
        </w:numPr>
        <w:spacing w:line="360" w:lineRule="auto"/>
        <w:rPr>
          <w:rFonts w:asciiTheme="majorBidi" w:hAnsiTheme="majorBidi" w:cstheme="majorBidi"/>
        </w:rPr>
      </w:pPr>
      <w:r w:rsidRPr="000F1705">
        <w:rPr>
          <w:rFonts w:asciiTheme="majorBidi" w:hAnsiTheme="majorBidi" w:cstheme="majorBidi"/>
        </w:rPr>
        <w:t xml:space="preserve">Saat program </w:t>
      </w:r>
      <w:proofErr w:type="spellStart"/>
      <w:r w:rsidRPr="000F1705">
        <w:rPr>
          <w:rFonts w:asciiTheme="majorBidi" w:hAnsiTheme="majorBidi" w:cstheme="majorBidi"/>
        </w:rPr>
        <w:t>dijalankan</w:t>
      </w:r>
      <w:proofErr w:type="spellEnd"/>
      <w:r w:rsidRPr="000F1705">
        <w:rPr>
          <w:rFonts w:asciiTheme="majorBidi" w:hAnsiTheme="majorBidi" w:cstheme="majorBidi"/>
        </w:rPr>
        <w:t xml:space="preserve">, </w:t>
      </w:r>
      <w:proofErr w:type="spellStart"/>
      <w:r w:rsidRPr="000F1705">
        <w:rPr>
          <w:rFonts w:asciiTheme="majorBidi" w:hAnsiTheme="majorBidi" w:cstheme="majorBidi"/>
        </w:rPr>
        <w:t>baca</w:t>
      </w:r>
      <w:proofErr w:type="spellEnd"/>
      <w:r w:rsidRPr="000F1705">
        <w:rPr>
          <w:rFonts w:asciiTheme="majorBidi" w:hAnsiTheme="majorBidi" w:cstheme="majorBidi"/>
        </w:rPr>
        <w:t xml:space="preserve"> data </w:t>
      </w:r>
      <w:proofErr w:type="spellStart"/>
      <w:r w:rsidRPr="000F1705">
        <w:rPr>
          <w:rFonts w:asciiTheme="majorBidi" w:hAnsiTheme="majorBidi" w:cstheme="majorBidi"/>
        </w:rPr>
        <w:t>buku</w:t>
      </w:r>
      <w:proofErr w:type="spellEnd"/>
      <w:r w:rsidRPr="000F1705">
        <w:rPr>
          <w:rFonts w:asciiTheme="majorBidi" w:hAnsiTheme="majorBidi" w:cstheme="majorBidi"/>
        </w:rPr>
        <w:t xml:space="preserve"> </w:t>
      </w:r>
      <w:proofErr w:type="spellStart"/>
      <w:r w:rsidRPr="000F1705">
        <w:rPr>
          <w:rFonts w:asciiTheme="majorBidi" w:hAnsiTheme="majorBidi" w:cstheme="majorBidi"/>
        </w:rPr>
        <w:t>dari</w:t>
      </w:r>
      <w:proofErr w:type="spellEnd"/>
      <w:r w:rsidRPr="000F1705">
        <w:rPr>
          <w:rFonts w:asciiTheme="majorBidi" w:hAnsiTheme="majorBidi" w:cstheme="majorBidi"/>
        </w:rPr>
        <w:t xml:space="preserve"> file </w:t>
      </w:r>
      <w:r w:rsidR="009F75F6">
        <w:rPr>
          <w:rStyle w:val="HTMLCode"/>
        </w:rPr>
        <w:t>databuku.txt</w:t>
      </w:r>
      <w:r w:rsidRPr="000F1705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r w:rsidRPr="000F1705">
        <w:rPr>
          <w:rFonts w:asciiTheme="majorBidi" w:hAnsiTheme="majorBidi" w:cstheme="majorBidi"/>
          <w:lang w:val="sv-SE"/>
        </w:rPr>
        <w:t xml:space="preserve">Pada data tersebut terdapat data buku antara lain: </w:t>
      </w:r>
      <w:r w:rsidRPr="000F1705">
        <w:rPr>
          <w:rFonts w:asciiTheme="majorBidi" w:hAnsiTheme="majorBidi" w:cstheme="majorBidi"/>
          <w:i/>
          <w:iCs/>
          <w:lang w:val="sv-SE"/>
        </w:rPr>
        <w:t>kode buku, nama buku, jenis buku, dan harga</w:t>
      </w:r>
      <w:r w:rsidR="009F75F6">
        <w:rPr>
          <w:rFonts w:asciiTheme="majorBidi" w:hAnsiTheme="majorBidi" w:cstheme="majorBidi"/>
          <w:i/>
          <w:iCs/>
          <w:lang w:val="sv-SE"/>
        </w:rPr>
        <w:t xml:space="preserve"> buku</w:t>
      </w:r>
      <w:r w:rsidRPr="000F1705">
        <w:rPr>
          <w:rFonts w:asciiTheme="majorBidi" w:hAnsiTheme="majorBidi" w:cstheme="majorBidi"/>
          <w:lang w:val="sv-SE"/>
        </w:rPr>
        <w:t>.</w:t>
      </w:r>
    </w:p>
    <w:p w14:paraId="168C6F02" w14:textId="3C244077" w:rsidR="009F75F6" w:rsidRDefault="009F75F6" w:rsidP="009F75F6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 w:rsidRPr="009F75F6">
        <w:rPr>
          <w:rFonts w:asciiTheme="majorBidi" w:hAnsiTheme="majorBidi" w:cstheme="majorBidi"/>
          <w:noProof/>
        </w:rPr>
        <w:drawing>
          <wp:inline distT="0" distB="0" distL="0" distR="0" wp14:anchorId="55C9FA28" wp14:editId="7620A479">
            <wp:extent cx="4137660" cy="685800"/>
            <wp:effectExtent l="0" t="0" r="0" b="0"/>
            <wp:docPr id="1227570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70603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18586" r="17914" b="45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7AE33B" w14:textId="2F6C159E" w:rsidR="009F75F6" w:rsidRDefault="009F75F6" w:rsidP="009F75F6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 w:rsidRPr="009F75F6">
        <w:rPr>
          <w:rFonts w:asciiTheme="majorBidi" w:hAnsiTheme="majorBidi" w:cstheme="majorBidi"/>
          <w:noProof/>
        </w:rPr>
        <w:drawing>
          <wp:inline distT="0" distB="0" distL="0" distR="0" wp14:anchorId="6086174D" wp14:editId="0DA5230E">
            <wp:extent cx="4137660" cy="887730"/>
            <wp:effectExtent l="0" t="0" r="0" b="7620"/>
            <wp:docPr id="287249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70603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52929" r="17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88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EBE94" w14:textId="3D89B5F6" w:rsidR="009F75F6" w:rsidRPr="009F75F6" w:rsidRDefault="009F75F6" w:rsidP="009F75F6">
      <w:pPr>
        <w:pStyle w:val="NormalWeb"/>
        <w:numPr>
          <w:ilvl w:val="0"/>
          <w:numId w:val="40"/>
        </w:numPr>
        <w:spacing w:line="360" w:lineRule="auto"/>
        <w:ind w:left="709"/>
        <w:jc w:val="both"/>
        <w:rPr>
          <w:rFonts w:asciiTheme="majorBidi" w:hAnsiTheme="majorBidi" w:cstheme="majorBidi"/>
        </w:rPr>
      </w:pPr>
      <w:r>
        <w:t xml:space="preserve">Selain </w:t>
      </w:r>
      <w:proofErr w:type="spellStart"/>
      <w:r>
        <w:t>itu</w:t>
      </w:r>
      <w:proofErr w:type="spellEnd"/>
      <w:r>
        <w:t xml:space="preserve">, program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</w:t>
      </w:r>
      <w:r>
        <w:rPr>
          <w:rStyle w:val="HTMLCode"/>
        </w:rPr>
        <w:t>history.txt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histori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Format </w:t>
      </w:r>
      <w:r>
        <w:rPr>
          <w:rStyle w:val="HTMLCode"/>
        </w:rPr>
        <w:t>history.txt</w:t>
      </w:r>
      <w:r>
        <w:t>:</w:t>
      </w:r>
    </w:p>
    <w:p w14:paraId="60B2E198" w14:textId="6DDD32F6" w:rsidR="009F75F6" w:rsidRDefault="009F75F6" w:rsidP="009F75F6">
      <w:pPr>
        <w:pStyle w:val="NormalWeb"/>
        <w:spacing w:line="360" w:lineRule="auto"/>
        <w:ind w:left="709"/>
        <w:jc w:val="both"/>
        <w:rPr>
          <w:rFonts w:asciiTheme="majorBidi" w:hAnsiTheme="majorBidi" w:cstheme="majorBidi"/>
        </w:rPr>
      </w:pPr>
      <w:r w:rsidRPr="009F75F6">
        <w:rPr>
          <w:rFonts w:asciiTheme="majorBidi" w:hAnsiTheme="majorBidi" w:cstheme="majorBidi"/>
          <w:noProof/>
        </w:rPr>
        <w:drawing>
          <wp:inline distT="0" distB="0" distL="0" distR="0" wp14:anchorId="59F90372" wp14:editId="1D22BB89">
            <wp:extent cx="3977640" cy="1589405"/>
            <wp:effectExtent l="0" t="0" r="3810" b="0"/>
            <wp:docPr id="145276336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63362" name="Picture 1" descr="A white background with black text&#10;&#10;AI-generated content may be incorrect."/>
                    <pic:cNvPicPr/>
                  </pic:nvPicPr>
                  <pic:blipFill rotWithShape="1">
                    <a:blip r:embed="rId9"/>
                    <a:srcRect r="21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58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F48BC" w14:textId="77777777" w:rsidR="007C343B" w:rsidRDefault="007C343B" w:rsidP="009F75F6">
      <w:pPr>
        <w:pStyle w:val="NormalWeb"/>
        <w:spacing w:line="360" w:lineRule="auto"/>
        <w:ind w:left="709"/>
        <w:jc w:val="both"/>
        <w:rPr>
          <w:rFonts w:asciiTheme="majorBidi" w:hAnsiTheme="majorBidi" w:cstheme="majorBidi"/>
        </w:rPr>
      </w:pPr>
    </w:p>
    <w:p w14:paraId="1C40566D" w14:textId="77777777" w:rsidR="007C343B" w:rsidRDefault="007C343B" w:rsidP="009F75F6">
      <w:pPr>
        <w:pStyle w:val="NormalWeb"/>
        <w:spacing w:line="360" w:lineRule="auto"/>
        <w:ind w:left="709"/>
        <w:jc w:val="both"/>
        <w:rPr>
          <w:rFonts w:asciiTheme="majorBidi" w:hAnsiTheme="majorBidi" w:cstheme="majorBidi"/>
        </w:rPr>
      </w:pPr>
    </w:p>
    <w:p w14:paraId="30F9116D" w14:textId="4104832F" w:rsidR="00052421" w:rsidRPr="00052421" w:rsidRDefault="00052421" w:rsidP="00052421">
      <w:pPr>
        <w:pStyle w:val="NormalWeb"/>
        <w:spacing w:line="360" w:lineRule="auto"/>
        <w:ind w:left="709"/>
        <w:jc w:val="center"/>
        <w:rPr>
          <w:rFonts w:asciiTheme="majorBidi" w:hAnsiTheme="majorBidi" w:cstheme="majorBidi"/>
          <w:b/>
          <w:bCs/>
        </w:rPr>
      </w:pPr>
      <w:r w:rsidRPr="00052421">
        <w:rPr>
          <w:rFonts w:asciiTheme="majorBidi" w:hAnsiTheme="majorBidi" w:cstheme="majorBidi"/>
          <w:b/>
          <w:bCs/>
        </w:rPr>
        <w:lastRenderedPageBreak/>
        <w:t>PENILAIAN</w:t>
      </w:r>
      <w:r>
        <w:rPr>
          <w:rFonts w:asciiTheme="majorBidi" w:hAnsiTheme="majorBidi" w:cstheme="majorBidi"/>
          <w:b/>
          <w:bCs/>
        </w:rPr>
        <w:t xml:space="preserve"> (SCORING)</w:t>
      </w:r>
    </w:p>
    <w:p w14:paraId="22FDA38E" w14:textId="04E0D7C9" w:rsidR="00FC7DC0" w:rsidRDefault="000F1705" w:rsidP="00052421">
      <w:pPr>
        <w:pStyle w:val="NormalWeb"/>
        <w:numPr>
          <w:ilvl w:val="0"/>
          <w:numId w:val="39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0F1705">
        <w:rPr>
          <w:rFonts w:asciiTheme="majorBidi" w:hAnsiTheme="majorBidi" w:cstheme="majorBidi"/>
        </w:rPr>
        <w:t>Tersedia</w:t>
      </w:r>
      <w:proofErr w:type="spellEnd"/>
      <w:r w:rsidRPr="000F1705">
        <w:rPr>
          <w:rFonts w:asciiTheme="majorBidi" w:hAnsiTheme="majorBidi" w:cstheme="majorBidi"/>
        </w:rPr>
        <w:t xml:space="preserve"> menu </w:t>
      </w:r>
      <w:proofErr w:type="spellStart"/>
      <w:r w:rsidRPr="000F1705">
        <w:rPr>
          <w:rFonts w:asciiTheme="majorBidi" w:hAnsiTheme="majorBidi" w:cstheme="majorBidi"/>
        </w:rPr>
        <w:t>utama</w:t>
      </w:r>
      <w:proofErr w:type="spellEnd"/>
      <w:r w:rsidRPr="000F1705">
        <w:rPr>
          <w:rFonts w:asciiTheme="majorBidi" w:hAnsiTheme="majorBidi" w:cstheme="majorBidi"/>
        </w:rPr>
        <w:t>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16"/>
        <w:gridCol w:w="5062"/>
        <w:gridCol w:w="830"/>
      </w:tblGrid>
      <w:tr w:rsidR="00FC7DC0" w:rsidRPr="00FC7DC0" w14:paraId="77587383" w14:textId="77777777" w:rsidTr="00FC7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83D00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Menu</w:t>
            </w:r>
          </w:p>
        </w:tc>
        <w:tc>
          <w:tcPr>
            <w:tcW w:w="0" w:type="auto"/>
            <w:hideMark/>
          </w:tcPr>
          <w:p w14:paraId="5AC90E9A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Deskripsi</w:t>
            </w:r>
            <w:proofErr w:type="spellEnd"/>
          </w:p>
        </w:tc>
        <w:tc>
          <w:tcPr>
            <w:tcW w:w="0" w:type="auto"/>
            <w:hideMark/>
          </w:tcPr>
          <w:p w14:paraId="6E420F78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Bobot</w:t>
            </w:r>
          </w:p>
        </w:tc>
      </w:tr>
      <w:tr w:rsidR="00FC7DC0" w:rsidRPr="00FC7DC0" w14:paraId="1A0EE1CA" w14:textId="77777777" w:rsidTr="00FC7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471C9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1️</w:t>
            </w:r>
            <w:r w:rsidRPr="00FC7DC0"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  <w:lang w:eastAsia="zh-CN"/>
              </w:rPr>
              <w:t>⃣</w:t>
            </w:r>
          </w:p>
        </w:tc>
        <w:tc>
          <w:tcPr>
            <w:tcW w:w="0" w:type="auto"/>
            <w:hideMark/>
          </w:tcPr>
          <w:p w14:paraId="1D9DF5FA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Input Data </w:t>
            </w:r>
            <w:proofErr w:type="spellStart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Buku</w:t>
            </w:r>
            <w:proofErr w:type="spellEnd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Baru</w:t>
            </w:r>
          </w:p>
        </w:tc>
        <w:tc>
          <w:tcPr>
            <w:tcW w:w="0" w:type="auto"/>
            <w:hideMark/>
          </w:tcPr>
          <w:p w14:paraId="4FF23603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20%</w:t>
            </w:r>
          </w:p>
        </w:tc>
      </w:tr>
      <w:tr w:rsidR="00FC7DC0" w:rsidRPr="00FC7DC0" w14:paraId="632139FC" w14:textId="77777777" w:rsidTr="00FC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8CDE9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2️</w:t>
            </w:r>
            <w:r w:rsidRPr="00FC7DC0"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  <w:lang w:eastAsia="zh-CN"/>
              </w:rPr>
              <w:t>⃣</w:t>
            </w:r>
          </w:p>
        </w:tc>
        <w:tc>
          <w:tcPr>
            <w:tcW w:w="0" w:type="auto"/>
            <w:hideMark/>
          </w:tcPr>
          <w:p w14:paraId="2F004115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View History </w:t>
            </w:r>
            <w:proofErr w:type="spellStart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Transaksi</w:t>
            </w:r>
            <w:proofErr w:type="spellEnd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Penjualan</w:t>
            </w:r>
            <w:proofErr w:type="spellEnd"/>
          </w:p>
        </w:tc>
        <w:tc>
          <w:tcPr>
            <w:tcW w:w="0" w:type="auto"/>
            <w:hideMark/>
          </w:tcPr>
          <w:p w14:paraId="37CD8983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10%</w:t>
            </w:r>
          </w:p>
        </w:tc>
      </w:tr>
      <w:tr w:rsidR="00FC7DC0" w:rsidRPr="00FC7DC0" w14:paraId="4A1DD0C5" w14:textId="77777777" w:rsidTr="00FC7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BA58C2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3️</w:t>
            </w:r>
            <w:r w:rsidRPr="00FC7DC0"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  <w:lang w:eastAsia="zh-CN"/>
              </w:rPr>
              <w:t>⃣</w:t>
            </w:r>
          </w:p>
        </w:tc>
        <w:tc>
          <w:tcPr>
            <w:tcW w:w="0" w:type="auto"/>
            <w:hideMark/>
          </w:tcPr>
          <w:p w14:paraId="63EBC6A4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View </w:t>
            </w:r>
            <w:proofErr w:type="spellStart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Buku</w:t>
            </w:r>
            <w:proofErr w:type="spellEnd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Seluruh</w:t>
            </w:r>
            <w:proofErr w:type="spellEnd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Data </w:t>
            </w:r>
            <w:proofErr w:type="spellStart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Buku</w:t>
            </w:r>
            <w:proofErr w:type="spellEnd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yang </w:t>
            </w:r>
            <w:proofErr w:type="spellStart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Tersedia</w:t>
            </w:r>
            <w:proofErr w:type="spellEnd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0" w:type="auto"/>
            <w:hideMark/>
          </w:tcPr>
          <w:p w14:paraId="67307C4F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10%</w:t>
            </w:r>
          </w:p>
        </w:tc>
      </w:tr>
      <w:tr w:rsidR="00FC7DC0" w:rsidRPr="00FC7DC0" w14:paraId="5D5CC6DC" w14:textId="77777777" w:rsidTr="00FC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EE8E2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4️</w:t>
            </w:r>
            <w:r w:rsidRPr="00FC7DC0"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  <w:lang w:eastAsia="zh-CN"/>
              </w:rPr>
              <w:t>⃣</w:t>
            </w:r>
          </w:p>
        </w:tc>
        <w:tc>
          <w:tcPr>
            <w:tcW w:w="0" w:type="auto"/>
            <w:hideMark/>
          </w:tcPr>
          <w:p w14:paraId="269925B5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Delete History (Hapus </w:t>
            </w:r>
            <w:proofErr w:type="spellStart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Histori</w:t>
            </w:r>
            <w:proofErr w:type="spellEnd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Penjualan</w:t>
            </w:r>
            <w:proofErr w:type="spellEnd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Tertentu</w:t>
            </w:r>
            <w:proofErr w:type="spellEnd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0" w:type="auto"/>
            <w:hideMark/>
          </w:tcPr>
          <w:p w14:paraId="5C48511E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10%</w:t>
            </w:r>
          </w:p>
        </w:tc>
      </w:tr>
      <w:tr w:rsidR="00FC7DC0" w:rsidRPr="00FC7DC0" w14:paraId="5E2D6788" w14:textId="77777777" w:rsidTr="00FC7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5D364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5️</w:t>
            </w:r>
            <w:r w:rsidRPr="00FC7DC0"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  <w:lang w:eastAsia="zh-CN"/>
              </w:rPr>
              <w:t>⃣</w:t>
            </w:r>
          </w:p>
        </w:tc>
        <w:tc>
          <w:tcPr>
            <w:tcW w:w="0" w:type="auto"/>
            <w:hideMark/>
          </w:tcPr>
          <w:p w14:paraId="50CB8BA1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Delete </w:t>
            </w:r>
            <w:proofErr w:type="spellStart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Buku</w:t>
            </w:r>
            <w:proofErr w:type="spellEnd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(Hapus Data </w:t>
            </w:r>
            <w:proofErr w:type="spellStart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Buku</w:t>
            </w:r>
            <w:proofErr w:type="spellEnd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Tertentu</w:t>
            </w:r>
            <w:proofErr w:type="spellEnd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0" w:type="auto"/>
            <w:hideMark/>
          </w:tcPr>
          <w:p w14:paraId="2BB87356" w14:textId="49C7EA2E" w:rsidR="00FC7DC0" w:rsidRPr="00FC7DC0" w:rsidRDefault="00FC7DC0" w:rsidP="00FC7DC0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1</w:t>
            </w:r>
            <w:r w:rsid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0</w:t>
            </w: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%</w:t>
            </w:r>
          </w:p>
        </w:tc>
      </w:tr>
      <w:tr w:rsidR="00FC7DC0" w:rsidRPr="00FC7DC0" w14:paraId="7B610F40" w14:textId="77777777" w:rsidTr="00FC7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9BC94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6️</w:t>
            </w:r>
            <w:r w:rsidRPr="00FC7DC0"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  <w:lang w:eastAsia="zh-CN"/>
              </w:rPr>
              <w:t>⃣</w:t>
            </w:r>
          </w:p>
        </w:tc>
        <w:tc>
          <w:tcPr>
            <w:tcW w:w="0" w:type="auto"/>
            <w:hideMark/>
          </w:tcPr>
          <w:p w14:paraId="37F42A05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Exit (</w:t>
            </w:r>
            <w:proofErr w:type="spellStart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Simpan</w:t>
            </w:r>
            <w:proofErr w:type="spellEnd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data </w:t>
            </w:r>
            <w:proofErr w:type="spellStart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terbaru</w:t>
            </w:r>
            <w:proofErr w:type="spellEnd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&amp; </w:t>
            </w:r>
            <w:proofErr w:type="spellStart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keluar</w:t>
            </w:r>
            <w:proofErr w:type="spellEnd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0" w:type="auto"/>
            <w:hideMark/>
          </w:tcPr>
          <w:p w14:paraId="2CFCDAC2" w14:textId="2EA5FADE" w:rsidR="00FC7DC0" w:rsidRPr="00FC7DC0" w:rsidRDefault="00FC7DC0" w:rsidP="00FC7DC0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1</w:t>
            </w:r>
            <w:r w:rsid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0</w:t>
            </w: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%</w:t>
            </w:r>
          </w:p>
        </w:tc>
      </w:tr>
      <w:tr w:rsidR="00FC7DC0" w:rsidRPr="00FC7DC0" w14:paraId="326DF68D" w14:textId="77777777" w:rsidTr="00FC7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31517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7️</w:t>
            </w:r>
            <w:r w:rsidRPr="00FC7DC0"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  <w:lang w:eastAsia="zh-CN"/>
              </w:rPr>
              <w:t>⃣</w:t>
            </w:r>
          </w:p>
        </w:tc>
        <w:tc>
          <w:tcPr>
            <w:tcW w:w="0" w:type="auto"/>
            <w:hideMark/>
          </w:tcPr>
          <w:p w14:paraId="069D0387" w14:textId="77777777" w:rsidR="00FC7DC0" w:rsidRPr="00FC7DC0" w:rsidRDefault="00FC7DC0" w:rsidP="00FC7DC0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Input </w:t>
            </w:r>
            <w:proofErr w:type="spellStart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Transaksi</w:t>
            </w:r>
            <w:proofErr w:type="spellEnd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Penjualan</w:t>
            </w:r>
            <w:proofErr w:type="spellEnd"/>
          </w:p>
        </w:tc>
        <w:tc>
          <w:tcPr>
            <w:tcW w:w="0" w:type="auto"/>
            <w:hideMark/>
          </w:tcPr>
          <w:p w14:paraId="509D024C" w14:textId="34539A0B" w:rsidR="00FC7DC0" w:rsidRPr="00FC7DC0" w:rsidRDefault="007C343B" w:rsidP="00FC7DC0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15</w:t>
            </w:r>
            <w:r w:rsidR="00FC7DC0" w:rsidRPr="00FC7DC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%</w:t>
            </w:r>
          </w:p>
        </w:tc>
      </w:tr>
    </w:tbl>
    <w:p w14:paraId="24258FB8" w14:textId="27A7FB67" w:rsidR="000F1705" w:rsidRPr="000F1705" w:rsidRDefault="000F1705" w:rsidP="000F1705">
      <w:pPr>
        <w:pStyle w:val="NormalWeb"/>
        <w:spacing w:after="0" w:afterAutospacing="0" w:line="360" w:lineRule="auto"/>
        <w:ind w:left="7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Tabel 1. Field </w:t>
      </w:r>
      <w:proofErr w:type="spellStart"/>
      <w:r>
        <w:rPr>
          <w:rFonts w:asciiTheme="majorBidi" w:hAnsiTheme="majorBidi" w:cstheme="majorBidi"/>
        </w:rPr>
        <w:t>buku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data </w:t>
      </w:r>
      <w:proofErr w:type="spellStart"/>
      <w:r>
        <w:rPr>
          <w:rFonts w:asciiTheme="majorBidi" w:hAnsiTheme="majorBidi" w:cstheme="majorBidi"/>
        </w:rPr>
        <w:t>inputan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buku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baru</w:t>
      </w:r>
      <w:proofErr w:type="spellEnd"/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369"/>
        <w:gridCol w:w="4569"/>
      </w:tblGrid>
      <w:tr w:rsidR="000F1705" w:rsidRPr="000F1705" w14:paraId="5110D0F3" w14:textId="77777777" w:rsidTr="000F1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pct"/>
            <w:hideMark/>
          </w:tcPr>
          <w:p w14:paraId="6E565134" w14:textId="77777777" w:rsidR="000F1705" w:rsidRPr="000F1705" w:rsidRDefault="000F1705" w:rsidP="000F1705">
            <w:pPr>
              <w:shd w:val="clear" w:color="auto" w:fill="auto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Field </w:t>
            </w:r>
            <w:proofErr w:type="spellStart"/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Buku</w:t>
            </w:r>
            <w:proofErr w:type="spellEnd"/>
          </w:p>
        </w:tc>
        <w:tc>
          <w:tcPr>
            <w:tcW w:w="2789" w:type="pct"/>
            <w:hideMark/>
          </w:tcPr>
          <w:p w14:paraId="00762FB5" w14:textId="77777777" w:rsidR="000F1705" w:rsidRPr="000F1705" w:rsidRDefault="000F1705" w:rsidP="000F1705">
            <w:pPr>
              <w:shd w:val="clear" w:color="auto" w:fill="aut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Tipe</w:t>
            </w:r>
            <w:proofErr w:type="spellEnd"/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Data</w:t>
            </w:r>
          </w:p>
        </w:tc>
      </w:tr>
      <w:tr w:rsidR="000F1705" w:rsidRPr="000F1705" w14:paraId="7F0FA560" w14:textId="77777777" w:rsidTr="000F1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pct"/>
            <w:hideMark/>
          </w:tcPr>
          <w:p w14:paraId="0D2CDBD7" w14:textId="77777777" w:rsidR="000F1705" w:rsidRPr="000F1705" w:rsidRDefault="000F1705" w:rsidP="000F1705">
            <w:pPr>
              <w:shd w:val="clear" w:color="auto" w:fill="auto"/>
              <w:spacing w:after="0" w:line="240" w:lineRule="auto"/>
              <w:jc w:val="highKashida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Kode </w:t>
            </w:r>
            <w:proofErr w:type="spellStart"/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Buku</w:t>
            </w:r>
            <w:proofErr w:type="spellEnd"/>
          </w:p>
        </w:tc>
        <w:tc>
          <w:tcPr>
            <w:tcW w:w="2789" w:type="pct"/>
            <w:hideMark/>
          </w:tcPr>
          <w:p w14:paraId="0CFA72B8" w14:textId="77777777" w:rsidR="000F1705" w:rsidRPr="000F1705" w:rsidRDefault="000F1705" w:rsidP="000F1705">
            <w:pPr>
              <w:shd w:val="clear" w:color="auto" w:fill="auto"/>
              <w:spacing w:after="0" w:line="240" w:lineRule="auto"/>
              <w:jc w:val="high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String</w:t>
            </w:r>
          </w:p>
        </w:tc>
      </w:tr>
      <w:tr w:rsidR="000F1705" w:rsidRPr="000F1705" w14:paraId="5D4BFF99" w14:textId="77777777" w:rsidTr="000F1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pct"/>
            <w:hideMark/>
          </w:tcPr>
          <w:p w14:paraId="16485E58" w14:textId="77777777" w:rsidR="000F1705" w:rsidRPr="000F1705" w:rsidRDefault="000F1705" w:rsidP="000F1705">
            <w:pPr>
              <w:shd w:val="clear" w:color="auto" w:fill="auto"/>
              <w:spacing w:after="0" w:line="240" w:lineRule="auto"/>
              <w:jc w:val="highKashida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Nama </w:t>
            </w:r>
            <w:proofErr w:type="spellStart"/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Buku</w:t>
            </w:r>
            <w:proofErr w:type="spellEnd"/>
          </w:p>
        </w:tc>
        <w:tc>
          <w:tcPr>
            <w:tcW w:w="2789" w:type="pct"/>
            <w:hideMark/>
          </w:tcPr>
          <w:p w14:paraId="71582338" w14:textId="77777777" w:rsidR="000F1705" w:rsidRPr="000F1705" w:rsidRDefault="000F1705" w:rsidP="000F1705">
            <w:pPr>
              <w:shd w:val="clear" w:color="auto" w:fill="auto"/>
              <w:spacing w:after="0" w:line="240" w:lineRule="auto"/>
              <w:jc w:val="high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String</w:t>
            </w:r>
          </w:p>
        </w:tc>
      </w:tr>
      <w:tr w:rsidR="000F1705" w:rsidRPr="000F1705" w14:paraId="70EF1D7B" w14:textId="77777777" w:rsidTr="000F1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pct"/>
            <w:hideMark/>
          </w:tcPr>
          <w:p w14:paraId="47996BEB" w14:textId="77777777" w:rsidR="000F1705" w:rsidRPr="000F1705" w:rsidRDefault="000F1705" w:rsidP="000F1705">
            <w:pPr>
              <w:shd w:val="clear" w:color="auto" w:fill="auto"/>
              <w:spacing w:after="0" w:line="240" w:lineRule="auto"/>
              <w:jc w:val="highKashida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Jenis Buku</w:t>
            </w:r>
          </w:p>
        </w:tc>
        <w:tc>
          <w:tcPr>
            <w:tcW w:w="2789" w:type="pct"/>
            <w:hideMark/>
          </w:tcPr>
          <w:p w14:paraId="63CE0051" w14:textId="77777777" w:rsidR="000F1705" w:rsidRPr="000F1705" w:rsidRDefault="000F1705" w:rsidP="000F1705">
            <w:pPr>
              <w:shd w:val="clear" w:color="auto" w:fill="auto"/>
              <w:spacing w:after="0" w:line="240" w:lineRule="auto"/>
              <w:jc w:val="high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String</w:t>
            </w:r>
          </w:p>
        </w:tc>
      </w:tr>
      <w:tr w:rsidR="000F1705" w:rsidRPr="000F1705" w14:paraId="39F0051E" w14:textId="77777777" w:rsidTr="000F1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pct"/>
            <w:hideMark/>
          </w:tcPr>
          <w:p w14:paraId="204AF3C4" w14:textId="77777777" w:rsidR="000F1705" w:rsidRPr="000F1705" w:rsidRDefault="000F1705" w:rsidP="000F1705">
            <w:pPr>
              <w:shd w:val="clear" w:color="auto" w:fill="auto"/>
              <w:spacing w:after="0" w:line="240" w:lineRule="auto"/>
              <w:jc w:val="highKashida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Harga </w:t>
            </w:r>
            <w:proofErr w:type="spellStart"/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Buku</w:t>
            </w:r>
            <w:proofErr w:type="spellEnd"/>
          </w:p>
        </w:tc>
        <w:tc>
          <w:tcPr>
            <w:tcW w:w="2789" w:type="pct"/>
            <w:hideMark/>
          </w:tcPr>
          <w:p w14:paraId="7676783F" w14:textId="3B4B6D14" w:rsidR="000F1705" w:rsidRPr="000F1705" w:rsidRDefault="00885DE0" w:rsidP="000F1705">
            <w:pPr>
              <w:shd w:val="clear" w:color="auto" w:fill="auto"/>
              <w:spacing w:after="0" w:line="240" w:lineRule="auto"/>
              <w:jc w:val="high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Style w:val="HTMLCode"/>
                <w:rFonts w:eastAsiaTheme="minorHAnsi"/>
              </w:rPr>
              <w:t>float</w:t>
            </w:r>
            <w:r>
              <w:t xml:space="preserve"> </w:t>
            </w:r>
            <w:proofErr w:type="spellStart"/>
            <w:r w:rsidRPr="00885DE0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double</w:t>
            </w:r>
          </w:p>
        </w:tc>
      </w:tr>
    </w:tbl>
    <w:p w14:paraId="29D37DF7" w14:textId="77777777" w:rsidR="000F1705" w:rsidRDefault="000F1705" w:rsidP="004324C1">
      <w:pPr>
        <w:pStyle w:val="NaskahReferensiAPA"/>
        <w:spacing w:after="0" w:line="276" w:lineRule="auto"/>
        <w:jc w:val="left"/>
        <w:rPr>
          <w:rFonts w:ascii="Arial" w:hAnsi="Arial" w:cs="Arial"/>
          <w:b/>
          <w:color w:val="auto"/>
          <w:sz w:val="24"/>
          <w:szCs w:val="24"/>
          <w:u w:val="single"/>
          <w:lang w:val="en-US"/>
        </w:rPr>
      </w:pPr>
    </w:p>
    <w:p w14:paraId="616626BB" w14:textId="648948E5" w:rsidR="000F1705" w:rsidRPr="009F75F6" w:rsidRDefault="009F75F6" w:rsidP="009F75F6">
      <w:pPr>
        <w:pStyle w:val="NaskahReferensiAPA"/>
        <w:spacing w:after="0" w:line="276" w:lineRule="auto"/>
        <w:jc w:val="left"/>
        <w:rPr>
          <w:rFonts w:asciiTheme="majorBidi" w:hAnsiTheme="majorBidi" w:cstheme="majorBidi"/>
          <w:b/>
          <w:color w:val="auto"/>
          <w:sz w:val="24"/>
          <w:szCs w:val="24"/>
          <w:lang w:val="en-US"/>
        </w:rPr>
      </w:pPr>
      <w:r w:rsidRPr="009F75F6">
        <w:rPr>
          <w:rFonts w:ascii="Segoe UI Emoji" w:hAnsi="Segoe UI Emoji" w:cs="Segoe UI Emoji"/>
          <w:b/>
          <w:color w:val="auto"/>
          <w:sz w:val="24"/>
          <w:szCs w:val="24"/>
          <w:lang w:val="en-US"/>
        </w:rPr>
        <w:t>💡</w:t>
      </w:r>
      <w:r w:rsidRPr="009F75F6">
        <w:rPr>
          <w:rFonts w:asciiTheme="majorBidi" w:hAnsiTheme="majorBidi" w:cstheme="majorBidi"/>
          <w:b/>
          <w:color w:val="auto"/>
          <w:sz w:val="24"/>
          <w:szCs w:val="24"/>
          <w:lang w:val="en-US"/>
        </w:rPr>
        <w:t xml:space="preserve"> </w:t>
      </w:r>
      <w:r w:rsidRPr="009F75F6">
        <w:rPr>
          <w:rFonts w:asciiTheme="majorBidi" w:hAnsiTheme="majorBidi" w:cstheme="majorBidi"/>
          <w:b/>
          <w:i/>
          <w:iCs/>
          <w:color w:val="00B0F0"/>
          <w:sz w:val="24"/>
          <w:szCs w:val="24"/>
          <w:lang w:val="en-US"/>
        </w:rPr>
        <w:t xml:space="preserve">Saran: Kode </w:t>
      </w:r>
      <w:proofErr w:type="spellStart"/>
      <w:r w:rsidRPr="009F75F6">
        <w:rPr>
          <w:rFonts w:asciiTheme="majorBidi" w:hAnsiTheme="majorBidi" w:cstheme="majorBidi"/>
          <w:b/>
          <w:i/>
          <w:iCs/>
          <w:color w:val="00B0F0"/>
          <w:sz w:val="24"/>
          <w:szCs w:val="24"/>
          <w:lang w:val="en-US"/>
        </w:rPr>
        <w:t>buku</w:t>
      </w:r>
      <w:proofErr w:type="spellEnd"/>
      <w:r w:rsidRPr="009F75F6">
        <w:rPr>
          <w:rFonts w:asciiTheme="majorBidi" w:hAnsiTheme="majorBidi" w:cstheme="majorBidi"/>
          <w:b/>
          <w:i/>
          <w:iCs/>
          <w:color w:val="00B0F0"/>
          <w:sz w:val="24"/>
          <w:szCs w:val="24"/>
          <w:lang w:val="en-US"/>
        </w:rPr>
        <w:t xml:space="preserve"> </w:t>
      </w:r>
      <w:proofErr w:type="spellStart"/>
      <w:r w:rsidRPr="009F75F6">
        <w:rPr>
          <w:rFonts w:asciiTheme="majorBidi" w:hAnsiTheme="majorBidi" w:cstheme="majorBidi"/>
          <w:b/>
          <w:i/>
          <w:iCs/>
          <w:color w:val="00B0F0"/>
          <w:sz w:val="24"/>
          <w:szCs w:val="24"/>
          <w:lang w:val="en-US"/>
        </w:rPr>
        <w:t>dibuat</w:t>
      </w:r>
      <w:proofErr w:type="spellEnd"/>
      <w:r w:rsidRPr="009F75F6">
        <w:rPr>
          <w:rFonts w:asciiTheme="majorBidi" w:hAnsiTheme="majorBidi" w:cstheme="majorBidi"/>
          <w:b/>
          <w:i/>
          <w:iCs/>
          <w:color w:val="00B0F0"/>
          <w:sz w:val="24"/>
          <w:szCs w:val="24"/>
          <w:lang w:val="en-US"/>
        </w:rPr>
        <w:t xml:space="preserve"> </w:t>
      </w:r>
      <w:proofErr w:type="spellStart"/>
      <w:r w:rsidRPr="009F75F6">
        <w:rPr>
          <w:rFonts w:asciiTheme="majorBidi" w:hAnsiTheme="majorBidi" w:cstheme="majorBidi"/>
          <w:b/>
          <w:i/>
          <w:iCs/>
          <w:color w:val="00B0F0"/>
          <w:sz w:val="24"/>
          <w:szCs w:val="24"/>
          <w:lang w:val="en-US"/>
        </w:rPr>
        <w:t>secara</w:t>
      </w:r>
      <w:proofErr w:type="spellEnd"/>
      <w:r w:rsidRPr="009F75F6">
        <w:rPr>
          <w:rFonts w:asciiTheme="majorBidi" w:hAnsiTheme="majorBidi" w:cstheme="majorBidi"/>
          <w:b/>
          <w:i/>
          <w:iCs/>
          <w:color w:val="00B0F0"/>
          <w:sz w:val="24"/>
          <w:szCs w:val="24"/>
          <w:lang w:val="en-US"/>
        </w:rPr>
        <w:t xml:space="preserve"> </w:t>
      </w:r>
      <w:proofErr w:type="spellStart"/>
      <w:r w:rsidRPr="009F75F6">
        <w:rPr>
          <w:rFonts w:asciiTheme="majorBidi" w:hAnsiTheme="majorBidi" w:cstheme="majorBidi"/>
          <w:b/>
          <w:i/>
          <w:iCs/>
          <w:color w:val="00B0F0"/>
          <w:sz w:val="24"/>
          <w:szCs w:val="24"/>
          <w:lang w:val="en-US"/>
        </w:rPr>
        <w:t>otomatis</w:t>
      </w:r>
      <w:proofErr w:type="spellEnd"/>
      <w:r w:rsidRPr="009F75F6">
        <w:rPr>
          <w:rFonts w:asciiTheme="majorBidi" w:hAnsiTheme="majorBidi" w:cstheme="majorBidi"/>
          <w:b/>
          <w:i/>
          <w:iCs/>
          <w:color w:val="00B0F0"/>
          <w:sz w:val="24"/>
          <w:szCs w:val="24"/>
          <w:lang w:val="en-US"/>
        </w:rPr>
        <w:t xml:space="preserve"> oleh program.</w:t>
      </w:r>
    </w:p>
    <w:p w14:paraId="4B6A280B" w14:textId="77777777" w:rsidR="000F1705" w:rsidRDefault="000F1705" w:rsidP="004324C1">
      <w:pPr>
        <w:pStyle w:val="NaskahReferensiAPA"/>
        <w:spacing w:after="0" w:line="276" w:lineRule="auto"/>
        <w:jc w:val="left"/>
        <w:rPr>
          <w:rFonts w:ascii="Arial" w:hAnsi="Arial" w:cs="Arial"/>
          <w:b/>
          <w:color w:val="auto"/>
          <w:sz w:val="24"/>
          <w:szCs w:val="24"/>
          <w:u w:val="single"/>
          <w:lang w:val="en-US"/>
        </w:rPr>
      </w:pPr>
    </w:p>
    <w:p w14:paraId="7DEAAA50" w14:textId="52000EDC" w:rsidR="000F1705" w:rsidRPr="000F1705" w:rsidRDefault="000F1705" w:rsidP="000F1705">
      <w:pPr>
        <w:pStyle w:val="NormalWeb"/>
        <w:spacing w:after="0" w:afterAutospacing="0" w:line="360" w:lineRule="auto"/>
        <w:ind w:left="7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Tabel </w:t>
      </w:r>
      <w:r w:rsidR="00635808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. Field history </w:t>
      </w:r>
      <w:proofErr w:type="spellStart"/>
      <w:r>
        <w:rPr>
          <w:rFonts w:asciiTheme="majorBidi" w:hAnsiTheme="majorBidi" w:cstheme="majorBidi"/>
        </w:rPr>
        <w:t>transaksi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penjualan</w:t>
      </w:r>
      <w:proofErr w:type="spellEnd"/>
      <w:r>
        <w:rPr>
          <w:rFonts w:asciiTheme="majorBidi" w:hAnsiTheme="majorBidi" w:cstheme="majorBidi"/>
        </w:rPr>
        <w:t xml:space="preserve"> (</w:t>
      </w:r>
      <w:r w:rsidRPr="000F1705">
        <w:rPr>
          <w:rFonts w:asciiTheme="majorBidi" w:hAnsiTheme="majorBidi" w:cstheme="majorBidi"/>
          <w:i/>
          <w:iCs/>
        </w:rPr>
        <w:t>view</w:t>
      </w:r>
      <w:r>
        <w:rPr>
          <w:rFonts w:asciiTheme="majorBidi" w:hAnsiTheme="majorBidi" w:cstheme="majorBidi"/>
        </w:rPr>
        <w:t>)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4641"/>
        <w:gridCol w:w="3297"/>
      </w:tblGrid>
      <w:tr w:rsidR="000F1705" w:rsidRPr="000F1705" w14:paraId="4D005339" w14:textId="77777777" w:rsidTr="000F1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pct"/>
            <w:hideMark/>
          </w:tcPr>
          <w:p w14:paraId="642301E9" w14:textId="77777777" w:rsidR="000F1705" w:rsidRPr="000F1705" w:rsidRDefault="000F1705" w:rsidP="000F1705">
            <w:pPr>
              <w:shd w:val="clear" w:color="auto" w:fill="auto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Field History</w:t>
            </w:r>
          </w:p>
        </w:tc>
        <w:tc>
          <w:tcPr>
            <w:tcW w:w="2077" w:type="pct"/>
            <w:hideMark/>
          </w:tcPr>
          <w:p w14:paraId="2E0D3D95" w14:textId="77777777" w:rsidR="000F1705" w:rsidRPr="000F1705" w:rsidRDefault="000F1705" w:rsidP="000F1705">
            <w:pPr>
              <w:shd w:val="clear" w:color="auto" w:fill="auto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Tipe</w:t>
            </w:r>
            <w:proofErr w:type="spellEnd"/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Data</w:t>
            </w:r>
          </w:p>
        </w:tc>
      </w:tr>
      <w:tr w:rsidR="000F1705" w:rsidRPr="000F1705" w14:paraId="44A1044E" w14:textId="77777777" w:rsidTr="000F1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pct"/>
            <w:hideMark/>
          </w:tcPr>
          <w:p w14:paraId="2085803C" w14:textId="77777777" w:rsidR="000F1705" w:rsidRPr="000F1705" w:rsidRDefault="000F1705" w:rsidP="000F1705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Kode </w:t>
            </w:r>
            <w:proofErr w:type="spellStart"/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Buku</w:t>
            </w:r>
            <w:proofErr w:type="spellEnd"/>
          </w:p>
        </w:tc>
        <w:tc>
          <w:tcPr>
            <w:tcW w:w="2077" w:type="pct"/>
            <w:hideMark/>
          </w:tcPr>
          <w:p w14:paraId="3C953F0F" w14:textId="77777777" w:rsidR="000F1705" w:rsidRPr="000F1705" w:rsidRDefault="000F1705" w:rsidP="000F1705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String</w:t>
            </w:r>
          </w:p>
        </w:tc>
      </w:tr>
      <w:tr w:rsidR="000F1705" w:rsidRPr="000F1705" w14:paraId="3C4F7EBE" w14:textId="77777777" w:rsidTr="000F1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pct"/>
            <w:hideMark/>
          </w:tcPr>
          <w:p w14:paraId="702F06B7" w14:textId="77777777" w:rsidR="000F1705" w:rsidRPr="000F1705" w:rsidRDefault="000F1705" w:rsidP="000F1705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Jumlah</w:t>
            </w:r>
            <w:proofErr w:type="spellEnd"/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Terjual</w:t>
            </w:r>
            <w:proofErr w:type="spellEnd"/>
          </w:p>
        </w:tc>
        <w:tc>
          <w:tcPr>
            <w:tcW w:w="2077" w:type="pct"/>
            <w:hideMark/>
          </w:tcPr>
          <w:p w14:paraId="57218746" w14:textId="77777777" w:rsidR="000F1705" w:rsidRPr="000F1705" w:rsidRDefault="000F1705" w:rsidP="000F1705">
            <w:pPr>
              <w:shd w:val="clear" w:color="auto" w:fill="auto"/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Integer</w:t>
            </w:r>
          </w:p>
        </w:tc>
      </w:tr>
      <w:tr w:rsidR="000F1705" w:rsidRPr="000F1705" w14:paraId="28A61C00" w14:textId="77777777" w:rsidTr="000F1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3" w:type="pct"/>
            <w:hideMark/>
          </w:tcPr>
          <w:p w14:paraId="50BE1198" w14:textId="77777777" w:rsidR="000F1705" w:rsidRPr="000F1705" w:rsidRDefault="000F1705" w:rsidP="000F1705">
            <w:pPr>
              <w:shd w:val="clear" w:color="auto" w:fill="auto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0F170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Total Harga</w:t>
            </w:r>
          </w:p>
        </w:tc>
        <w:tc>
          <w:tcPr>
            <w:tcW w:w="2077" w:type="pct"/>
            <w:hideMark/>
          </w:tcPr>
          <w:p w14:paraId="26B5D481" w14:textId="54B54303" w:rsidR="000F1705" w:rsidRPr="000F1705" w:rsidRDefault="00885DE0" w:rsidP="000F1705">
            <w:pPr>
              <w:shd w:val="clear" w:color="auto" w:fill="auto"/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Style w:val="HTMLCode"/>
                <w:rFonts w:eastAsiaTheme="minorHAnsi"/>
              </w:rPr>
              <w:t>float</w:t>
            </w:r>
            <w:r>
              <w:t xml:space="preserve"> </w:t>
            </w:r>
            <w:proofErr w:type="spellStart"/>
            <w:r w:rsidRPr="00885DE0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inorHAnsi"/>
              </w:rPr>
              <w:t>double</w:t>
            </w:r>
          </w:p>
        </w:tc>
      </w:tr>
    </w:tbl>
    <w:p w14:paraId="7B357E30" w14:textId="77777777" w:rsidR="003B6250" w:rsidRDefault="003B6250" w:rsidP="004324C1">
      <w:pPr>
        <w:spacing w:after="0"/>
        <w:rPr>
          <w:rFonts w:ascii="Arial" w:hAnsi="Arial" w:cs="Arial"/>
          <w:color w:val="auto"/>
          <w:sz w:val="24"/>
          <w:szCs w:val="24"/>
        </w:rPr>
      </w:pPr>
    </w:p>
    <w:p w14:paraId="52E2D524" w14:textId="2FF0B99F" w:rsidR="006813D5" w:rsidRPr="006813D5" w:rsidRDefault="006813D5" w:rsidP="006813D5">
      <w:pPr>
        <w:spacing w:after="0"/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</w:pPr>
      <w:r w:rsidRPr="006813D5">
        <w:rPr>
          <w:rFonts w:ascii="Segoe UI Emoji" w:hAnsi="Segoe UI Emoji" w:cs="Segoe UI Emoji"/>
          <w:b/>
          <w:bCs/>
          <w:color w:val="auto"/>
          <w:sz w:val="24"/>
          <w:szCs w:val="24"/>
        </w:rPr>
        <w:t>💡</w:t>
      </w:r>
      <w:r w:rsidRPr="006813D5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</w:t>
      </w:r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>Saran: "</w:t>
      </w:r>
      <w:proofErr w:type="spellStart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>Gunakan</w:t>
      </w:r>
      <w:proofErr w:type="spellEnd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 xml:space="preserve"> float </w:t>
      </w:r>
      <w:proofErr w:type="spellStart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>atau</w:t>
      </w:r>
      <w:proofErr w:type="spellEnd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 xml:space="preserve"> double </w:t>
      </w:r>
      <w:proofErr w:type="spellStart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>untuk</w:t>
      </w:r>
      <w:proofErr w:type="spellEnd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 xml:space="preserve"> </w:t>
      </w:r>
      <w:proofErr w:type="spellStart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>menyimpan</w:t>
      </w:r>
      <w:proofErr w:type="spellEnd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 xml:space="preserve"> </w:t>
      </w:r>
      <w:proofErr w:type="spellStart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>harga</w:t>
      </w:r>
      <w:proofErr w:type="spellEnd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 xml:space="preserve"> </w:t>
      </w:r>
      <w:proofErr w:type="spellStart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>dengan</w:t>
      </w:r>
      <w:proofErr w:type="spellEnd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 xml:space="preserve"> </w:t>
      </w:r>
      <w:proofErr w:type="spellStart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>desimal</w:t>
      </w:r>
      <w:proofErr w:type="spellEnd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>" (</w:t>
      </w:r>
      <w:proofErr w:type="spellStart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>lebih</w:t>
      </w:r>
      <w:proofErr w:type="spellEnd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 xml:space="preserve"> </w:t>
      </w:r>
      <w:proofErr w:type="spellStart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>cocok</w:t>
      </w:r>
      <w:proofErr w:type="spellEnd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 xml:space="preserve"> </w:t>
      </w:r>
      <w:proofErr w:type="spellStart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>untuk</w:t>
      </w:r>
      <w:proofErr w:type="spellEnd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 xml:space="preserve"> rupiah yang </w:t>
      </w:r>
      <w:proofErr w:type="spellStart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>bisa</w:t>
      </w:r>
      <w:proofErr w:type="spellEnd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 xml:space="preserve"> punya </w:t>
      </w:r>
      <w:proofErr w:type="spellStart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>pecahan</w:t>
      </w:r>
      <w:proofErr w:type="spellEnd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 xml:space="preserve"> </w:t>
      </w:r>
      <w:proofErr w:type="spellStart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>sen</w:t>
      </w:r>
      <w:proofErr w:type="spellEnd"/>
      <w:r w:rsidRPr="006813D5">
        <w:rPr>
          <w:rFonts w:asciiTheme="majorBidi" w:hAnsiTheme="majorBidi" w:cstheme="majorBidi"/>
          <w:b/>
          <w:bCs/>
          <w:i/>
          <w:iCs/>
          <w:color w:val="00B0F0"/>
          <w:sz w:val="24"/>
          <w:szCs w:val="24"/>
        </w:rPr>
        <w:t>).</w:t>
      </w:r>
    </w:p>
    <w:p w14:paraId="700BE5CA" w14:textId="77777777" w:rsidR="006813D5" w:rsidRPr="004324C1" w:rsidRDefault="006813D5" w:rsidP="006813D5">
      <w:pPr>
        <w:spacing w:after="0"/>
        <w:rPr>
          <w:rFonts w:ascii="Arial" w:hAnsi="Arial" w:cs="Arial"/>
          <w:color w:val="auto"/>
          <w:sz w:val="24"/>
          <w:szCs w:val="24"/>
        </w:rPr>
      </w:pPr>
    </w:p>
    <w:p w14:paraId="4E36E31C" w14:textId="492380E5" w:rsidR="003B6250" w:rsidRPr="000F1705" w:rsidRDefault="00FC7DC0" w:rsidP="00FC7DC0">
      <w:pPr>
        <w:spacing w:after="0"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proofErr w:type="spellStart"/>
      <w:r w:rsidRPr="00FC7DC0">
        <w:rPr>
          <w:rFonts w:asciiTheme="majorBidi" w:hAnsiTheme="majorBidi" w:cstheme="majorBidi"/>
          <w:b/>
          <w:bCs/>
          <w:color w:val="auto"/>
          <w:sz w:val="24"/>
          <w:szCs w:val="24"/>
        </w:rPr>
        <w:t>Penjelasan</w:t>
      </w:r>
      <w:proofErr w:type="spellEnd"/>
      <w:r w:rsidRPr="00FC7DC0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Menu dan </w:t>
      </w:r>
      <w:proofErr w:type="spellStart"/>
      <w:r w:rsidRPr="00FC7DC0">
        <w:rPr>
          <w:rFonts w:asciiTheme="majorBidi" w:hAnsiTheme="majorBidi" w:cstheme="majorBidi"/>
          <w:b/>
          <w:bCs/>
          <w:color w:val="auto"/>
          <w:sz w:val="24"/>
          <w:szCs w:val="24"/>
        </w:rPr>
        <w:t>Fungsionalitas</w:t>
      </w:r>
      <w:proofErr w:type="spellEnd"/>
    </w:p>
    <w:p w14:paraId="2AB383C3" w14:textId="1E07BAD6" w:rsidR="003B6250" w:rsidRPr="000F1705" w:rsidRDefault="006813D5" w:rsidP="000F1705">
      <w:pPr>
        <w:pStyle w:val="ListParagraph"/>
        <w:numPr>
          <w:ilvl w:val="0"/>
          <w:numId w:val="34"/>
        </w:numPr>
        <w:shd w:val="clear" w:color="auto" w:fill="auto"/>
        <w:spacing w:after="0" w:line="360" w:lineRule="auto"/>
        <w:ind w:left="567"/>
        <w:rPr>
          <w:rFonts w:asciiTheme="majorBidi" w:hAnsiTheme="majorBidi" w:cstheme="majorBidi"/>
          <w:color w:val="auto"/>
          <w:sz w:val="24"/>
          <w:szCs w:val="24"/>
          <w:lang w:val="sv-SE"/>
        </w:rPr>
      </w:pPr>
      <w:r w:rsidRPr="006813D5">
        <w:rPr>
          <w:rFonts w:asciiTheme="majorBidi" w:hAnsiTheme="majorBidi" w:cstheme="majorBidi"/>
          <w:b/>
          <w:bCs/>
          <w:color w:val="auto"/>
          <w:sz w:val="24"/>
          <w:szCs w:val="24"/>
          <w:lang w:val="sv-SE"/>
        </w:rPr>
        <w:t>Menu 1:</w:t>
      </w:r>
      <w:r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 </w:t>
      </w:r>
      <w:r w:rsidR="003B6250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>Jika user memilih menu Input data</w:t>
      </w:r>
      <w:r w:rsidR="00FC7DC0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 buku</w:t>
      </w:r>
      <w:r w:rsidR="003B6250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 (tekan tombol ‘1’), maka program akan:</w:t>
      </w:r>
    </w:p>
    <w:p w14:paraId="22C0E2D7" w14:textId="0E0BDEFB" w:rsidR="003B6250" w:rsidRDefault="003B6250" w:rsidP="000F1705">
      <w:pPr>
        <w:pStyle w:val="ListParagraph"/>
        <w:numPr>
          <w:ilvl w:val="0"/>
          <w:numId w:val="36"/>
        </w:numPr>
        <w:shd w:val="clear" w:color="auto" w:fill="auto"/>
        <w:spacing w:after="0" w:line="360" w:lineRule="auto"/>
        <w:ind w:left="993"/>
        <w:rPr>
          <w:rFonts w:asciiTheme="majorBidi" w:hAnsiTheme="majorBidi" w:cstheme="majorBidi"/>
          <w:i/>
          <w:iCs/>
          <w:color w:val="auto"/>
          <w:sz w:val="24"/>
          <w:szCs w:val="24"/>
          <w:lang w:val="sv-SE"/>
        </w:rPr>
      </w:pPr>
      <w:r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Meminta inputan </w:t>
      </w:r>
      <w:r w:rsidR="006F64CB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>buku</w:t>
      </w:r>
      <w:r w:rsidR="00394126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 (</w:t>
      </w:r>
      <w:r w:rsidR="00394126" w:rsidRPr="000F1705">
        <w:rPr>
          <w:rFonts w:asciiTheme="majorBidi" w:hAnsiTheme="majorBidi" w:cstheme="majorBidi"/>
          <w:i/>
          <w:iCs/>
          <w:color w:val="auto"/>
          <w:sz w:val="24"/>
          <w:szCs w:val="24"/>
          <w:lang w:val="sv-SE"/>
        </w:rPr>
        <w:t>nama buku, jenis buku, dan harga)</w:t>
      </w:r>
    </w:p>
    <w:p w14:paraId="1931D26C" w14:textId="38411A37" w:rsidR="00052421" w:rsidRPr="00052421" w:rsidRDefault="00052421" w:rsidP="00052421">
      <w:pPr>
        <w:pStyle w:val="ListParagraph"/>
        <w:numPr>
          <w:ilvl w:val="0"/>
          <w:numId w:val="36"/>
        </w:numPr>
        <w:shd w:val="clear" w:color="auto" w:fill="auto"/>
        <w:spacing w:after="0" w:line="360" w:lineRule="auto"/>
        <w:ind w:left="993"/>
        <w:rPr>
          <w:rFonts w:asciiTheme="majorBidi" w:hAnsiTheme="majorBidi" w:cstheme="majorBidi"/>
          <w:color w:val="auto"/>
          <w:sz w:val="24"/>
          <w:szCs w:val="24"/>
          <w:lang w:val="sv-SE"/>
        </w:rPr>
      </w:pPr>
      <w:proofErr w:type="spellStart"/>
      <w:r w:rsidRPr="00052421">
        <w:rPr>
          <w:rFonts w:asciiTheme="majorBidi" w:hAnsiTheme="majorBidi" w:cstheme="majorBidi"/>
          <w:color w:val="auto"/>
          <w:sz w:val="24"/>
          <w:szCs w:val="24"/>
        </w:rPr>
        <w:t>Tambahkan</w:t>
      </w:r>
      <w:proofErr w:type="spellEnd"/>
      <w:r w:rsidRPr="00052421">
        <w:rPr>
          <w:rFonts w:asciiTheme="majorBidi" w:hAnsiTheme="majorBidi" w:cstheme="majorBidi"/>
          <w:color w:val="auto"/>
          <w:sz w:val="24"/>
          <w:szCs w:val="24"/>
        </w:rPr>
        <w:t xml:space="preserve"> data</w:t>
      </w:r>
      <w:r w:rsidR="00FC7DC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="00FC7DC0">
        <w:rPr>
          <w:rFonts w:asciiTheme="majorBidi" w:hAnsiTheme="majorBidi" w:cstheme="majorBidi"/>
          <w:color w:val="auto"/>
          <w:sz w:val="24"/>
          <w:szCs w:val="24"/>
        </w:rPr>
        <w:t>buku</w:t>
      </w:r>
      <w:proofErr w:type="spellEnd"/>
      <w:r w:rsidRPr="00052421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052421">
        <w:rPr>
          <w:rFonts w:asciiTheme="majorBidi" w:hAnsiTheme="majorBidi" w:cstheme="majorBidi"/>
          <w:color w:val="auto"/>
          <w:sz w:val="24"/>
          <w:szCs w:val="24"/>
        </w:rPr>
        <w:t>ke</w:t>
      </w:r>
      <w:proofErr w:type="spellEnd"/>
      <w:r w:rsidRPr="00052421">
        <w:rPr>
          <w:rFonts w:asciiTheme="majorBidi" w:hAnsiTheme="majorBidi" w:cstheme="majorBidi"/>
          <w:color w:val="auto"/>
          <w:sz w:val="24"/>
          <w:szCs w:val="24"/>
        </w:rPr>
        <w:t xml:space="preserve"> daftar </w:t>
      </w:r>
      <w:proofErr w:type="spellStart"/>
      <w:r w:rsidRPr="00052421">
        <w:rPr>
          <w:rFonts w:asciiTheme="majorBidi" w:hAnsiTheme="majorBidi" w:cstheme="majorBidi"/>
          <w:color w:val="auto"/>
          <w:sz w:val="24"/>
          <w:szCs w:val="24"/>
        </w:rPr>
        <w:t>buku</w:t>
      </w:r>
      <w:proofErr w:type="spellEnd"/>
      <w:r w:rsidRPr="00052421">
        <w:rPr>
          <w:rFonts w:asciiTheme="majorBidi" w:hAnsiTheme="majorBidi" w:cstheme="majorBidi"/>
          <w:color w:val="auto"/>
          <w:sz w:val="24"/>
          <w:szCs w:val="24"/>
        </w:rPr>
        <w:t>.</w:t>
      </w:r>
    </w:p>
    <w:p w14:paraId="11194939" w14:textId="21274EC3" w:rsidR="00885DE0" w:rsidRDefault="00885DE0" w:rsidP="00885DE0">
      <w:pPr>
        <w:pStyle w:val="NormalWeb"/>
        <w:numPr>
          <w:ilvl w:val="0"/>
          <w:numId w:val="36"/>
        </w:numPr>
        <w:ind w:left="993"/>
      </w:pPr>
      <w:proofErr w:type="spellStart"/>
      <w:r>
        <w:lastRenderedPageBreak/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rPr>
          <w:rStyle w:val="Strong"/>
        </w:rPr>
        <w:t>menghasilkan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buku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secara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otomatis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format: </w:t>
      </w:r>
      <w:r>
        <w:rPr>
          <w:rStyle w:val="HTMLCode"/>
        </w:rPr>
        <w:t>BK001</w:t>
      </w:r>
      <w:r>
        <w:t xml:space="preserve">, </w:t>
      </w:r>
      <w:r>
        <w:rPr>
          <w:rStyle w:val="HTMLCode"/>
        </w:rPr>
        <w:t>BK002</w:t>
      </w:r>
      <w:r>
        <w:t xml:space="preserve">, </w:t>
      </w:r>
      <w:proofErr w:type="spellStart"/>
      <w:r>
        <w:t>dst</w:t>
      </w:r>
      <w:proofErr w:type="spellEnd"/>
      <w:r>
        <w:t>.</w:t>
      </w:r>
    </w:p>
    <w:p w14:paraId="121ABBD8" w14:textId="79E85681" w:rsidR="00885DE0" w:rsidRDefault="00885DE0" w:rsidP="00885DE0">
      <w:pPr>
        <w:pStyle w:val="NormalWeb"/>
        <w:numPr>
          <w:ilvl w:val="0"/>
          <w:numId w:val="36"/>
        </w:numPr>
        <w:ind w:left="993"/>
      </w:pPr>
      <w:r>
        <w:t xml:space="preserve">Kode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ditambah</w:t>
      </w:r>
      <w:proofErr w:type="spellEnd"/>
      <w:r>
        <w:t xml:space="preserve"> 1.</w:t>
      </w:r>
    </w:p>
    <w:p w14:paraId="5B577920" w14:textId="4E068E15" w:rsidR="00885DE0" w:rsidRPr="00885DE0" w:rsidRDefault="00885DE0" w:rsidP="00885DE0">
      <w:pPr>
        <w:pStyle w:val="NormalWeb"/>
        <w:numPr>
          <w:ilvl w:val="0"/>
          <w:numId w:val="36"/>
        </w:numPr>
        <w:ind w:left="993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Style w:val="HTMLCode"/>
        </w:rPr>
        <w:t>BK005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r>
        <w:rPr>
          <w:rStyle w:val="HTMLCode"/>
        </w:rPr>
        <w:t>BK006</w:t>
      </w:r>
      <w:r>
        <w:t>.</w:t>
      </w:r>
    </w:p>
    <w:p w14:paraId="177E8C54" w14:textId="056FE3FA" w:rsidR="001470CD" w:rsidRPr="000F1705" w:rsidRDefault="006813D5" w:rsidP="00FC7DC0">
      <w:pPr>
        <w:pStyle w:val="ListParagraph"/>
        <w:numPr>
          <w:ilvl w:val="0"/>
          <w:numId w:val="34"/>
        </w:numPr>
        <w:shd w:val="clear" w:color="auto" w:fill="auto"/>
        <w:spacing w:after="0" w:line="360" w:lineRule="auto"/>
        <w:ind w:left="567"/>
        <w:rPr>
          <w:rFonts w:asciiTheme="majorBidi" w:hAnsiTheme="majorBidi" w:cstheme="majorBidi"/>
          <w:color w:val="auto"/>
          <w:sz w:val="24"/>
          <w:szCs w:val="24"/>
          <w:lang w:val="sv-SE"/>
        </w:rPr>
      </w:pPr>
      <w:r w:rsidRPr="006813D5">
        <w:rPr>
          <w:rFonts w:asciiTheme="majorBidi" w:hAnsiTheme="majorBidi" w:cstheme="majorBidi"/>
          <w:b/>
          <w:bCs/>
          <w:color w:val="auto"/>
          <w:sz w:val="24"/>
          <w:szCs w:val="24"/>
          <w:lang w:val="sv-SE"/>
        </w:rPr>
        <w:t>Menu 2:</w:t>
      </w:r>
      <w:r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 </w:t>
      </w:r>
      <w:r w:rsidR="003B6250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Jika user memilih menu </w:t>
      </w:r>
      <w:r w:rsidR="003B6250" w:rsidRPr="000F1705">
        <w:rPr>
          <w:rFonts w:asciiTheme="majorBidi" w:hAnsiTheme="majorBidi" w:cstheme="majorBidi"/>
          <w:i/>
          <w:iCs/>
          <w:color w:val="auto"/>
          <w:sz w:val="24"/>
          <w:szCs w:val="24"/>
          <w:lang w:val="sv-SE"/>
        </w:rPr>
        <w:t>View History</w:t>
      </w:r>
      <w:r w:rsidR="003B6250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 (tekan tombol ‘2’), maka program akan menampilkan </w:t>
      </w:r>
      <w:r w:rsidR="00052421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seluruh </w:t>
      </w:r>
      <w:r w:rsidR="003B6250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data </w:t>
      </w:r>
      <w:proofErr w:type="spellStart"/>
      <w:r w:rsidR="00FC7DC0" w:rsidRPr="00FC7DC0">
        <w:rPr>
          <w:rFonts w:asciiTheme="majorBidi" w:hAnsiTheme="majorBidi" w:cstheme="majorBidi"/>
          <w:color w:val="auto"/>
          <w:sz w:val="24"/>
          <w:szCs w:val="24"/>
        </w:rPr>
        <w:t>histori</w:t>
      </w:r>
      <w:proofErr w:type="spellEnd"/>
      <w:r w:rsidR="00FC7DC0" w:rsidRPr="00FC7DC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="00FC7DC0" w:rsidRPr="00FC7DC0">
        <w:rPr>
          <w:rFonts w:asciiTheme="majorBidi" w:hAnsiTheme="majorBidi" w:cstheme="majorBidi"/>
          <w:color w:val="auto"/>
          <w:sz w:val="24"/>
          <w:szCs w:val="24"/>
        </w:rPr>
        <w:t>transaksi</w:t>
      </w:r>
      <w:proofErr w:type="spellEnd"/>
      <w:r w:rsidR="00FC7DC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="003B6250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>yang pernah dilakukan</w:t>
      </w:r>
      <w:r w:rsidR="00052421" w:rsidRPr="00052421">
        <w:rPr>
          <w:rFonts w:asciiTheme="majorBidi" w:hAnsiTheme="majorBidi" w:cstheme="majorBidi"/>
          <w:color w:val="auto"/>
          <w:sz w:val="32"/>
          <w:szCs w:val="32"/>
          <w:lang w:val="sv-SE"/>
        </w:rPr>
        <w:t xml:space="preserve"> </w:t>
      </w:r>
      <w:r w:rsidR="00052421" w:rsidRPr="00052421">
        <w:rPr>
          <w:rFonts w:asciiTheme="majorBidi" w:hAnsiTheme="majorBidi" w:cstheme="majorBidi"/>
          <w:sz w:val="24"/>
          <w:szCs w:val="28"/>
        </w:rPr>
        <w:t>pada</w:t>
      </w:r>
      <w:r w:rsidR="00052421" w:rsidRPr="00052421">
        <w:rPr>
          <w:sz w:val="24"/>
          <w:szCs w:val="28"/>
        </w:rPr>
        <w:t xml:space="preserve"> </w:t>
      </w:r>
      <w:r w:rsidR="00052421">
        <w:rPr>
          <w:rStyle w:val="HTMLCode"/>
          <w:rFonts w:eastAsiaTheme="minorHAnsi"/>
        </w:rPr>
        <w:t>history.txt</w:t>
      </w:r>
      <w:r w:rsidR="00052421">
        <w:t>.</w:t>
      </w:r>
    </w:p>
    <w:p w14:paraId="1825BD6B" w14:textId="36A82777" w:rsidR="00152EC2" w:rsidRPr="000F1705" w:rsidRDefault="006813D5" w:rsidP="000F1705">
      <w:pPr>
        <w:pStyle w:val="ListParagraph"/>
        <w:numPr>
          <w:ilvl w:val="0"/>
          <w:numId w:val="34"/>
        </w:numPr>
        <w:shd w:val="clear" w:color="auto" w:fill="auto"/>
        <w:spacing w:after="0" w:line="360" w:lineRule="auto"/>
        <w:ind w:left="567"/>
        <w:rPr>
          <w:rFonts w:asciiTheme="majorBidi" w:hAnsiTheme="majorBidi" w:cstheme="majorBidi"/>
          <w:color w:val="auto"/>
          <w:sz w:val="24"/>
          <w:szCs w:val="24"/>
          <w:lang w:val="sv-SE"/>
        </w:rPr>
      </w:pPr>
      <w:r w:rsidRPr="006813D5">
        <w:rPr>
          <w:rFonts w:asciiTheme="majorBidi" w:hAnsiTheme="majorBidi" w:cstheme="majorBidi"/>
          <w:b/>
          <w:bCs/>
          <w:color w:val="auto"/>
          <w:sz w:val="24"/>
          <w:szCs w:val="24"/>
          <w:lang w:val="sv-SE"/>
        </w:rPr>
        <w:t>Menu 3:</w:t>
      </w:r>
      <w:r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 </w:t>
      </w:r>
      <w:r w:rsidR="00152EC2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Jika user memilih menu </w:t>
      </w:r>
      <w:r w:rsidR="00152EC2" w:rsidRPr="000F1705">
        <w:rPr>
          <w:rFonts w:asciiTheme="majorBidi" w:hAnsiTheme="majorBidi" w:cstheme="majorBidi"/>
          <w:i/>
          <w:iCs/>
          <w:color w:val="auto"/>
          <w:sz w:val="24"/>
          <w:szCs w:val="24"/>
          <w:lang w:val="sv-SE"/>
        </w:rPr>
        <w:t xml:space="preserve">View </w:t>
      </w:r>
      <w:r w:rsidR="00FC7DC0">
        <w:rPr>
          <w:rFonts w:asciiTheme="majorBidi" w:hAnsiTheme="majorBidi" w:cstheme="majorBidi"/>
          <w:i/>
          <w:iCs/>
          <w:color w:val="auto"/>
          <w:sz w:val="24"/>
          <w:szCs w:val="24"/>
          <w:lang w:val="sv-SE"/>
        </w:rPr>
        <w:t>Buku</w:t>
      </w:r>
      <w:r w:rsidR="00152EC2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 (tekan tombol ‘3’), maka program akan menampilkan </w:t>
      </w:r>
      <w:r w:rsidR="00766AEC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seluruh </w:t>
      </w:r>
      <w:r w:rsidR="00152EC2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data </w:t>
      </w:r>
      <w:r w:rsidR="00766AEC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>buku</w:t>
      </w:r>
      <w:r w:rsidR="00052421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 </w:t>
      </w:r>
      <w:proofErr w:type="spellStart"/>
      <w:r w:rsidR="00052421" w:rsidRPr="00052421">
        <w:rPr>
          <w:rFonts w:asciiTheme="majorBidi" w:hAnsiTheme="majorBidi" w:cstheme="majorBidi"/>
          <w:sz w:val="24"/>
          <w:szCs w:val="28"/>
        </w:rPr>
        <w:t>dari</w:t>
      </w:r>
      <w:proofErr w:type="spellEnd"/>
      <w:r w:rsidR="00052421">
        <w:t xml:space="preserve"> </w:t>
      </w:r>
      <w:r w:rsidR="00052421">
        <w:rPr>
          <w:rStyle w:val="HTMLCode"/>
          <w:rFonts w:eastAsiaTheme="minorHAnsi"/>
        </w:rPr>
        <w:t>databuku.txt</w:t>
      </w:r>
      <w:r w:rsidR="00766AEC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>.</w:t>
      </w:r>
    </w:p>
    <w:p w14:paraId="74BBA42F" w14:textId="03F1D293" w:rsidR="003B6250" w:rsidRPr="000F1705" w:rsidRDefault="006813D5" w:rsidP="000F1705">
      <w:pPr>
        <w:pStyle w:val="ListParagraph"/>
        <w:numPr>
          <w:ilvl w:val="0"/>
          <w:numId w:val="34"/>
        </w:numPr>
        <w:shd w:val="clear" w:color="auto" w:fill="auto"/>
        <w:spacing w:after="0" w:line="360" w:lineRule="auto"/>
        <w:ind w:left="567"/>
        <w:rPr>
          <w:rFonts w:asciiTheme="majorBidi" w:hAnsiTheme="majorBidi" w:cstheme="majorBidi"/>
          <w:color w:val="auto"/>
          <w:sz w:val="24"/>
          <w:szCs w:val="24"/>
          <w:lang w:val="sv-SE"/>
        </w:rPr>
      </w:pPr>
      <w:r w:rsidRPr="006813D5">
        <w:rPr>
          <w:rFonts w:asciiTheme="majorBidi" w:hAnsiTheme="majorBidi" w:cstheme="majorBidi"/>
          <w:b/>
          <w:bCs/>
          <w:color w:val="auto"/>
          <w:sz w:val="24"/>
          <w:szCs w:val="24"/>
          <w:lang w:val="sv-SE"/>
        </w:rPr>
        <w:t>Menu 4:</w:t>
      </w:r>
      <w:r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 </w:t>
      </w:r>
      <w:r w:rsidR="003B6250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Jika user memilih menu </w:t>
      </w:r>
      <w:r w:rsidR="003B6250" w:rsidRPr="000F1705">
        <w:rPr>
          <w:rFonts w:asciiTheme="majorBidi" w:hAnsiTheme="majorBidi" w:cstheme="majorBidi"/>
          <w:i/>
          <w:iCs/>
          <w:color w:val="auto"/>
          <w:sz w:val="24"/>
          <w:szCs w:val="24"/>
          <w:lang w:val="sv-SE"/>
        </w:rPr>
        <w:t>Delete History</w:t>
      </w:r>
      <w:r w:rsidR="003B6250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 (tekan tombol ‘</w:t>
      </w:r>
      <w:r w:rsidR="00152EC2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>4</w:t>
      </w:r>
      <w:r w:rsidR="003B6250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>’), maka program akan menampilkan list data history penjualan.</w:t>
      </w:r>
    </w:p>
    <w:p w14:paraId="2C9E2755" w14:textId="1E365C8C" w:rsidR="00052421" w:rsidRDefault="00052421" w:rsidP="00052421">
      <w:pPr>
        <w:pStyle w:val="ListParagraph"/>
        <w:numPr>
          <w:ilvl w:val="1"/>
          <w:numId w:val="35"/>
        </w:numPr>
        <w:shd w:val="clear" w:color="auto" w:fill="auto"/>
        <w:spacing w:after="0" w:line="360" w:lineRule="auto"/>
        <w:ind w:left="993" w:hanging="284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052421">
        <w:rPr>
          <w:rFonts w:asciiTheme="majorBidi" w:hAnsiTheme="majorBidi" w:cstheme="majorBidi"/>
          <w:color w:val="auto"/>
          <w:sz w:val="24"/>
          <w:szCs w:val="24"/>
        </w:rPr>
        <w:t>Tampilkan</w:t>
      </w:r>
      <w:proofErr w:type="spellEnd"/>
      <w:r w:rsidRPr="00052421">
        <w:rPr>
          <w:rFonts w:asciiTheme="majorBidi" w:hAnsiTheme="majorBidi" w:cstheme="majorBidi"/>
          <w:color w:val="auto"/>
          <w:sz w:val="24"/>
          <w:szCs w:val="24"/>
        </w:rPr>
        <w:t xml:space="preserve"> daftar </w:t>
      </w:r>
      <w:proofErr w:type="spellStart"/>
      <w:r w:rsidRPr="00052421">
        <w:rPr>
          <w:rFonts w:asciiTheme="majorBidi" w:hAnsiTheme="majorBidi" w:cstheme="majorBidi"/>
          <w:color w:val="auto"/>
          <w:sz w:val="24"/>
          <w:szCs w:val="24"/>
        </w:rPr>
        <w:t>histori</w:t>
      </w:r>
      <w:proofErr w:type="spellEnd"/>
      <w:r w:rsidRPr="00052421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052421">
        <w:rPr>
          <w:rFonts w:asciiTheme="majorBidi" w:hAnsiTheme="majorBidi" w:cstheme="majorBidi"/>
          <w:color w:val="auto"/>
          <w:sz w:val="24"/>
          <w:szCs w:val="24"/>
        </w:rPr>
        <w:t>transaksi</w:t>
      </w:r>
      <w:proofErr w:type="spellEnd"/>
      <w:r w:rsidRPr="00052421">
        <w:rPr>
          <w:rFonts w:asciiTheme="majorBidi" w:hAnsiTheme="majorBidi" w:cstheme="majorBidi"/>
          <w:color w:val="auto"/>
          <w:sz w:val="24"/>
          <w:szCs w:val="24"/>
        </w:rPr>
        <w:t>.</w:t>
      </w:r>
    </w:p>
    <w:p w14:paraId="412B1C86" w14:textId="590B969F" w:rsidR="00293E78" w:rsidRPr="000F1705" w:rsidRDefault="00293E78" w:rsidP="000F1705">
      <w:pPr>
        <w:pStyle w:val="ListParagraph"/>
        <w:numPr>
          <w:ilvl w:val="1"/>
          <w:numId w:val="35"/>
        </w:numPr>
        <w:shd w:val="clear" w:color="auto" w:fill="auto"/>
        <w:spacing w:after="0" w:line="360" w:lineRule="auto"/>
        <w:ind w:left="993" w:hanging="284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Meminta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inputan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index.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Validasikan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input minimal 1 dan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maksimal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sebanyak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jumlah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data</w:t>
      </w:r>
      <w:r w:rsidR="00052421">
        <w:rPr>
          <w:rFonts w:asciiTheme="majorBidi" w:hAnsiTheme="majorBidi" w:cstheme="majorBidi"/>
          <w:color w:val="auto"/>
          <w:sz w:val="24"/>
          <w:szCs w:val="24"/>
        </w:rPr>
        <w:t>.</w:t>
      </w:r>
    </w:p>
    <w:p w14:paraId="70B56A69" w14:textId="6E8EF5E4" w:rsidR="003B6250" w:rsidRPr="000F1705" w:rsidRDefault="003B6250" w:rsidP="000F1705">
      <w:pPr>
        <w:pStyle w:val="ListParagraph"/>
        <w:numPr>
          <w:ilvl w:val="1"/>
          <w:numId w:val="35"/>
        </w:numPr>
        <w:shd w:val="clear" w:color="auto" w:fill="auto"/>
        <w:spacing w:after="0" w:line="360" w:lineRule="auto"/>
        <w:ind w:left="993" w:hanging="284"/>
        <w:rPr>
          <w:rFonts w:asciiTheme="majorBidi" w:hAnsiTheme="majorBidi" w:cstheme="majorBidi"/>
          <w:color w:val="auto"/>
          <w:sz w:val="24"/>
          <w:szCs w:val="24"/>
        </w:rPr>
      </w:pPr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Hapus data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sesuai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dengan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index yang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diinput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.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Contoh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: Jika user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memilih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index 1,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maka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hapus data yang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pertama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. Lalu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Tampilkan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pesan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“Data Successfully delete</w:t>
      </w:r>
      <w:r w:rsidR="00052421">
        <w:rPr>
          <w:rFonts w:asciiTheme="majorBidi" w:hAnsiTheme="majorBidi" w:cstheme="majorBidi"/>
          <w:color w:val="auto"/>
          <w:sz w:val="24"/>
          <w:szCs w:val="24"/>
        </w:rPr>
        <w:t>..</w:t>
      </w:r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”. </w:t>
      </w:r>
    </w:p>
    <w:p w14:paraId="44BBA0D8" w14:textId="0570BD75" w:rsidR="006F095B" w:rsidRPr="000F1705" w:rsidRDefault="006813D5" w:rsidP="000F1705">
      <w:pPr>
        <w:pStyle w:val="ListParagraph"/>
        <w:numPr>
          <w:ilvl w:val="0"/>
          <w:numId w:val="34"/>
        </w:numPr>
        <w:shd w:val="clear" w:color="auto" w:fill="auto"/>
        <w:spacing w:after="0" w:line="360" w:lineRule="auto"/>
        <w:ind w:left="567"/>
        <w:rPr>
          <w:rFonts w:asciiTheme="majorBidi" w:hAnsiTheme="majorBidi" w:cstheme="majorBidi"/>
          <w:color w:val="auto"/>
          <w:sz w:val="24"/>
          <w:szCs w:val="24"/>
          <w:lang w:val="sv-SE"/>
        </w:rPr>
      </w:pPr>
      <w:r w:rsidRPr="006813D5">
        <w:rPr>
          <w:rFonts w:asciiTheme="majorBidi" w:hAnsiTheme="majorBidi" w:cstheme="majorBidi"/>
          <w:b/>
          <w:bCs/>
          <w:color w:val="auto"/>
          <w:sz w:val="24"/>
          <w:szCs w:val="24"/>
          <w:lang w:val="sv-SE"/>
        </w:rPr>
        <w:t>Menu 5:</w:t>
      </w:r>
      <w:r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 </w:t>
      </w:r>
      <w:r w:rsidR="006F095B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Jika user memilih menu </w:t>
      </w:r>
      <w:r w:rsidR="006F095B" w:rsidRPr="000F1705">
        <w:rPr>
          <w:rFonts w:asciiTheme="majorBidi" w:hAnsiTheme="majorBidi" w:cstheme="majorBidi"/>
          <w:i/>
          <w:iCs/>
          <w:color w:val="auto"/>
          <w:sz w:val="24"/>
          <w:szCs w:val="24"/>
          <w:lang w:val="sv-SE"/>
        </w:rPr>
        <w:t>Delete Buku</w:t>
      </w:r>
      <w:r w:rsidR="006F095B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 (tekan tombol ‘5’), maka program akan menampilkan list data </w:t>
      </w:r>
      <w:r w:rsidR="00233B8D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>buku</w:t>
      </w:r>
      <w:r w:rsidR="006F095B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>.</w:t>
      </w:r>
    </w:p>
    <w:p w14:paraId="1C50C7A8" w14:textId="24A218F2" w:rsidR="00052421" w:rsidRDefault="00052421" w:rsidP="00052421">
      <w:pPr>
        <w:pStyle w:val="ListParagraph"/>
        <w:numPr>
          <w:ilvl w:val="1"/>
          <w:numId w:val="37"/>
        </w:numPr>
        <w:shd w:val="clear" w:color="auto" w:fill="auto"/>
        <w:spacing w:after="0" w:line="360" w:lineRule="auto"/>
        <w:ind w:left="993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052421">
        <w:rPr>
          <w:rFonts w:asciiTheme="majorBidi" w:hAnsiTheme="majorBidi" w:cstheme="majorBidi"/>
          <w:color w:val="auto"/>
          <w:sz w:val="24"/>
          <w:szCs w:val="24"/>
        </w:rPr>
        <w:t>Tampilkan</w:t>
      </w:r>
      <w:proofErr w:type="spellEnd"/>
      <w:r w:rsidRPr="00052421">
        <w:rPr>
          <w:rFonts w:asciiTheme="majorBidi" w:hAnsiTheme="majorBidi" w:cstheme="majorBidi"/>
          <w:color w:val="auto"/>
          <w:sz w:val="24"/>
          <w:szCs w:val="24"/>
        </w:rPr>
        <w:t xml:space="preserve"> daftar </w:t>
      </w:r>
      <w:proofErr w:type="spellStart"/>
      <w:r w:rsidRPr="00052421">
        <w:rPr>
          <w:rFonts w:asciiTheme="majorBidi" w:hAnsiTheme="majorBidi" w:cstheme="majorBidi"/>
          <w:color w:val="auto"/>
          <w:sz w:val="24"/>
          <w:szCs w:val="24"/>
        </w:rPr>
        <w:t>buku</w:t>
      </w:r>
      <w:proofErr w:type="spellEnd"/>
      <w:r w:rsidRPr="00052421">
        <w:rPr>
          <w:rFonts w:asciiTheme="majorBidi" w:hAnsiTheme="majorBidi" w:cstheme="majorBidi"/>
          <w:color w:val="auto"/>
          <w:sz w:val="24"/>
          <w:szCs w:val="24"/>
        </w:rPr>
        <w:t>.</w:t>
      </w:r>
    </w:p>
    <w:p w14:paraId="6D166126" w14:textId="7D7C1579" w:rsidR="006F095B" w:rsidRPr="000F1705" w:rsidRDefault="006F095B" w:rsidP="000F1705">
      <w:pPr>
        <w:pStyle w:val="ListParagraph"/>
        <w:numPr>
          <w:ilvl w:val="1"/>
          <w:numId w:val="37"/>
        </w:numPr>
        <w:shd w:val="clear" w:color="auto" w:fill="auto"/>
        <w:spacing w:after="0" w:line="360" w:lineRule="auto"/>
        <w:ind w:left="993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Meminta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inputan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index.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Validasikan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input minimal 1 dan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maksimal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sebanyak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jumlah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data</w:t>
      </w:r>
    </w:p>
    <w:p w14:paraId="4A5E2D72" w14:textId="343270D8" w:rsidR="006F095B" w:rsidRPr="000F1705" w:rsidRDefault="006F095B" w:rsidP="000F1705">
      <w:pPr>
        <w:pStyle w:val="ListParagraph"/>
        <w:numPr>
          <w:ilvl w:val="1"/>
          <w:numId w:val="37"/>
        </w:numPr>
        <w:shd w:val="clear" w:color="auto" w:fill="auto"/>
        <w:spacing w:after="0" w:line="360" w:lineRule="auto"/>
        <w:ind w:left="993"/>
        <w:rPr>
          <w:rFonts w:asciiTheme="majorBidi" w:hAnsiTheme="majorBidi" w:cstheme="majorBidi"/>
          <w:color w:val="auto"/>
          <w:sz w:val="24"/>
          <w:szCs w:val="24"/>
        </w:rPr>
      </w:pPr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Hapus data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sesuai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dengan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index yang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diinput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.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Contoh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: Jika user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memilih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index 1,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maka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hapus data yang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pertama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. Lalu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Tampilkan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0F1705">
        <w:rPr>
          <w:rFonts w:asciiTheme="majorBidi" w:hAnsiTheme="majorBidi" w:cstheme="majorBidi"/>
          <w:color w:val="auto"/>
          <w:sz w:val="24"/>
          <w:szCs w:val="24"/>
        </w:rPr>
        <w:t>pesan</w:t>
      </w:r>
      <w:proofErr w:type="spellEnd"/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 “Data Successfully delete</w:t>
      </w:r>
      <w:r w:rsidR="00052421">
        <w:rPr>
          <w:rFonts w:asciiTheme="majorBidi" w:hAnsiTheme="majorBidi" w:cstheme="majorBidi"/>
          <w:color w:val="auto"/>
          <w:sz w:val="24"/>
          <w:szCs w:val="24"/>
        </w:rPr>
        <w:t>..</w:t>
      </w:r>
      <w:r w:rsidRPr="000F1705">
        <w:rPr>
          <w:rFonts w:asciiTheme="majorBidi" w:hAnsiTheme="majorBidi" w:cstheme="majorBidi"/>
          <w:color w:val="auto"/>
          <w:sz w:val="24"/>
          <w:szCs w:val="24"/>
        </w:rPr>
        <w:t xml:space="preserve">”. </w:t>
      </w:r>
    </w:p>
    <w:p w14:paraId="5A5761BD" w14:textId="339798E7" w:rsidR="0092200F" w:rsidRPr="00052421" w:rsidRDefault="006813D5" w:rsidP="000F1705">
      <w:pPr>
        <w:pStyle w:val="NaskahReferensiAPA"/>
        <w:numPr>
          <w:ilvl w:val="0"/>
          <w:numId w:val="34"/>
        </w:numPr>
        <w:spacing w:after="0" w:line="360" w:lineRule="auto"/>
        <w:ind w:left="567"/>
        <w:rPr>
          <w:rFonts w:asciiTheme="majorBidi" w:hAnsiTheme="majorBidi" w:cstheme="majorBidi"/>
          <w:color w:val="auto"/>
          <w:lang w:val="sv-SE"/>
        </w:rPr>
      </w:pPr>
      <w:r w:rsidRPr="006813D5">
        <w:rPr>
          <w:rFonts w:asciiTheme="majorBidi" w:hAnsiTheme="majorBidi" w:cstheme="majorBidi"/>
          <w:b/>
          <w:bCs/>
          <w:color w:val="auto"/>
          <w:sz w:val="24"/>
          <w:szCs w:val="24"/>
          <w:lang w:val="sv-SE"/>
        </w:rPr>
        <w:t>Menu 6:</w:t>
      </w:r>
      <w:r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 </w:t>
      </w:r>
      <w:r w:rsidR="003B6250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Jika user memilih menu </w:t>
      </w:r>
      <w:r w:rsidR="003B6250" w:rsidRPr="000F1705">
        <w:rPr>
          <w:rFonts w:asciiTheme="majorBidi" w:hAnsiTheme="majorBidi" w:cstheme="majorBidi"/>
          <w:i/>
          <w:iCs/>
          <w:color w:val="auto"/>
          <w:sz w:val="24"/>
          <w:szCs w:val="24"/>
          <w:lang w:val="sv-SE"/>
        </w:rPr>
        <w:t>Exit</w:t>
      </w:r>
      <w:r w:rsidR="003B6250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 (tekan tombol ‘</w:t>
      </w:r>
      <w:r w:rsidR="006F095B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>6</w:t>
      </w:r>
      <w:r w:rsidR="003B6250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’), maka program akan </w:t>
      </w:r>
      <w:r w:rsidR="003B6250" w:rsidRPr="000F1705">
        <w:rPr>
          <w:rFonts w:asciiTheme="majorBidi" w:hAnsiTheme="majorBidi" w:cstheme="majorBidi"/>
          <w:b/>
          <w:color w:val="auto"/>
          <w:sz w:val="24"/>
          <w:szCs w:val="24"/>
          <w:lang w:val="sv-SE"/>
        </w:rPr>
        <w:t>menulis data</w:t>
      </w:r>
      <w:r w:rsidR="003B6250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 xml:space="preserve"> tersebut ke dalam file ”data</w:t>
      </w:r>
      <w:r w:rsidR="009E7DEC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>buku</w:t>
      </w:r>
      <w:r w:rsidR="003B6250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>.txt” dan program selesai dijalankan</w:t>
      </w:r>
      <w:r w:rsidR="00CD5058" w:rsidRPr="000F1705">
        <w:rPr>
          <w:rFonts w:asciiTheme="majorBidi" w:hAnsiTheme="majorBidi" w:cstheme="majorBidi"/>
          <w:color w:val="auto"/>
          <w:sz w:val="24"/>
          <w:szCs w:val="24"/>
          <w:lang w:val="sv-SE"/>
        </w:rPr>
        <w:t>.</w:t>
      </w:r>
    </w:p>
    <w:p w14:paraId="538701B8" w14:textId="092F535F" w:rsidR="00052421" w:rsidRDefault="00052421" w:rsidP="00052421">
      <w:pPr>
        <w:pStyle w:val="NormalWeb"/>
        <w:numPr>
          <w:ilvl w:val="0"/>
          <w:numId w:val="43"/>
        </w:numPr>
        <w:ind w:left="993"/>
      </w:pPr>
      <w:proofErr w:type="spellStart"/>
      <w:r>
        <w:t>Simpan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Style w:val="HTMLCode"/>
        </w:rPr>
        <w:t>databuku.txt</w:t>
      </w:r>
      <w:r>
        <w:t xml:space="preserve"> dan </w:t>
      </w:r>
      <w:r>
        <w:rPr>
          <w:rStyle w:val="HTMLCode"/>
        </w:rPr>
        <w:t>history.txt</w:t>
      </w:r>
    </w:p>
    <w:p w14:paraId="7D59D691" w14:textId="779E28AB" w:rsidR="00052421" w:rsidRDefault="00052421" w:rsidP="00052421">
      <w:pPr>
        <w:pStyle w:val="NormalWeb"/>
        <w:numPr>
          <w:ilvl w:val="0"/>
          <w:numId w:val="43"/>
        </w:numPr>
        <w:ind w:left="993"/>
      </w:pPr>
      <w:proofErr w:type="spellStart"/>
      <w:r>
        <w:lastRenderedPageBreak/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program.</w:t>
      </w:r>
    </w:p>
    <w:p w14:paraId="7803D124" w14:textId="4A143664" w:rsidR="00052421" w:rsidRDefault="00052421" w:rsidP="00052421">
      <w:pPr>
        <w:pStyle w:val="NormalWeb"/>
        <w:numPr>
          <w:ilvl w:val="0"/>
          <w:numId w:val="34"/>
        </w:numPr>
        <w:ind w:left="567"/>
      </w:pPr>
      <w:r>
        <w:rPr>
          <w:rStyle w:val="Strong"/>
        </w:rPr>
        <w:t xml:space="preserve">Menu 7: </w:t>
      </w:r>
      <w:r w:rsidR="00FC7DC0" w:rsidRPr="000F1705">
        <w:rPr>
          <w:rFonts w:asciiTheme="majorBidi" w:hAnsiTheme="majorBidi" w:cstheme="majorBidi"/>
          <w:lang w:val="sv-SE"/>
        </w:rPr>
        <w:t xml:space="preserve">Jika user memilih menu </w:t>
      </w:r>
      <w:r w:rsidR="00FC7DC0">
        <w:rPr>
          <w:rFonts w:asciiTheme="majorBidi" w:hAnsiTheme="majorBidi" w:cstheme="majorBidi"/>
          <w:i/>
          <w:iCs/>
          <w:lang w:val="sv-SE"/>
        </w:rPr>
        <w:t>Input Transaksi Penjualan</w:t>
      </w:r>
      <w:r w:rsidR="00FC7DC0" w:rsidRPr="000F1705">
        <w:rPr>
          <w:rFonts w:asciiTheme="majorBidi" w:hAnsiTheme="majorBidi" w:cstheme="majorBidi"/>
          <w:lang w:val="sv-SE"/>
        </w:rPr>
        <w:t xml:space="preserve"> (tekan tombol ‘</w:t>
      </w:r>
      <w:r w:rsidR="00FC7DC0">
        <w:rPr>
          <w:rFonts w:asciiTheme="majorBidi" w:hAnsiTheme="majorBidi" w:cstheme="majorBidi"/>
          <w:lang w:val="sv-SE"/>
        </w:rPr>
        <w:t>7</w:t>
      </w:r>
      <w:r w:rsidR="00FC7DC0" w:rsidRPr="000F1705">
        <w:rPr>
          <w:rFonts w:asciiTheme="majorBidi" w:hAnsiTheme="majorBidi" w:cstheme="majorBidi"/>
          <w:lang w:val="sv-SE"/>
        </w:rPr>
        <w:t>’)</w:t>
      </w:r>
      <w:bookmarkStart w:id="0" w:name="_Hlk203322613"/>
      <w:r w:rsidR="00FC7DC0">
        <w:rPr>
          <w:rFonts w:asciiTheme="majorBidi" w:hAnsiTheme="majorBidi" w:cstheme="majorBidi"/>
          <w:lang w:val="sv-SE"/>
        </w:rPr>
        <w:t>.</w:t>
      </w:r>
    </w:p>
    <w:bookmarkEnd w:id="0"/>
    <w:p w14:paraId="457B417F" w14:textId="77777777" w:rsidR="00052421" w:rsidRDefault="00052421" w:rsidP="00052421">
      <w:pPr>
        <w:pStyle w:val="NormalWeb"/>
        <w:numPr>
          <w:ilvl w:val="0"/>
          <w:numId w:val="44"/>
        </w:numPr>
      </w:pPr>
      <w:r>
        <w:t xml:space="preserve">User </w:t>
      </w:r>
      <w:proofErr w:type="spellStart"/>
      <w:r>
        <w:t>diminta</w:t>
      </w:r>
      <w:proofErr w:type="spellEnd"/>
      <w:r>
        <w:t xml:space="preserve"> input </w:t>
      </w:r>
      <w:proofErr w:type="spellStart"/>
      <w:r>
        <w:rPr>
          <w:rStyle w:val="Strong"/>
        </w:rPr>
        <w:t>kode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buku</w:t>
      </w:r>
      <w:proofErr w:type="spellEnd"/>
      <w:r>
        <w:t xml:space="preserve"> dan </w:t>
      </w:r>
      <w:proofErr w:type="spellStart"/>
      <w:r>
        <w:rPr>
          <w:rStyle w:val="Strong"/>
        </w:rPr>
        <w:t>jumlah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terjual</w:t>
      </w:r>
      <w:proofErr w:type="spellEnd"/>
      <w:r>
        <w:t>.</w:t>
      </w:r>
    </w:p>
    <w:p w14:paraId="248C82E0" w14:textId="77777777" w:rsidR="00052421" w:rsidRDefault="00052421" w:rsidP="00052421">
      <w:pPr>
        <w:pStyle w:val="NormalWeb"/>
        <w:numPr>
          <w:ilvl w:val="0"/>
          <w:numId w:val="44"/>
        </w:numPr>
      </w:pPr>
      <w:r>
        <w:t xml:space="preserve">Program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daftar.</w:t>
      </w:r>
    </w:p>
    <w:p w14:paraId="3D8587C5" w14:textId="77777777" w:rsidR="00052421" w:rsidRDefault="00052421" w:rsidP="00052421">
      <w:pPr>
        <w:pStyle w:val="NormalWeb"/>
        <w:numPr>
          <w:ilvl w:val="0"/>
          <w:numId w:val="44"/>
        </w:numPr>
      </w:pPr>
      <w:proofErr w:type="spellStart"/>
      <w:r>
        <w:t>Hitung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= </w:t>
      </w:r>
      <w:proofErr w:type="spellStart"/>
      <w:r>
        <w:rPr>
          <w:rStyle w:val="HTMLCode"/>
        </w:rPr>
        <w:t>jumlah</w:t>
      </w:r>
      <w:proofErr w:type="spellEnd"/>
      <w:r>
        <w:rPr>
          <w:rStyle w:val="HTMLCode"/>
        </w:rPr>
        <w:t xml:space="preserve"> × </w:t>
      </w:r>
      <w:proofErr w:type="spellStart"/>
      <w:r>
        <w:rPr>
          <w:rStyle w:val="HTMLCode"/>
        </w:rPr>
        <w:t>harga</w:t>
      </w:r>
      <w:proofErr w:type="spellEnd"/>
      <w:r>
        <w:t>.</w:t>
      </w:r>
    </w:p>
    <w:p w14:paraId="46B6537A" w14:textId="77777777" w:rsidR="00052421" w:rsidRDefault="00052421" w:rsidP="00052421">
      <w:pPr>
        <w:pStyle w:val="NormalWeb"/>
        <w:numPr>
          <w:ilvl w:val="0"/>
          <w:numId w:val="44"/>
        </w:numPr>
      </w:pPr>
      <w:proofErr w:type="spellStart"/>
      <w:r>
        <w:t>Tambahkan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daftar history (dan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Style w:val="HTMLCode"/>
        </w:rPr>
        <w:t>history.txt</w:t>
      </w:r>
      <w:r>
        <w:t>).</w:t>
      </w:r>
    </w:p>
    <w:p w14:paraId="5BAD5107" w14:textId="77777777" w:rsidR="00052421" w:rsidRDefault="00052421" w:rsidP="00052421">
      <w:pPr>
        <w:pStyle w:val="NormalWeb"/>
        <w:numPr>
          <w:ilvl w:val="0"/>
          <w:numId w:val="44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: </w:t>
      </w:r>
      <w:proofErr w:type="spellStart"/>
      <w:r>
        <w:rPr>
          <w:rStyle w:val="HTMLCode"/>
        </w:rPr>
        <w:t>Transaksi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berhasil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dicatat</w:t>
      </w:r>
      <w:proofErr w:type="spellEnd"/>
      <w:r>
        <w:rPr>
          <w:rStyle w:val="HTMLCode"/>
        </w:rPr>
        <w:t>.</w:t>
      </w:r>
    </w:p>
    <w:p w14:paraId="75B337D0" w14:textId="77777777" w:rsidR="00052421" w:rsidRPr="000F1705" w:rsidRDefault="00052421" w:rsidP="00052421">
      <w:pPr>
        <w:pStyle w:val="NaskahReferensiAPA"/>
        <w:spacing w:after="0" w:line="360" w:lineRule="auto"/>
        <w:ind w:left="567" w:firstLine="0"/>
        <w:rPr>
          <w:rFonts w:asciiTheme="majorBidi" w:hAnsiTheme="majorBidi" w:cstheme="majorBidi"/>
          <w:color w:val="auto"/>
          <w:lang w:val="sv-SE"/>
        </w:rPr>
      </w:pPr>
    </w:p>
    <w:p w14:paraId="49CEF6C0" w14:textId="52FF6124" w:rsidR="00885DE0" w:rsidRPr="00885DE0" w:rsidRDefault="00885DE0" w:rsidP="00885DE0">
      <w:pPr>
        <w:pStyle w:val="NormalNQ"/>
        <w:spacing w:line="360" w:lineRule="auto"/>
        <w:ind w:left="0" w:firstLine="0"/>
        <w:jc w:val="center"/>
        <w:rPr>
          <w:rFonts w:asciiTheme="majorBidi" w:hAnsiTheme="majorBidi"/>
          <w:b/>
          <w:bCs/>
          <w:sz w:val="24"/>
          <w:szCs w:val="24"/>
        </w:rPr>
      </w:pPr>
      <w:r w:rsidRPr="00885DE0">
        <w:rPr>
          <w:rFonts w:asciiTheme="majorBidi" w:hAnsiTheme="majorBidi"/>
          <w:b/>
          <w:bCs/>
          <w:sz w:val="24"/>
          <w:szCs w:val="24"/>
        </w:rPr>
        <w:t>Instruksi Umum – Penting Dibaca Sebelum Mengerjakan</w:t>
      </w:r>
    </w:p>
    <w:p w14:paraId="23DCF7AC" w14:textId="77777777" w:rsidR="00885DE0" w:rsidRDefault="00885DE0" w:rsidP="00885DE0">
      <w:pPr>
        <w:pStyle w:val="NormalWeb"/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rStyle w:val="Strong"/>
        </w:rPr>
        <w:t xml:space="preserve">file </w:t>
      </w:r>
      <w:r>
        <w:rPr>
          <w:rStyle w:val="HTMLCode"/>
          <w:b/>
          <w:bCs/>
        </w:rPr>
        <w:t>databuku.txt</w:t>
      </w:r>
      <w:r>
        <w:rPr>
          <w:rStyle w:val="Strong"/>
        </w:rPr>
        <w:t xml:space="preserve"> dan </w:t>
      </w:r>
      <w:r>
        <w:rPr>
          <w:rStyle w:val="HTMLCode"/>
          <w:b/>
          <w:bCs/>
        </w:rPr>
        <w:t>history.txt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tidak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disediakan</w:t>
      </w:r>
      <w:proofErr w:type="spellEnd"/>
      <w:r>
        <w:rPr>
          <w:rStyle w:val="Strong"/>
        </w:rPr>
        <w:t xml:space="preserve"> di </w:t>
      </w:r>
      <w:proofErr w:type="spellStart"/>
      <w:r>
        <w:rPr>
          <w:rStyle w:val="Strong"/>
        </w:rPr>
        <w:t>awal</w:t>
      </w:r>
      <w:proofErr w:type="spellEnd"/>
      <w:r>
        <w:rPr>
          <w:rStyle w:val="Strong"/>
        </w:rPr>
        <w:t xml:space="preserve"> oleh </w:t>
      </w:r>
      <w:proofErr w:type="spellStart"/>
      <w:r>
        <w:rPr>
          <w:rStyle w:val="Strong"/>
        </w:rPr>
        <w:t>dosen</w:t>
      </w:r>
      <w:proofErr w:type="spellEnd"/>
      <w:r>
        <w:t>.</w:t>
      </w:r>
    </w:p>
    <w:p w14:paraId="6F1645BE" w14:textId="77777777" w:rsidR="00885DE0" w:rsidRPr="00885DE0" w:rsidRDefault="00885DE0" w:rsidP="00885DE0">
      <w:pPr>
        <w:pStyle w:val="NormalNQ"/>
        <w:rPr>
          <w:rFonts w:asciiTheme="majorBidi" w:hAnsiTheme="majorBidi"/>
          <w:sz w:val="24"/>
          <w:szCs w:val="24"/>
        </w:rPr>
      </w:pPr>
      <w:r w:rsidRPr="00885DE0">
        <w:rPr>
          <w:rFonts w:asciiTheme="majorBidi" w:hAnsiTheme="majorBidi"/>
          <w:sz w:val="24"/>
          <w:szCs w:val="24"/>
        </w:rPr>
        <w:t>Oleh karena itu, perhatikan hal berikut:</w:t>
      </w:r>
    </w:p>
    <w:p w14:paraId="447E7612" w14:textId="77777777" w:rsidR="00885DE0" w:rsidRDefault="00885DE0" w:rsidP="00885DE0">
      <w:pPr>
        <w:pStyle w:val="NormalWeb"/>
        <w:numPr>
          <w:ilvl w:val="0"/>
          <w:numId w:val="41"/>
        </w:numPr>
        <w:spacing w:line="360" w:lineRule="auto"/>
        <w:jc w:val="both"/>
      </w:pPr>
      <w:r>
        <w:rPr>
          <w:rStyle w:val="Strong"/>
        </w:rPr>
        <w:t xml:space="preserve">Program </w:t>
      </w:r>
      <w:proofErr w:type="spellStart"/>
      <w:r>
        <w:rPr>
          <w:rStyle w:val="Strong"/>
        </w:rPr>
        <w:t>harus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mampu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menangani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kondisi</w:t>
      </w:r>
      <w:proofErr w:type="spellEnd"/>
      <w:r>
        <w:rPr>
          <w:rStyle w:val="Strong"/>
        </w:rPr>
        <w:t xml:space="preserve"> di mana file </w:t>
      </w:r>
      <w:r>
        <w:rPr>
          <w:rStyle w:val="HTMLCode"/>
          <w:b/>
          <w:bCs/>
        </w:rPr>
        <w:t>databuku.txt</w:t>
      </w:r>
      <w:r>
        <w:rPr>
          <w:rStyle w:val="Strong"/>
        </w:rPr>
        <w:t xml:space="preserve"> dan </w:t>
      </w:r>
      <w:r>
        <w:rPr>
          <w:rStyle w:val="HTMLCode"/>
          <w:b/>
          <w:bCs/>
        </w:rPr>
        <w:t>history.txt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belum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ada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program </w:t>
      </w:r>
      <w:proofErr w:type="spellStart"/>
      <w:r>
        <w:t>dijalankan</w:t>
      </w:r>
      <w:proofErr w:type="spellEnd"/>
      <w:r>
        <w:t>).</w:t>
      </w:r>
    </w:p>
    <w:p w14:paraId="428467AE" w14:textId="77777777" w:rsidR="00885DE0" w:rsidRDefault="00885DE0" w:rsidP="00885DE0">
      <w:pPr>
        <w:pStyle w:val="NormalWeb"/>
        <w:numPr>
          <w:ilvl w:val="0"/>
          <w:numId w:val="41"/>
        </w:numPr>
        <w:spacing w:line="360" w:lineRule="auto"/>
        <w:jc w:val="both"/>
      </w:pPr>
      <w:r>
        <w:t xml:space="preserve">Jika 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 </w:t>
      </w:r>
      <w:r>
        <w:rPr>
          <w:rStyle w:val="HTMLCode"/>
        </w:rPr>
        <w:t>"r"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rStyle w:val="HTMLCode"/>
        </w:rPr>
        <w:t>"r+"</w:t>
      </w:r>
      <w:r>
        <w:t xml:space="preserve">),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harus</w:t>
      </w:r>
      <w:proofErr w:type="spellEnd"/>
      <w:r>
        <w:t>:</w:t>
      </w:r>
    </w:p>
    <w:p w14:paraId="6C8A6190" w14:textId="77777777" w:rsidR="00885DE0" w:rsidRDefault="00885DE0" w:rsidP="00885DE0">
      <w:pPr>
        <w:pStyle w:val="NormalWeb"/>
        <w:numPr>
          <w:ilvl w:val="1"/>
          <w:numId w:val="41"/>
        </w:numPr>
        <w:spacing w:line="360" w:lineRule="auto"/>
        <w:jc w:val="both"/>
      </w:pPr>
      <w:r>
        <w:rPr>
          <w:rStyle w:val="Strong"/>
        </w:rPr>
        <w:t xml:space="preserve">Tidak error </w:t>
      </w:r>
      <w:proofErr w:type="spellStart"/>
      <w:r>
        <w:rPr>
          <w:rStyle w:val="Strong"/>
        </w:rPr>
        <w:t>atau</w:t>
      </w:r>
      <w:proofErr w:type="spellEnd"/>
      <w:r>
        <w:rPr>
          <w:rStyle w:val="Strong"/>
        </w:rPr>
        <w:t xml:space="preserve"> crash</w:t>
      </w:r>
    </w:p>
    <w:p w14:paraId="13CDCBF9" w14:textId="77777777" w:rsidR="00885DE0" w:rsidRDefault="00885DE0" w:rsidP="00885DE0">
      <w:pPr>
        <w:pStyle w:val="NormalWeb"/>
        <w:numPr>
          <w:ilvl w:val="1"/>
          <w:numId w:val="41"/>
        </w:numPr>
        <w:spacing w:line="360" w:lineRule="auto"/>
        <w:jc w:val="both"/>
      </w:pPr>
      <w:proofErr w:type="spellStart"/>
      <w:r>
        <w:rPr>
          <w:rStyle w:val="Strong"/>
        </w:rPr>
        <w:t>Menginisialisasi</w:t>
      </w:r>
      <w:proofErr w:type="spellEnd"/>
      <w:r>
        <w:rPr>
          <w:rStyle w:val="Strong"/>
        </w:rPr>
        <w:t xml:space="preserve"> data </w:t>
      </w:r>
      <w:proofErr w:type="spellStart"/>
      <w:r>
        <w:rPr>
          <w:rStyle w:val="Strong"/>
        </w:rPr>
        <w:t>dari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kondisi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kosong</w:t>
      </w:r>
      <w:proofErr w:type="spellEnd"/>
      <w:r>
        <w:t xml:space="preserve"> (array/list </w:t>
      </w:r>
      <w:proofErr w:type="spellStart"/>
      <w:r>
        <w:t>kosong</w:t>
      </w:r>
      <w:proofErr w:type="spellEnd"/>
      <w:r>
        <w:t>)</w:t>
      </w:r>
    </w:p>
    <w:p w14:paraId="5916D045" w14:textId="77777777" w:rsidR="00885DE0" w:rsidRDefault="00885DE0" w:rsidP="00885DE0">
      <w:pPr>
        <w:pStyle w:val="NormalWeb"/>
        <w:numPr>
          <w:ilvl w:val="0"/>
          <w:numId w:val="41"/>
        </w:numPr>
        <w:spacing w:line="360" w:lineRule="auto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menu </w:t>
      </w:r>
      <w:r>
        <w:rPr>
          <w:rStyle w:val="HTMLCode"/>
        </w:rPr>
        <w:t>Exit</w:t>
      </w:r>
      <w:r>
        <w:t xml:space="preserve">, program </w:t>
      </w:r>
      <w:proofErr w:type="spellStart"/>
      <w:r>
        <w:t>harus</w:t>
      </w:r>
      <w:proofErr w:type="spellEnd"/>
      <w:r>
        <w:t>:</w:t>
      </w:r>
    </w:p>
    <w:p w14:paraId="5B40C57A" w14:textId="77777777" w:rsidR="00885DE0" w:rsidRDefault="00885DE0" w:rsidP="00885DE0">
      <w:pPr>
        <w:pStyle w:val="NormalWeb"/>
        <w:numPr>
          <w:ilvl w:val="1"/>
          <w:numId w:val="41"/>
        </w:numPr>
        <w:spacing w:line="360" w:lineRule="auto"/>
        <w:jc w:val="both"/>
      </w:pPr>
      <w:proofErr w:type="spellStart"/>
      <w:r>
        <w:rPr>
          <w:rStyle w:val="Strong"/>
        </w:rPr>
        <w:t>Membuat</w:t>
      </w:r>
      <w:proofErr w:type="spellEnd"/>
      <w:r>
        <w:rPr>
          <w:rStyle w:val="Strong"/>
        </w:rPr>
        <w:t xml:space="preserve"> file </w:t>
      </w:r>
      <w:r>
        <w:rPr>
          <w:rStyle w:val="HTMLCode"/>
          <w:b/>
          <w:bCs/>
        </w:rPr>
        <w:t>databuku.txt</w:t>
      </w:r>
      <w:r>
        <w:rPr>
          <w:rStyle w:val="Strong"/>
        </w:rPr>
        <w:t xml:space="preserve"> dan </w:t>
      </w:r>
      <w:r>
        <w:rPr>
          <w:rStyle w:val="HTMLCode"/>
          <w:b/>
          <w:bCs/>
        </w:rPr>
        <w:t>history.txt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secara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otomatis</w:t>
      </w:r>
      <w:proofErr w:type="spellEnd"/>
    </w:p>
    <w:p w14:paraId="5EE4AE10" w14:textId="77777777" w:rsidR="00885DE0" w:rsidRDefault="00885DE0" w:rsidP="00885DE0">
      <w:pPr>
        <w:pStyle w:val="NormalWeb"/>
        <w:numPr>
          <w:ilvl w:val="1"/>
          <w:numId w:val="41"/>
        </w:numPr>
        <w:spacing w:line="360" w:lineRule="auto"/>
        <w:jc w:val="both"/>
      </w:pPr>
      <w:proofErr w:type="spellStart"/>
      <w:r>
        <w:rPr>
          <w:rStyle w:val="Strong"/>
        </w:rPr>
        <w:t>Menyimpan</w:t>
      </w:r>
      <w:proofErr w:type="spellEnd"/>
      <w:r>
        <w:rPr>
          <w:rStyle w:val="Strong"/>
        </w:rPr>
        <w:t xml:space="preserve"> data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dalam</w:t>
      </w:r>
      <w:proofErr w:type="spellEnd"/>
      <w:r>
        <w:rPr>
          <w:rStyle w:val="Strong"/>
        </w:rPr>
        <w:t xml:space="preserve"> file </w:t>
      </w:r>
      <w:proofErr w:type="spellStart"/>
      <w:r>
        <w:rPr>
          <w:rStyle w:val="Strong"/>
        </w:rPr>
        <w:t>sesuai</w:t>
      </w:r>
      <w:proofErr w:type="spellEnd"/>
      <w:r>
        <w:rPr>
          <w:rStyle w:val="Strong"/>
        </w:rPr>
        <w:t xml:space="preserve"> format yang </w:t>
      </w:r>
      <w:proofErr w:type="spellStart"/>
      <w:r>
        <w:rPr>
          <w:rStyle w:val="Strong"/>
        </w:rPr>
        <w:t>telah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ditentukan</w:t>
      </w:r>
      <w:proofErr w:type="spellEnd"/>
    </w:p>
    <w:p w14:paraId="5A7AEB13" w14:textId="40F1D254" w:rsidR="00052421" w:rsidRDefault="00885DE0" w:rsidP="00052421">
      <w:pPr>
        <w:pStyle w:val="NormalWeb"/>
        <w:numPr>
          <w:ilvl w:val="0"/>
          <w:numId w:val="41"/>
        </w:numPr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rStyle w:val="Strong"/>
        </w:rPr>
        <w:t xml:space="preserve">program </w:t>
      </w:r>
      <w:proofErr w:type="spellStart"/>
      <w:r>
        <w:rPr>
          <w:rStyle w:val="Strong"/>
        </w:rPr>
        <w:t>akan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benar-benar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fleksibel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dan </w:t>
      </w:r>
      <w:proofErr w:type="spellStart"/>
      <w:r>
        <w:rPr>
          <w:rStyle w:val="Strong"/>
        </w:rPr>
        <w:t>dapat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digunakan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kembali</w:t>
      </w:r>
      <w:proofErr w:type="spellEnd"/>
      <w:r>
        <w:rPr>
          <w:rStyle w:val="Strong"/>
        </w:rPr>
        <w:t xml:space="preserve"> di </w:t>
      </w:r>
      <w:proofErr w:type="spellStart"/>
      <w:r>
        <w:rPr>
          <w:rStyle w:val="Strong"/>
        </w:rPr>
        <w:t>sesi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berikutnya</w:t>
      </w:r>
      <w:proofErr w:type="spellEnd"/>
      <w:r>
        <w:t>.</w:t>
      </w:r>
    </w:p>
    <w:p w14:paraId="21F23888" w14:textId="07A1054A" w:rsidR="007C343B" w:rsidRPr="007C343B" w:rsidRDefault="007C343B" w:rsidP="007C343B">
      <w:pPr>
        <w:shd w:val="clear" w:color="auto" w:fill="auto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</w:pPr>
      <w:r w:rsidRPr="007C343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 xml:space="preserve">Soal </w:t>
      </w:r>
      <w:proofErr w:type="spellStart"/>
      <w:r w:rsidRPr="007C343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>Praktikum</w:t>
      </w:r>
      <w:proofErr w:type="spellEnd"/>
      <w:r w:rsidRPr="007C343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>Tambahan</w:t>
      </w:r>
      <w:proofErr w:type="spellEnd"/>
      <w:r w:rsidRPr="007C343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 xml:space="preserve"> </w:t>
      </w:r>
      <w:r w:rsidRPr="007C343B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>(Sorting Algorithms)</w:t>
      </w:r>
    </w:p>
    <w:p w14:paraId="646F74BF" w14:textId="77777777" w:rsidR="007C343B" w:rsidRPr="007C343B" w:rsidRDefault="007C343B" w:rsidP="007C343B">
      <w:pPr>
        <w:shd w:val="clear" w:color="auto" w:fill="aut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lastRenderedPageBreak/>
        <w:t>Judul</w:t>
      </w:r>
      <w:proofErr w:type="spellEnd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:</w:t>
      </w:r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br/>
      </w:r>
      <w:proofErr w:type="spellStart"/>
      <w:r w:rsidRPr="007C343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>Optimalisasi</w:t>
      </w:r>
      <w:proofErr w:type="spellEnd"/>
      <w:r w:rsidRPr="007C343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 xml:space="preserve"> Proses Sorting Data </w:t>
      </w:r>
      <w:proofErr w:type="spellStart"/>
      <w:r w:rsidRPr="007C343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>Buku</w:t>
      </w:r>
      <w:proofErr w:type="spellEnd"/>
      <w:r w:rsidRPr="007C343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 xml:space="preserve"> pada </w:t>
      </w:r>
      <w:proofErr w:type="spellStart"/>
      <w:r w:rsidRPr="007C343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>Literasi</w:t>
      </w:r>
      <w:proofErr w:type="spellEnd"/>
      <w:r w:rsidRPr="007C343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 xml:space="preserve"> Nusantara Jaya</w:t>
      </w:r>
    </w:p>
    <w:p w14:paraId="173DF17E" w14:textId="77777777" w:rsidR="007C343B" w:rsidRDefault="007C343B" w:rsidP="007C343B">
      <w:pPr>
        <w:shd w:val="clear" w:color="auto" w:fill="aut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Deskripsi</w:t>
      </w:r>
      <w:proofErr w:type="spellEnd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Studi Kasus:</w:t>
      </w:r>
    </w:p>
    <w:p w14:paraId="22DEBE32" w14:textId="164CB163" w:rsidR="007C343B" w:rsidRPr="007C343B" w:rsidRDefault="007C343B" w:rsidP="007C343B">
      <w:pPr>
        <w:shd w:val="clear" w:color="auto" w:fill="aut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Setelah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menjalankan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aplikasi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transaksi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buku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selama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2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bulan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pemilik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toko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>Literasi</w:t>
      </w:r>
      <w:proofErr w:type="spellEnd"/>
      <w:r w:rsidRPr="007C343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 xml:space="preserve"> Nusantara Jaya</w:t>
      </w:r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meminta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tim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pengembang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untuk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menambahkan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fitur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pengurutan</w:t>
      </w:r>
      <w:proofErr w:type="spellEnd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data </w:t>
      </w:r>
      <w:proofErr w:type="spellStart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buku</w:t>
      </w:r>
      <w:proofErr w:type="spellEnd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berdasarkan</w:t>
      </w:r>
      <w:proofErr w:type="spellEnd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harga</w:t>
      </w:r>
      <w:proofErr w:type="spellEnd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dan nama </w:t>
      </w:r>
      <w:proofErr w:type="spellStart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buku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agar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lebih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mudah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dilihat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dan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dianalisis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563352D6" w14:textId="77777777" w:rsidR="007C343B" w:rsidRPr="007C343B" w:rsidRDefault="007C343B" w:rsidP="007C343B">
      <w:pPr>
        <w:shd w:val="clear" w:color="auto" w:fill="aut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Tugas</w:t>
      </w:r>
      <w:proofErr w:type="spellEnd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Anda:</w:t>
      </w:r>
    </w:p>
    <w:p w14:paraId="09FDD14F" w14:textId="77777777" w:rsidR="007C343B" w:rsidRPr="007C343B" w:rsidRDefault="007C343B" w:rsidP="007C343B">
      <w:pPr>
        <w:shd w:val="clear" w:color="auto" w:fill="aut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Tambahkan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fitur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menu </w:t>
      </w:r>
      <w:proofErr w:type="spellStart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baru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dengan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deskripsi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berikut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16"/>
        <w:gridCol w:w="4155"/>
        <w:gridCol w:w="830"/>
      </w:tblGrid>
      <w:tr w:rsidR="007C343B" w:rsidRPr="007C343B" w14:paraId="661BC6DE" w14:textId="77777777" w:rsidTr="007C3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376F3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Menu</w:t>
            </w:r>
          </w:p>
        </w:tc>
        <w:tc>
          <w:tcPr>
            <w:tcW w:w="0" w:type="auto"/>
            <w:hideMark/>
          </w:tcPr>
          <w:p w14:paraId="42072B68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Deskripsi</w:t>
            </w:r>
            <w:proofErr w:type="spellEnd"/>
          </w:p>
        </w:tc>
        <w:tc>
          <w:tcPr>
            <w:tcW w:w="0" w:type="auto"/>
            <w:hideMark/>
          </w:tcPr>
          <w:p w14:paraId="28191A89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Bobot</w:t>
            </w:r>
            <w:proofErr w:type="spellEnd"/>
          </w:p>
        </w:tc>
      </w:tr>
      <w:tr w:rsidR="007C343B" w:rsidRPr="007C343B" w14:paraId="29E0D054" w14:textId="77777777" w:rsidTr="007C3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92F54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8️</w:t>
            </w:r>
            <w:r w:rsidRPr="007C343B">
              <w:rPr>
                <w:rFonts w:ascii="Segoe UI Symbol" w:eastAsia="Times New Roman" w:hAnsi="Segoe UI Symbol" w:cs="Segoe UI Symbol"/>
                <w:color w:val="auto"/>
                <w:sz w:val="24"/>
                <w:szCs w:val="24"/>
                <w:lang w:eastAsia="zh-CN"/>
              </w:rPr>
              <w:t>⃣</w:t>
            </w:r>
          </w:p>
        </w:tc>
        <w:tc>
          <w:tcPr>
            <w:tcW w:w="0" w:type="auto"/>
            <w:hideMark/>
          </w:tcPr>
          <w:p w14:paraId="3F898CF2" w14:textId="77777777" w:rsidR="007C343B" w:rsidRPr="007C343B" w:rsidRDefault="007C343B" w:rsidP="007C343B">
            <w:pPr>
              <w:shd w:val="clear" w:color="auto" w:fill="auto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Sort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Buku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berdasarkan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 xml:space="preserve"> nama dan </w:t>
            </w:r>
            <w:proofErr w:type="spellStart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harga</w:t>
            </w:r>
            <w:proofErr w:type="spellEnd"/>
            <w:r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0" w:type="auto"/>
            <w:hideMark/>
          </w:tcPr>
          <w:p w14:paraId="1AF0FB2E" w14:textId="400B3DE8" w:rsidR="007C343B" w:rsidRPr="007C343B" w:rsidRDefault="002F008C" w:rsidP="007C343B">
            <w:pPr>
              <w:shd w:val="clear" w:color="auto" w:fill="auto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15</w:t>
            </w:r>
            <w:r w:rsidR="007C343B" w:rsidRPr="007C343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  <w:t>%</w:t>
            </w:r>
          </w:p>
        </w:tc>
      </w:tr>
    </w:tbl>
    <w:p w14:paraId="30A4FE55" w14:textId="77777777" w:rsidR="007C343B" w:rsidRPr="007C343B" w:rsidRDefault="007C343B" w:rsidP="007C343B">
      <w:pPr>
        <w:shd w:val="clear" w:color="auto" w:fill="aut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Fitur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ini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akan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:</w:t>
      </w:r>
    </w:p>
    <w:p w14:paraId="44BDD839" w14:textId="77777777" w:rsidR="007C343B" w:rsidRPr="007C343B" w:rsidRDefault="007C343B" w:rsidP="007C343B">
      <w:pPr>
        <w:numPr>
          <w:ilvl w:val="0"/>
          <w:numId w:val="51"/>
        </w:numPr>
        <w:shd w:val="clear" w:color="auto" w:fill="aut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Menyediakan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sub-menu:</w:t>
      </w:r>
    </w:p>
    <w:p w14:paraId="421CD846" w14:textId="77777777" w:rsidR="007C343B" w:rsidRPr="007C343B" w:rsidRDefault="007C343B" w:rsidP="007C343B">
      <w:pPr>
        <w:numPr>
          <w:ilvl w:val="1"/>
          <w:numId w:val="51"/>
        </w:numPr>
        <w:shd w:val="clear" w:color="auto" w:fill="aut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(a)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Urutkan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berdasarkan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nama </w:t>
      </w:r>
      <w:proofErr w:type="spellStart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buku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(ascending, bubble sort)</w:t>
      </w:r>
    </w:p>
    <w:p w14:paraId="67A1DFE7" w14:textId="77777777" w:rsidR="007C343B" w:rsidRPr="007C343B" w:rsidRDefault="007C343B" w:rsidP="007C343B">
      <w:pPr>
        <w:numPr>
          <w:ilvl w:val="1"/>
          <w:numId w:val="51"/>
        </w:numPr>
        <w:shd w:val="clear" w:color="auto" w:fill="aut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(b)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Urutkan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berdasarkan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harga</w:t>
      </w:r>
      <w:proofErr w:type="spellEnd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buku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(descending, selection sort)</w:t>
      </w:r>
    </w:p>
    <w:p w14:paraId="48177F07" w14:textId="77777777" w:rsidR="007C343B" w:rsidRPr="007C343B" w:rsidRDefault="007C343B" w:rsidP="007C343B">
      <w:pPr>
        <w:numPr>
          <w:ilvl w:val="0"/>
          <w:numId w:val="51"/>
        </w:numPr>
        <w:shd w:val="clear" w:color="auto" w:fill="aut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Menampilkan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hasil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pengurutan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ke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layar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setelah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selesai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48710EC7" w14:textId="77777777" w:rsidR="007C343B" w:rsidRPr="007C343B" w:rsidRDefault="007C343B" w:rsidP="007C343B">
      <w:pPr>
        <w:shd w:val="clear" w:color="auto" w:fill="aut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Spesifikasi</w:t>
      </w:r>
      <w:proofErr w:type="spellEnd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Teknis:</w:t>
      </w:r>
    </w:p>
    <w:p w14:paraId="3450BCF7" w14:textId="77777777" w:rsidR="007C343B" w:rsidRPr="007C343B" w:rsidRDefault="007C343B" w:rsidP="007C343B">
      <w:pPr>
        <w:numPr>
          <w:ilvl w:val="0"/>
          <w:numId w:val="52"/>
        </w:numPr>
        <w:shd w:val="clear" w:color="auto" w:fill="aut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Gunakan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fungsi</w:t>
      </w:r>
      <w:proofErr w:type="spellEnd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terpisah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untuk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masing-masing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algoritma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sorting.</w:t>
      </w:r>
    </w:p>
    <w:p w14:paraId="186E0CF3" w14:textId="77777777" w:rsidR="007C343B" w:rsidRPr="007C343B" w:rsidRDefault="007C343B" w:rsidP="007C343B">
      <w:pPr>
        <w:numPr>
          <w:ilvl w:val="0"/>
          <w:numId w:val="52"/>
        </w:numPr>
        <w:shd w:val="clear" w:color="auto" w:fill="aut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Gunakan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struktur</w:t>
      </w:r>
      <w:proofErr w:type="spellEnd"/>
      <w:r w:rsidRPr="007C343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 data array of struct</w:t>
      </w:r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untuk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menyimpan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buku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50F3891D" w14:textId="77777777" w:rsidR="007C343B" w:rsidRPr="007C343B" w:rsidRDefault="007C343B" w:rsidP="007C343B">
      <w:pPr>
        <w:numPr>
          <w:ilvl w:val="0"/>
          <w:numId w:val="52"/>
        </w:numPr>
        <w:shd w:val="clear" w:color="auto" w:fill="aut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Validasi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jika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data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buku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masih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kosong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→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tampilkan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pesan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: </w:t>
      </w:r>
      <w:r w:rsidRPr="007C343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 xml:space="preserve">"Tidak </w:t>
      </w:r>
      <w:proofErr w:type="spellStart"/>
      <w:r w:rsidRPr="007C343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>ada</w:t>
      </w:r>
      <w:proofErr w:type="spellEnd"/>
      <w:r w:rsidRPr="007C343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 xml:space="preserve"> data </w:t>
      </w:r>
      <w:proofErr w:type="spellStart"/>
      <w:r w:rsidRPr="007C343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>buku</w:t>
      </w:r>
      <w:proofErr w:type="spellEnd"/>
      <w:r w:rsidRPr="007C343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>untuk</w:t>
      </w:r>
      <w:proofErr w:type="spellEnd"/>
      <w:r w:rsidRPr="007C343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>diurutkan</w:t>
      </w:r>
      <w:proofErr w:type="spellEnd"/>
      <w:r w:rsidRPr="007C343B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>."</w:t>
      </w:r>
    </w:p>
    <w:p w14:paraId="29833CA9" w14:textId="003A09F6" w:rsidR="007C343B" w:rsidRPr="007C343B" w:rsidRDefault="007C343B" w:rsidP="007C343B">
      <w:pPr>
        <w:numPr>
          <w:ilvl w:val="0"/>
          <w:numId w:val="52"/>
        </w:numPr>
        <w:shd w:val="clear" w:color="auto" w:fill="aut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Tambahkan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opsi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kembali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ke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menu </w:t>
      </w:r>
      <w:proofErr w:type="spellStart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utama</w:t>
      </w:r>
      <w:proofErr w:type="spellEnd"/>
      <w:r w:rsidRPr="007C343B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.</w:t>
      </w:r>
    </w:p>
    <w:p w14:paraId="64306D59" w14:textId="77777777" w:rsidR="00052421" w:rsidRDefault="00052421" w:rsidP="000F1705">
      <w:pPr>
        <w:pStyle w:val="NaskahReferensiAPA"/>
        <w:spacing w:after="0" w:line="360" w:lineRule="auto"/>
        <w:ind w:left="0" w:firstLine="0"/>
        <w:rPr>
          <w:rFonts w:asciiTheme="majorBidi" w:hAnsiTheme="majorBidi" w:cstheme="majorBidi"/>
          <w:color w:val="auto"/>
          <w:lang w:val="sv-SE"/>
        </w:rPr>
      </w:pPr>
    </w:p>
    <w:p w14:paraId="48066197" w14:textId="1FEEC13F" w:rsidR="00E56D9A" w:rsidRPr="005949EA" w:rsidRDefault="00E56D9A" w:rsidP="005949EA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rFonts w:asciiTheme="majorBidi" w:hAnsiTheme="majorBidi" w:cstheme="majorBidi"/>
          <w:color w:val="auto"/>
          <w:sz w:val="24"/>
          <w:szCs w:val="24"/>
        </w:rPr>
      </w:pPr>
      <w:r w:rsidRPr="005949EA">
        <w:rPr>
          <w:rFonts w:asciiTheme="majorBidi" w:hAnsiTheme="majorBidi" w:cstheme="majorBidi"/>
          <w:color w:val="auto"/>
          <w:sz w:val="24"/>
          <w:szCs w:val="24"/>
        </w:rPr>
        <w:t>PENGUMPULAN TUGAS:</w:t>
      </w:r>
    </w:p>
    <w:p w14:paraId="37DAAD21" w14:textId="77777777" w:rsidR="00E56D9A" w:rsidRPr="005949EA" w:rsidRDefault="00E56D9A" w:rsidP="005949EA">
      <w:pPr>
        <w:spacing w:line="360" w:lineRule="auto"/>
        <w:rPr>
          <w:rFonts w:asciiTheme="majorBidi" w:hAnsiTheme="majorBidi" w:cstheme="majorBidi"/>
          <w:lang w:val="en-AU"/>
        </w:rPr>
      </w:pPr>
    </w:p>
    <w:p w14:paraId="1458DC78" w14:textId="46BBA13B" w:rsidR="00FC7DC0" w:rsidRPr="00FC7DC0" w:rsidRDefault="00FC7DC0" w:rsidP="00FC7DC0">
      <w:pPr>
        <w:pStyle w:val="ListParagraph"/>
        <w:numPr>
          <w:ilvl w:val="0"/>
          <w:numId w:val="47"/>
        </w:numPr>
        <w:shd w:val="clear" w:color="auto" w:fill="auto"/>
        <w:spacing w:after="0" w:line="360" w:lineRule="auto"/>
        <w:ind w:left="709"/>
        <w:rPr>
          <w:rFonts w:asciiTheme="majorBidi" w:hAnsiTheme="majorBidi" w:cstheme="majorBidi"/>
          <w:color w:val="auto"/>
          <w:sz w:val="24"/>
          <w:szCs w:val="24"/>
        </w:rPr>
      </w:pPr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Tulis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kode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program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menggunakan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bahasa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pemrograman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C.</w:t>
      </w:r>
    </w:p>
    <w:p w14:paraId="300E9992" w14:textId="5DD24436" w:rsidR="00FC7DC0" w:rsidRPr="00FC7DC0" w:rsidRDefault="00FC7DC0" w:rsidP="00FC7DC0">
      <w:pPr>
        <w:pStyle w:val="ListParagraph"/>
        <w:numPr>
          <w:ilvl w:val="0"/>
          <w:numId w:val="47"/>
        </w:numPr>
        <w:shd w:val="clear" w:color="auto" w:fill="auto"/>
        <w:spacing w:after="0" w:line="360" w:lineRule="auto"/>
        <w:ind w:left="709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Simpan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file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dengan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nama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sesuai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instruksi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misalnya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: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algo_project.c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>.</w:t>
      </w:r>
    </w:p>
    <w:p w14:paraId="3B2655CC" w14:textId="676FC4F6" w:rsidR="00FC7DC0" w:rsidRPr="00FC7DC0" w:rsidRDefault="00FC7DC0" w:rsidP="00FC7DC0">
      <w:pPr>
        <w:pStyle w:val="ListParagraph"/>
        <w:numPr>
          <w:ilvl w:val="0"/>
          <w:numId w:val="47"/>
        </w:numPr>
        <w:shd w:val="clear" w:color="auto" w:fill="auto"/>
        <w:spacing w:after="0" w:line="360" w:lineRule="auto"/>
        <w:ind w:left="709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Kompres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file .c,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beserta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file data (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jika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terbentuk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),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ke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dalam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folder .zip.</w:t>
      </w:r>
      <w:r w:rsidRPr="00FC7DC0">
        <w:rPr>
          <w:rFonts w:asciiTheme="majorBidi" w:hAnsiTheme="majorBidi" w:cstheme="majorBidi"/>
          <w:color w:val="auto"/>
          <w:sz w:val="24"/>
          <w:szCs w:val="24"/>
        </w:rPr>
        <w:br/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Sertakan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informasi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anggota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kelompok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di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bagian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komentar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atas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program.</w:t>
      </w:r>
      <w:r w:rsidR="00546EC9">
        <w:rPr>
          <w:rFonts w:asciiTheme="majorBidi" w:hAnsiTheme="majorBidi" w:cstheme="majorBidi"/>
          <w:color w:val="auto"/>
          <w:sz w:val="24"/>
          <w:szCs w:val="24"/>
        </w:rPr>
        <w:t xml:space="preserve"> Jika LMS </w:t>
      </w:r>
      <w:proofErr w:type="spellStart"/>
      <w:r w:rsidR="00546EC9">
        <w:rPr>
          <w:rFonts w:asciiTheme="majorBidi" w:hAnsiTheme="majorBidi" w:cstheme="majorBidi"/>
          <w:color w:val="auto"/>
          <w:sz w:val="24"/>
          <w:szCs w:val="24"/>
        </w:rPr>
        <w:t>tidak</w:t>
      </w:r>
      <w:proofErr w:type="spellEnd"/>
      <w:r w:rsidR="00546EC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="00546EC9">
        <w:rPr>
          <w:rFonts w:asciiTheme="majorBidi" w:hAnsiTheme="majorBidi" w:cstheme="majorBidi"/>
          <w:color w:val="auto"/>
          <w:sz w:val="24"/>
          <w:szCs w:val="24"/>
        </w:rPr>
        <w:t>memungkinkan</w:t>
      </w:r>
      <w:proofErr w:type="spellEnd"/>
      <w:r w:rsidR="00546EC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="00546EC9">
        <w:rPr>
          <w:rFonts w:asciiTheme="majorBidi" w:hAnsiTheme="majorBidi" w:cstheme="majorBidi"/>
          <w:color w:val="auto"/>
          <w:sz w:val="24"/>
          <w:szCs w:val="24"/>
        </w:rPr>
        <w:t>untuk</w:t>
      </w:r>
      <w:proofErr w:type="spellEnd"/>
      <w:r w:rsidR="00546EC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="00546EC9">
        <w:rPr>
          <w:rFonts w:asciiTheme="majorBidi" w:hAnsiTheme="majorBidi" w:cstheme="majorBidi"/>
          <w:color w:val="auto"/>
          <w:sz w:val="24"/>
          <w:szCs w:val="24"/>
        </w:rPr>
        <w:t>pengunggahan</w:t>
      </w:r>
      <w:proofErr w:type="spellEnd"/>
      <w:r w:rsidR="00546EC9">
        <w:rPr>
          <w:rFonts w:asciiTheme="majorBidi" w:hAnsiTheme="majorBidi" w:cstheme="majorBidi"/>
          <w:color w:val="auto"/>
          <w:sz w:val="24"/>
          <w:szCs w:val="24"/>
        </w:rPr>
        <w:t xml:space="preserve"> .zip, </w:t>
      </w:r>
      <w:proofErr w:type="spellStart"/>
      <w:r w:rsidR="00546EC9">
        <w:rPr>
          <w:rFonts w:asciiTheme="majorBidi" w:hAnsiTheme="majorBidi" w:cstheme="majorBidi"/>
          <w:color w:val="auto"/>
          <w:sz w:val="24"/>
          <w:szCs w:val="24"/>
        </w:rPr>
        <w:t>maka</w:t>
      </w:r>
      <w:proofErr w:type="spellEnd"/>
      <w:r w:rsidR="00546EC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="00546EC9">
        <w:rPr>
          <w:rFonts w:asciiTheme="majorBidi" w:hAnsiTheme="majorBidi" w:cstheme="majorBidi"/>
          <w:color w:val="auto"/>
          <w:sz w:val="24"/>
          <w:szCs w:val="24"/>
        </w:rPr>
        <w:t>kirimkan</w:t>
      </w:r>
      <w:proofErr w:type="spellEnd"/>
      <w:r w:rsidR="00546EC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="00546EC9">
        <w:rPr>
          <w:rFonts w:asciiTheme="majorBidi" w:hAnsiTheme="majorBidi" w:cstheme="majorBidi"/>
          <w:color w:val="auto"/>
          <w:sz w:val="24"/>
          <w:szCs w:val="24"/>
        </w:rPr>
        <w:t>dalam</w:t>
      </w:r>
      <w:proofErr w:type="spellEnd"/>
      <w:r w:rsidR="00546EC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="00546EC9">
        <w:rPr>
          <w:rFonts w:asciiTheme="majorBidi" w:hAnsiTheme="majorBidi" w:cstheme="majorBidi"/>
          <w:color w:val="auto"/>
          <w:sz w:val="24"/>
          <w:szCs w:val="24"/>
        </w:rPr>
        <w:t>bentuk</w:t>
      </w:r>
      <w:proofErr w:type="spellEnd"/>
      <w:r w:rsidR="00546EC9">
        <w:rPr>
          <w:rFonts w:asciiTheme="majorBidi" w:hAnsiTheme="majorBidi" w:cstheme="majorBidi"/>
          <w:color w:val="auto"/>
          <w:sz w:val="24"/>
          <w:szCs w:val="24"/>
        </w:rPr>
        <w:t xml:space="preserve"> link Google Drive dan </w:t>
      </w:r>
      <w:proofErr w:type="spellStart"/>
      <w:r w:rsidR="00546EC9">
        <w:rPr>
          <w:rFonts w:asciiTheme="majorBidi" w:hAnsiTheme="majorBidi" w:cstheme="majorBidi"/>
          <w:color w:val="auto"/>
          <w:sz w:val="24"/>
          <w:szCs w:val="24"/>
        </w:rPr>
        <w:t>unggah</w:t>
      </w:r>
      <w:proofErr w:type="spellEnd"/>
      <w:r w:rsidR="00546EC9">
        <w:rPr>
          <w:rFonts w:asciiTheme="majorBidi" w:hAnsiTheme="majorBidi" w:cstheme="majorBidi"/>
          <w:color w:val="auto"/>
          <w:sz w:val="24"/>
          <w:szCs w:val="24"/>
        </w:rPr>
        <w:t xml:space="preserve"> file </w:t>
      </w:r>
      <w:proofErr w:type="spellStart"/>
      <w:r w:rsidR="00546EC9">
        <w:rPr>
          <w:rFonts w:asciiTheme="majorBidi" w:hAnsiTheme="majorBidi" w:cstheme="majorBidi"/>
          <w:color w:val="auto"/>
          <w:sz w:val="24"/>
          <w:szCs w:val="24"/>
        </w:rPr>
        <w:t>pengerjaan</w:t>
      </w:r>
      <w:proofErr w:type="spellEnd"/>
      <w:r w:rsidR="00546EC9">
        <w:rPr>
          <w:rFonts w:asciiTheme="majorBidi" w:hAnsiTheme="majorBidi" w:cstheme="majorBidi"/>
          <w:color w:val="auto"/>
          <w:sz w:val="24"/>
          <w:szCs w:val="24"/>
        </w:rPr>
        <w:t xml:space="preserve"> Anda </w:t>
      </w:r>
      <w:proofErr w:type="spellStart"/>
      <w:r w:rsidR="00546EC9">
        <w:rPr>
          <w:rFonts w:asciiTheme="majorBidi" w:hAnsiTheme="majorBidi" w:cstheme="majorBidi"/>
          <w:color w:val="auto"/>
          <w:sz w:val="24"/>
          <w:szCs w:val="24"/>
        </w:rPr>
        <w:t>disitu</w:t>
      </w:r>
      <w:proofErr w:type="spellEnd"/>
      <w:r w:rsidR="00546EC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14:paraId="48B65231" w14:textId="448CF8FE" w:rsidR="00FC7DC0" w:rsidRPr="00FC7DC0" w:rsidRDefault="00FC7DC0" w:rsidP="00FC7DC0">
      <w:pPr>
        <w:pStyle w:val="ListParagraph"/>
        <w:numPr>
          <w:ilvl w:val="0"/>
          <w:numId w:val="47"/>
        </w:numPr>
        <w:shd w:val="clear" w:color="auto" w:fill="auto"/>
        <w:spacing w:after="0" w:line="360" w:lineRule="auto"/>
        <w:ind w:left="709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lastRenderedPageBreak/>
        <w:t>Tambahkan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C7DC0">
        <w:rPr>
          <w:rFonts w:asciiTheme="majorBidi" w:hAnsiTheme="majorBidi" w:cstheme="majorBidi"/>
          <w:b/>
          <w:bCs/>
          <w:color w:val="auto"/>
          <w:sz w:val="24"/>
          <w:szCs w:val="24"/>
        </w:rPr>
        <w:t>komentar</w:t>
      </w:r>
      <w:proofErr w:type="spellEnd"/>
      <w:r w:rsidRPr="00FC7DC0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pada </w:t>
      </w:r>
      <w:proofErr w:type="spellStart"/>
      <w:r w:rsidRPr="00FC7DC0">
        <w:rPr>
          <w:rFonts w:asciiTheme="majorBidi" w:hAnsiTheme="majorBidi" w:cstheme="majorBidi"/>
          <w:b/>
          <w:bCs/>
          <w:color w:val="auto"/>
          <w:sz w:val="24"/>
          <w:szCs w:val="24"/>
        </w:rPr>
        <w:t>setiap</w:t>
      </w:r>
      <w:proofErr w:type="spellEnd"/>
      <w:r w:rsidRPr="00FC7DC0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</w:t>
      </w:r>
      <w:proofErr w:type="spellStart"/>
      <w:r w:rsidRPr="00FC7DC0">
        <w:rPr>
          <w:rFonts w:asciiTheme="majorBidi" w:hAnsiTheme="majorBidi" w:cstheme="majorBidi"/>
          <w:b/>
          <w:bCs/>
          <w:color w:val="auto"/>
          <w:sz w:val="24"/>
          <w:szCs w:val="24"/>
        </w:rPr>
        <w:t>fungsi</w:t>
      </w:r>
      <w:proofErr w:type="spellEnd"/>
      <w:r w:rsidRPr="00FC7DC0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</w:t>
      </w:r>
      <w:proofErr w:type="spellStart"/>
      <w:r w:rsidRPr="00FC7DC0">
        <w:rPr>
          <w:rFonts w:asciiTheme="majorBidi" w:hAnsiTheme="majorBidi" w:cstheme="majorBidi"/>
          <w:b/>
          <w:bCs/>
          <w:color w:val="auto"/>
          <w:sz w:val="24"/>
          <w:szCs w:val="24"/>
        </w:rPr>
        <w:t>utama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>.</w:t>
      </w:r>
    </w:p>
    <w:p w14:paraId="157C0EE6" w14:textId="1F3A3138" w:rsidR="00FC7DC0" w:rsidRPr="00FC7DC0" w:rsidRDefault="00FC7DC0" w:rsidP="00FC7DC0">
      <w:pPr>
        <w:pStyle w:val="ListParagraph"/>
        <w:numPr>
          <w:ilvl w:val="0"/>
          <w:numId w:val="47"/>
        </w:numPr>
        <w:shd w:val="clear" w:color="auto" w:fill="auto"/>
        <w:spacing w:after="0" w:line="360" w:lineRule="auto"/>
        <w:ind w:left="709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Pastikan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program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dapat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C7DC0">
        <w:rPr>
          <w:rFonts w:asciiTheme="majorBidi" w:hAnsiTheme="majorBidi" w:cstheme="majorBidi"/>
          <w:b/>
          <w:bCs/>
          <w:color w:val="auto"/>
          <w:sz w:val="24"/>
          <w:szCs w:val="24"/>
        </w:rPr>
        <w:t>dikompilasi</w:t>
      </w:r>
      <w:proofErr w:type="spellEnd"/>
      <w:r w:rsidRPr="00FC7DC0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dan </w:t>
      </w:r>
      <w:proofErr w:type="spellStart"/>
      <w:r w:rsidRPr="00FC7DC0">
        <w:rPr>
          <w:rFonts w:asciiTheme="majorBidi" w:hAnsiTheme="majorBidi" w:cstheme="majorBidi"/>
          <w:b/>
          <w:bCs/>
          <w:color w:val="auto"/>
          <w:sz w:val="24"/>
          <w:szCs w:val="24"/>
        </w:rPr>
        <w:t>dijalankan</w:t>
      </w:r>
      <w:proofErr w:type="spellEnd"/>
      <w:r w:rsidRPr="00FC7DC0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</w:t>
      </w:r>
      <w:proofErr w:type="spellStart"/>
      <w:r w:rsidRPr="00FC7DC0">
        <w:rPr>
          <w:rFonts w:asciiTheme="majorBidi" w:hAnsiTheme="majorBidi" w:cstheme="majorBidi"/>
          <w:b/>
          <w:bCs/>
          <w:color w:val="auto"/>
          <w:sz w:val="24"/>
          <w:szCs w:val="24"/>
        </w:rPr>
        <w:t>tanpa</w:t>
      </w:r>
      <w:proofErr w:type="spellEnd"/>
      <w:r w:rsidRPr="00FC7DC0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</w:t>
      </w:r>
      <w:proofErr w:type="spellStart"/>
      <w:r w:rsidRPr="00FC7DC0">
        <w:rPr>
          <w:rFonts w:asciiTheme="majorBidi" w:hAnsiTheme="majorBidi" w:cstheme="majorBidi"/>
          <w:b/>
          <w:bCs/>
          <w:color w:val="auto"/>
          <w:sz w:val="24"/>
          <w:szCs w:val="24"/>
        </w:rPr>
        <w:t>kesalahan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>.</w:t>
      </w:r>
    </w:p>
    <w:p w14:paraId="1F818CE1" w14:textId="6C8B8CE7" w:rsidR="00E56D9A" w:rsidRPr="00FC7DC0" w:rsidRDefault="00FC7DC0" w:rsidP="00FC7DC0">
      <w:pPr>
        <w:pStyle w:val="ListParagraph"/>
        <w:numPr>
          <w:ilvl w:val="0"/>
          <w:numId w:val="47"/>
        </w:numPr>
        <w:shd w:val="clear" w:color="auto" w:fill="auto"/>
        <w:spacing w:after="0" w:line="360" w:lineRule="auto"/>
        <w:ind w:left="709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Kumpulkan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file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melalui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platform yang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telah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ditentukan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 xml:space="preserve"> oleh </w:t>
      </w:r>
      <w:proofErr w:type="spellStart"/>
      <w:r w:rsidRPr="00FC7DC0">
        <w:rPr>
          <w:rFonts w:asciiTheme="majorBidi" w:hAnsiTheme="majorBidi" w:cstheme="majorBidi"/>
          <w:color w:val="auto"/>
          <w:sz w:val="24"/>
          <w:szCs w:val="24"/>
        </w:rPr>
        <w:t>dosen</w:t>
      </w:r>
      <w:proofErr w:type="spellEnd"/>
      <w:r w:rsidRPr="00FC7DC0">
        <w:rPr>
          <w:rFonts w:asciiTheme="majorBidi" w:hAnsiTheme="majorBidi" w:cstheme="majorBidi"/>
          <w:color w:val="auto"/>
          <w:sz w:val="24"/>
          <w:szCs w:val="24"/>
        </w:rPr>
        <w:t>.</w:t>
      </w:r>
    </w:p>
    <w:sectPr w:rsidR="00E56D9A" w:rsidRPr="00FC7DC0" w:rsidSect="000E740A">
      <w:headerReference w:type="default" r:id="rId10"/>
      <w:footerReference w:type="default" r:id="rId11"/>
      <w:headerReference w:type="first" r:id="rId12"/>
      <w:footerReference w:type="first" r:id="rId13"/>
      <w:pgSz w:w="11907" w:h="16839" w:code="122"/>
      <w:pgMar w:top="2268" w:right="1701" w:bottom="1701" w:left="2268" w:header="284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07679" w14:textId="77777777" w:rsidR="003118CB" w:rsidRDefault="003118CB" w:rsidP="0080214F">
      <w:pPr>
        <w:pStyle w:val="BalloonText"/>
      </w:pPr>
      <w:r>
        <w:separator/>
      </w:r>
    </w:p>
  </w:endnote>
  <w:endnote w:type="continuationSeparator" w:id="0">
    <w:p w14:paraId="6D46C4BC" w14:textId="77777777" w:rsidR="003118CB" w:rsidRDefault="003118CB" w:rsidP="0080214F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Times New Roman"/>
    <w:panose1 w:val="00000000000000000000"/>
    <w:charset w:val="4D"/>
    <w:family w:val="roman"/>
    <w:notTrueType/>
    <w:pitch w:val="variable"/>
    <w:sig w:usb0="00000007" w:usb1="00000000" w:usb2="00000000" w:usb3="00000000" w:csb0="00000093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0487D" w14:textId="33FCA197" w:rsidR="000E740A" w:rsidRPr="00A72A80" w:rsidRDefault="00A72A80" w:rsidP="00A72A80">
    <w:pPr>
      <w:pStyle w:val="Footer"/>
      <w:jc w:val="right"/>
    </w:pPr>
    <w:r w:rsidRPr="00A72A80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F4D66" w14:textId="2030D5EA" w:rsidR="00E61FE8" w:rsidRPr="00A72A80" w:rsidRDefault="00A72A80" w:rsidP="00A72A80">
    <w:pPr>
      <w:tabs>
        <w:tab w:val="right" w:pos="7938"/>
      </w:tabs>
      <w:jc w:val="right"/>
      <w:rPr>
        <w:rFonts w:ascii="Times New Roman" w:hAnsi="Times New Roman" w:cs="Times New Roman"/>
        <w:sz w:val="24"/>
        <w:szCs w:val="24"/>
      </w:rPr>
    </w:pPr>
    <w:r w:rsidRPr="00A72A80">
      <w:rPr>
        <w:rFonts w:ascii="Times New Roman" w:hAnsi="Times New Roman" w:cs="Times New Roman"/>
        <w:sz w:val="24"/>
        <w:szCs w:val="24"/>
      </w:rPr>
      <w:t>Algorithm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776D0" w14:textId="77777777" w:rsidR="003118CB" w:rsidRDefault="003118CB" w:rsidP="0080214F">
      <w:pPr>
        <w:pStyle w:val="BalloonText"/>
      </w:pPr>
      <w:r>
        <w:separator/>
      </w:r>
    </w:p>
  </w:footnote>
  <w:footnote w:type="continuationSeparator" w:id="0">
    <w:p w14:paraId="1891C27F" w14:textId="77777777" w:rsidR="003118CB" w:rsidRDefault="003118CB" w:rsidP="0080214F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D3AA7" w14:textId="5052932C" w:rsidR="0080214F" w:rsidRDefault="00095EB8" w:rsidP="000E740A">
    <w:r>
      <w:rPr>
        <w:noProof/>
      </w:rPr>
      <w:drawing>
        <wp:anchor distT="0" distB="0" distL="114300" distR="114300" simplePos="0" relativeHeight="251665408" behindDoc="1" locked="0" layoutInCell="1" allowOverlap="1" wp14:anchorId="0AE4D42E" wp14:editId="46934923">
          <wp:simplePos x="0" y="0"/>
          <wp:positionH relativeFrom="column">
            <wp:posOffset>-1428750</wp:posOffset>
          </wp:positionH>
          <wp:positionV relativeFrom="paragraph">
            <wp:posOffset>-153035</wp:posOffset>
          </wp:positionV>
          <wp:extent cx="1749425" cy="3267075"/>
          <wp:effectExtent l="0" t="0" r="0" b="0"/>
          <wp:wrapNone/>
          <wp:docPr id="6" name="Picture 6" descr="A black background with blue squares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9425" cy="326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DEC91" w14:textId="3F8E8E15" w:rsidR="0080214F" w:rsidRPr="000E740A" w:rsidRDefault="00095EB8" w:rsidP="00095EB8">
    <w:pPr>
      <w:shd w:val="clear" w:color="auto" w:fill="auto"/>
    </w:pPr>
    <w:r>
      <w:rPr>
        <w:noProof/>
      </w:rPr>
      <w:drawing>
        <wp:anchor distT="0" distB="0" distL="114300" distR="114300" simplePos="0" relativeHeight="251667456" behindDoc="1" locked="0" layoutInCell="1" allowOverlap="1" wp14:anchorId="5AED9E4F" wp14:editId="427CBC79">
          <wp:simplePos x="0" y="0"/>
          <wp:positionH relativeFrom="column">
            <wp:posOffset>-1400175</wp:posOffset>
          </wp:positionH>
          <wp:positionV relativeFrom="paragraph">
            <wp:posOffset>-153035</wp:posOffset>
          </wp:positionV>
          <wp:extent cx="1749425" cy="3267075"/>
          <wp:effectExtent l="0" t="0" r="0" b="0"/>
          <wp:wrapNone/>
          <wp:docPr id="2" name="Picture 2" descr="A black background with blue squares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9425" cy="326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B92EA5" w14:textId="77777777" w:rsidR="0080214F" w:rsidRPr="000E740A" w:rsidRDefault="0080214F" w:rsidP="00095EB8">
    <w:pPr>
      <w:shd w:val="clear" w:color="auto" w:fill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30DA"/>
    <w:multiLevelType w:val="multilevel"/>
    <w:tmpl w:val="9332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84801"/>
    <w:multiLevelType w:val="multilevel"/>
    <w:tmpl w:val="8E887A66"/>
    <w:lvl w:ilvl="0">
      <w:start w:val="1"/>
      <w:numFmt w:val="decimal"/>
      <w:pStyle w:val="NormalNaskahnumber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" w15:restartNumberingAfterBreak="0">
    <w:nsid w:val="0DEC4E00"/>
    <w:multiLevelType w:val="multilevel"/>
    <w:tmpl w:val="1B36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316B3"/>
    <w:multiLevelType w:val="hybridMultilevel"/>
    <w:tmpl w:val="0C58DA8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0E267350"/>
    <w:multiLevelType w:val="multilevel"/>
    <w:tmpl w:val="CE566112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pStyle w:val="Heading4"/>
      <w:lvlText w:val="%4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Heading5"/>
      <w:lvlText w:val="%5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E5802CA"/>
    <w:multiLevelType w:val="multilevel"/>
    <w:tmpl w:val="7370EA10"/>
    <w:lvl w:ilvl="0">
      <w:start w:val="1"/>
      <w:numFmt w:val="lowerLetter"/>
      <w:pStyle w:val="NormalLearningObjective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47E5998"/>
    <w:multiLevelType w:val="multilevel"/>
    <w:tmpl w:val="94B2D482"/>
    <w:lvl w:ilvl="0">
      <w:start w:val="1"/>
      <w:numFmt w:val="decimal"/>
      <w:pStyle w:val="HeadingSubBab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5470B98"/>
    <w:multiLevelType w:val="hybridMultilevel"/>
    <w:tmpl w:val="0B44A56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94D0B"/>
    <w:multiLevelType w:val="multilevel"/>
    <w:tmpl w:val="518867F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5E52CAD"/>
    <w:multiLevelType w:val="hybridMultilevel"/>
    <w:tmpl w:val="398C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B1E36"/>
    <w:multiLevelType w:val="hybridMultilevel"/>
    <w:tmpl w:val="1230439E"/>
    <w:lvl w:ilvl="0" w:tplc="8354BD32">
      <w:start w:val="1"/>
      <w:numFmt w:val="decimal"/>
      <w:pStyle w:val="normalnaskahtips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E57A4"/>
    <w:multiLevelType w:val="hybridMultilevel"/>
    <w:tmpl w:val="0FACB0F8"/>
    <w:lvl w:ilvl="0" w:tplc="38929072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19FD46FC"/>
    <w:multiLevelType w:val="hybridMultilevel"/>
    <w:tmpl w:val="CDACB79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F4F53"/>
    <w:multiLevelType w:val="multilevel"/>
    <w:tmpl w:val="1B36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A73A0A"/>
    <w:multiLevelType w:val="hybridMultilevel"/>
    <w:tmpl w:val="3B0CA8CC"/>
    <w:lvl w:ilvl="0" w:tplc="380EE4B4">
      <w:start w:val="1"/>
      <w:numFmt w:val="lowerLetter"/>
      <w:pStyle w:val="normaltabelpoin-poin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4234A6"/>
    <w:multiLevelType w:val="hybridMultilevel"/>
    <w:tmpl w:val="FCF031D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F3381"/>
    <w:multiLevelType w:val="hybridMultilevel"/>
    <w:tmpl w:val="2D1E2250"/>
    <w:lvl w:ilvl="0" w:tplc="BD0ADA0C">
      <w:start w:val="1"/>
      <w:numFmt w:val="bullet"/>
      <w:pStyle w:val="normalnaskah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7260561"/>
    <w:multiLevelType w:val="hybridMultilevel"/>
    <w:tmpl w:val="D78A6C94"/>
    <w:lvl w:ilvl="0" w:tplc="B5DAEF8A">
      <w:start w:val="1"/>
      <w:numFmt w:val="bullet"/>
      <w:pStyle w:val="normalnaskah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687CC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AFEE90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DF4CF3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00A342E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66A079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914D7C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DAC41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8DC8F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7DF4D37"/>
    <w:multiLevelType w:val="multilevel"/>
    <w:tmpl w:val="88C80C2E"/>
    <w:lvl w:ilvl="0">
      <w:start w:val="1"/>
      <w:numFmt w:val="decimal"/>
      <w:pStyle w:val="NAskahGambar"/>
      <w:lvlText w:val="Gb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92E0544"/>
    <w:multiLevelType w:val="hybridMultilevel"/>
    <w:tmpl w:val="7C626062"/>
    <w:lvl w:ilvl="0" w:tplc="2C22A15E">
      <w:start w:val="1"/>
      <w:numFmt w:val="decimal"/>
      <w:pStyle w:val="bNormalOutlineMateri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F542F0"/>
    <w:multiLevelType w:val="hybridMultilevel"/>
    <w:tmpl w:val="03BCB5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C420F1"/>
    <w:multiLevelType w:val="hybridMultilevel"/>
    <w:tmpl w:val="024099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602493"/>
    <w:multiLevelType w:val="hybridMultilevel"/>
    <w:tmpl w:val="ABD21F2C"/>
    <w:lvl w:ilvl="0" w:tplc="7D06B6E4">
      <w:start w:val="22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140AB8"/>
    <w:multiLevelType w:val="multilevel"/>
    <w:tmpl w:val="8B629A28"/>
    <w:lvl w:ilvl="0">
      <w:start w:val="1"/>
      <w:numFmt w:val="upperLetter"/>
      <w:pStyle w:val="JudulSUBBAB1"/>
      <w:lvlText w:val="%1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861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9" w:hanging="1584"/>
      </w:pPr>
      <w:rPr>
        <w:rFonts w:hint="default"/>
      </w:rPr>
    </w:lvl>
  </w:abstractNum>
  <w:abstractNum w:abstractNumId="24" w15:restartNumberingAfterBreak="0">
    <w:nsid w:val="39867772"/>
    <w:multiLevelType w:val="hybridMultilevel"/>
    <w:tmpl w:val="DDAA66FC"/>
    <w:lvl w:ilvl="0" w:tplc="5EAC463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32177D"/>
    <w:multiLevelType w:val="hybridMultilevel"/>
    <w:tmpl w:val="3214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8F7EFF"/>
    <w:multiLevelType w:val="hybridMultilevel"/>
    <w:tmpl w:val="13505772"/>
    <w:lvl w:ilvl="0" w:tplc="348AF088">
      <w:start w:val="1"/>
      <w:numFmt w:val="decimal"/>
      <w:pStyle w:val="normaltabelsupportresource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68050E"/>
    <w:multiLevelType w:val="hybridMultilevel"/>
    <w:tmpl w:val="062035F2"/>
    <w:lvl w:ilvl="0" w:tplc="12D01B44">
      <w:start w:val="1"/>
      <w:numFmt w:val="decimal"/>
      <w:pStyle w:val="ListParagraph"/>
      <w:lvlText w:val="%1."/>
      <w:lvlJc w:val="left"/>
      <w:pPr>
        <w:ind w:left="644" w:hanging="360"/>
      </w:pPr>
      <w:rPr>
        <w:rFonts w:ascii="Times New Roman" w:eastAsiaTheme="minorHAnsi" w:hAnsi="Times New Roman" w:cs="Segoe UI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499A4A51"/>
    <w:multiLevelType w:val="multilevel"/>
    <w:tmpl w:val="7632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6C4C46"/>
    <w:multiLevelType w:val="multilevel"/>
    <w:tmpl w:val="74AC5474"/>
    <w:lvl w:ilvl="0">
      <w:start w:val="1"/>
      <w:numFmt w:val="decimal"/>
      <w:pStyle w:val="NormalLO"/>
      <w:lvlText w:val="Obj %1."/>
      <w:lvlJc w:val="left"/>
      <w:pPr>
        <w:tabs>
          <w:tab w:val="num" w:pos="284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  <w:rPr>
        <w:rFonts w:hint="default"/>
      </w:rPr>
    </w:lvl>
  </w:abstractNum>
  <w:abstractNum w:abstractNumId="30" w15:restartNumberingAfterBreak="0">
    <w:nsid w:val="4B6A794F"/>
    <w:multiLevelType w:val="multilevel"/>
    <w:tmpl w:val="B2F629C6"/>
    <w:lvl w:ilvl="0">
      <w:start w:val="1"/>
      <w:numFmt w:val="decimal"/>
      <w:pStyle w:val="normalnaskahbulletnomor"/>
      <w:lvlText w:val="%1."/>
      <w:lvlJc w:val="left"/>
      <w:pPr>
        <w:ind w:left="1418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normalpoin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D045583"/>
    <w:multiLevelType w:val="hybridMultilevel"/>
    <w:tmpl w:val="54A49338"/>
    <w:lvl w:ilvl="0" w:tplc="50AA15E4">
      <w:start w:val="1"/>
      <w:numFmt w:val="bullet"/>
      <w:pStyle w:val="normalpoin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1C2518C"/>
    <w:multiLevelType w:val="hybridMultilevel"/>
    <w:tmpl w:val="50A09384"/>
    <w:lvl w:ilvl="0" w:tplc="D880670C">
      <w:start w:val="1"/>
      <w:numFmt w:val="decimal"/>
      <w:pStyle w:val="NormalSimpulan"/>
      <w:lvlText w:val="%1.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406332D"/>
    <w:multiLevelType w:val="hybridMultilevel"/>
    <w:tmpl w:val="68A8709A"/>
    <w:lvl w:ilvl="0" w:tplc="5A2A786C">
      <w:start w:val="1"/>
      <w:numFmt w:val="decimal"/>
      <w:pStyle w:val="supportresourse"/>
      <w:lvlText w:val="%1."/>
      <w:lvlJc w:val="left"/>
      <w:pPr>
        <w:ind w:left="1746" w:hanging="360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CBCD930">
      <w:numFmt w:val="bullet"/>
      <w:lvlText w:val="-"/>
      <w:lvlJc w:val="left"/>
      <w:pPr>
        <w:ind w:left="2826" w:hanging="720"/>
      </w:pPr>
      <w:rPr>
        <w:rFonts w:ascii="Arial" w:eastAsia="Times New Roman" w:hAnsi="Arial" w:cs="Arial" w:hint="default"/>
      </w:rPr>
    </w:lvl>
    <w:lvl w:ilvl="2" w:tplc="0421001B" w:tentative="1">
      <w:start w:val="1"/>
      <w:numFmt w:val="lowerRoman"/>
      <w:lvlText w:val="%3."/>
      <w:lvlJc w:val="right"/>
      <w:pPr>
        <w:ind w:left="3186" w:hanging="180"/>
      </w:pPr>
    </w:lvl>
    <w:lvl w:ilvl="3" w:tplc="0421000F" w:tentative="1">
      <w:start w:val="1"/>
      <w:numFmt w:val="decimal"/>
      <w:lvlText w:val="%4."/>
      <w:lvlJc w:val="left"/>
      <w:pPr>
        <w:ind w:left="3906" w:hanging="360"/>
      </w:pPr>
    </w:lvl>
    <w:lvl w:ilvl="4" w:tplc="04210019" w:tentative="1">
      <w:start w:val="1"/>
      <w:numFmt w:val="lowerLetter"/>
      <w:lvlText w:val="%5."/>
      <w:lvlJc w:val="left"/>
      <w:pPr>
        <w:ind w:left="4626" w:hanging="360"/>
      </w:pPr>
    </w:lvl>
    <w:lvl w:ilvl="5" w:tplc="0421001B" w:tentative="1">
      <w:start w:val="1"/>
      <w:numFmt w:val="lowerRoman"/>
      <w:lvlText w:val="%6."/>
      <w:lvlJc w:val="right"/>
      <w:pPr>
        <w:ind w:left="5346" w:hanging="180"/>
      </w:pPr>
    </w:lvl>
    <w:lvl w:ilvl="6" w:tplc="0421000F" w:tentative="1">
      <w:start w:val="1"/>
      <w:numFmt w:val="decimal"/>
      <w:lvlText w:val="%7."/>
      <w:lvlJc w:val="left"/>
      <w:pPr>
        <w:ind w:left="6066" w:hanging="360"/>
      </w:pPr>
    </w:lvl>
    <w:lvl w:ilvl="7" w:tplc="04210019" w:tentative="1">
      <w:start w:val="1"/>
      <w:numFmt w:val="lowerLetter"/>
      <w:lvlText w:val="%8."/>
      <w:lvlJc w:val="left"/>
      <w:pPr>
        <w:ind w:left="6786" w:hanging="360"/>
      </w:pPr>
    </w:lvl>
    <w:lvl w:ilvl="8" w:tplc="0421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34" w15:restartNumberingAfterBreak="0">
    <w:nsid w:val="55AF5B48"/>
    <w:multiLevelType w:val="hybridMultilevel"/>
    <w:tmpl w:val="3EACC2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9514CBA"/>
    <w:multiLevelType w:val="hybridMultilevel"/>
    <w:tmpl w:val="0FACB0F8"/>
    <w:lvl w:ilvl="0" w:tplc="FFFFFFFF">
      <w:start w:val="1"/>
      <w:numFmt w:val="decimal"/>
      <w:lvlText w:val="%1)"/>
      <w:lvlJc w:val="left"/>
      <w:pPr>
        <w:ind w:left="1854" w:hanging="360"/>
      </w:p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 w15:restartNumberingAfterBreak="0">
    <w:nsid w:val="598100C4"/>
    <w:multiLevelType w:val="multilevel"/>
    <w:tmpl w:val="0374B72C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pStyle w:val="Heading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59D57A8B"/>
    <w:multiLevelType w:val="hybridMultilevel"/>
    <w:tmpl w:val="F71EC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C335E74"/>
    <w:multiLevelType w:val="multilevel"/>
    <w:tmpl w:val="2570B31A"/>
    <w:lvl w:ilvl="0">
      <w:start w:val="1"/>
      <w:numFmt w:val="decimal"/>
      <w:pStyle w:val="NormalGamabr"/>
      <w:lvlText w:val="Gambar 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9" w15:restartNumberingAfterBreak="0">
    <w:nsid w:val="5DDC024C"/>
    <w:multiLevelType w:val="hybridMultilevel"/>
    <w:tmpl w:val="8D101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054300F"/>
    <w:multiLevelType w:val="multilevel"/>
    <w:tmpl w:val="BC7A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F26B77"/>
    <w:multiLevelType w:val="hybridMultilevel"/>
    <w:tmpl w:val="FA10B914"/>
    <w:lvl w:ilvl="0" w:tplc="AF18AFC4">
      <w:start w:val="1"/>
      <w:numFmt w:val="decimal"/>
      <w:pStyle w:val="TOC1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62372454"/>
    <w:multiLevelType w:val="multilevel"/>
    <w:tmpl w:val="B8AC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6F0FA4"/>
    <w:multiLevelType w:val="multilevel"/>
    <w:tmpl w:val="51C8CB1E"/>
    <w:lvl w:ilvl="0">
      <w:start w:val="1"/>
      <w:numFmt w:val="bullet"/>
      <w:pStyle w:val="NormalTabelPoin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4" w15:restartNumberingAfterBreak="0">
    <w:nsid w:val="6C6656A4"/>
    <w:multiLevelType w:val="hybridMultilevel"/>
    <w:tmpl w:val="8192651E"/>
    <w:lvl w:ilvl="0" w:tplc="798EAD88">
      <w:start w:val="1"/>
      <w:numFmt w:val="decimal"/>
      <w:pStyle w:val="NaskahReferensi"/>
      <w:lvlText w:val="[%1]."/>
      <w:lvlJc w:val="left"/>
      <w:pPr>
        <w:ind w:left="720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14240C" w:tentative="1">
      <w:start w:val="1"/>
      <w:numFmt w:val="lowerLetter"/>
      <w:lvlText w:val="%2."/>
      <w:lvlJc w:val="left"/>
      <w:pPr>
        <w:ind w:left="1440" w:hanging="360"/>
      </w:pPr>
    </w:lvl>
    <w:lvl w:ilvl="2" w:tplc="6CEADEEE" w:tentative="1">
      <w:start w:val="1"/>
      <w:numFmt w:val="lowerRoman"/>
      <w:lvlText w:val="%3."/>
      <w:lvlJc w:val="right"/>
      <w:pPr>
        <w:ind w:left="2160" w:hanging="180"/>
      </w:pPr>
    </w:lvl>
    <w:lvl w:ilvl="3" w:tplc="F47E4D04" w:tentative="1">
      <w:start w:val="1"/>
      <w:numFmt w:val="decimal"/>
      <w:lvlText w:val="%4."/>
      <w:lvlJc w:val="left"/>
      <w:pPr>
        <w:ind w:left="2880" w:hanging="360"/>
      </w:pPr>
    </w:lvl>
    <w:lvl w:ilvl="4" w:tplc="E4C87102" w:tentative="1">
      <w:start w:val="1"/>
      <w:numFmt w:val="lowerLetter"/>
      <w:lvlText w:val="%5."/>
      <w:lvlJc w:val="left"/>
      <w:pPr>
        <w:ind w:left="3600" w:hanging="360"/>
      </w:pPr>
    </w:lvl>
    <w:lvl w:ilvl="5" w:tplc="BEBE2360" w:tentative="1">
      <w:start w:val="1"/>
      <w:numFmt w:val="lowerRoman"/>
      <w:lvlText w:val="%6."/>
      <w:lvlJc w:val="right"/>
      <w:pPr>
        <w:ind w:left="4320" w:hanging="180"/>
      </w:pPr>
    </w:lvl>
    <w:lvl w:ilvl="6" w:tplc="78B2CD4C" w:tentative="1">
      <w:start w:val="1"/>
      <w:numFmt w:val="decimal"/>
      <w:lvlText w:val="%7."/>
      <w:lvlJc w:val="left"/>
      <w:pPr>
        <w:ind w:left="5040" w:hanging="360"/>
      </w:pPr>
    </w:lvl>
    <w:lvl w:ilvl="7" w:tplc="8EE2E608" w:tentative="1">
      <w:start w:val="1"/>
      <w:numFmt w:val="lowerLetter"/>
      <w:lvlText w:val="%8."/>
      <w:lvlJc w:val="left"/>
      <w:pPr>
        <w:ind w:left="5760" w:hanging="360"/>
      </w:pPr>
    </w:lvl>
    <w:lvl w:ilvl="8" w:tplc="80E42A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BA1C38"/>
    <w:multiLevelType w:val="hybridMultilevel"/>
    <w:tmpl w:val="97BA69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B27961"/>
    <w:multiLevelType w:val="hybridMultilevel"/>
    <w:tmpl w:val="B5D2E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6D93FB3"/>
    <w:multiLevelType w:val="multilevel"/>
    <w:tmpl w:val="EE36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0C2602"/>
    <w:multiLevelType w:val="hybridMultilevel"/>
    <w:tmpl w:val="BBAC51F2"/>
    <w:lvl w:ilvl="0" w:tplc="E79847B0">
      <w:start w:val="1"/>
      <w:numFmt w:val="decimal"/>
      <w:lvlText w:val="%1."/>
      <w:lvlJc w:val="left"/>
      <w:pPr>
        <w:ind w:left="1080" w:hanging="360"/>
      </w:pPr>
    </w:lvl>
    <w:lvl w:ilvl="1" w:tplc="A62A0FA4">
      <w:start w:val="1"/>
      <w:numFmt w:val="lowerLetter"/>
      <w:pStyle w:val="normalkesimpulanitem"/>
      <w:lvlText w:val="%2."/>
      <w:lvlJc w:val="left"/>
      <w:pPr>
        <w:ind w:left="1800" w:hanging="360"/>
      </w:pPr>
      <w:rPr>
        <w:rFonts w:hint="default"/>
        <w:b w:val="0"/>
        <w:i w:val="0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8E6593C"/>
    <w:multiLevelType w:val="multilevel"/>
    <w:tmpl w:val="EC1A6772"/>
    <w:lvl w:ilvl="0">
      <w:start w:val="1"/>
      <w:numFmt w:val="decimal"/>
      <w:pStyle w:val="NormalKesimpulan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7B4B4E3B"/>
    <w:multiLevelType w:val="multilevel"/>
    <w:tmpl w:val="28049700"/>
    <w:lvl w:ilvl="0">
      <w:start w:val="1"/>
      <w:numFmt w:val="decimal"/>
      <w:pStyle w:val="GambarTeks"/>
      <w:suff w:val="space"/>
      <w:lvlText w:val="Gambar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1" w15:restartNumberingAfterBreak="0">
    <w:nsid w:val="7BEE1E9F"/>
    <w:multiLevelType w:val="multilevel"/>
    <w:tmpl w:val="21AABBE0"/>
    <w:lvl w:ilvl="0">
      <w:start w:val="1"/>
      <w:numFmt w:val="decimal"/>
      <w:pStyle w:val="tabelLN"/>
      <w:suff w:val="space"/>
      <w:lvlText w:val="Tabel %1 : "/>
      <w:lvlJc w:val="left"/>
      <w:pPr>
        <w:ind w:left="128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 w16cid:durableId="1034236540">
    <w:abstractNumId w:val="16"/>
  </w:num>
  <w:num w:numId="2" w16cid:durableId="1547251764">
    <w:abstractNumId w:val="26"/>
  </w:num>
  <w:num w:numId="3" w16cid:durableId="489714781">
    <w:abstractNumId w:val="33"/>
    <w:lvlOverride w:ilvl="0">
      <w:startOverride w:val="1"/>
    </w:lvlOverride>
  </w:num>
  <w:num w:numId="4" w16cid:durableId="351224989">
    <w:abstractNumId w:val="51"/>
  </w:num>
  <w:num w:numId="5" w16cid:durableId="759713324">
    <w:abstractNumId w:val="48"/>
  </w:num>
  <w:num w:numId="6" w16cid:durableId="630136705">
    <w:abstractNumId w:val="38"/>
  </w:num>
  <w:num w:numId="7" w16cid:durableId="1219364185">
    <w:abstractNumId w:val="19"/>
  </w:num>
  <w:num w:numId="8" w16cid:durableId="767583642">
    <w:abstractNumId w:val="18"/>
  </w:num>
  <w:num w:numId="9" w16cid:durableId="781728466">
    <w:abstractNumId w:val="4"/>
  </w:num>
  <w:num w:numId="10" w16cid:durableId="1315182622">
    <w:abstractNumId w:val="36"/>
  </w:num>
  <w:num w:numId="11" w16cid:durableId="1900509406">
    <w:abstractNumId w:val="8"/>
  </w:num>
  <w:num w:numId="12" w16cid:durableId="679427004">
    <w:abstractNumId w:val="27"/>
  </w:num>
  <w:num w:numId="13" w16cid:durableId="1860461650">
    <w:abstractNumId w:val="17"/>
  </w:num>
  <w:num w:numId="14" w16cid:durableId="1434084740">
    <w:abstractNumId w:val="6"/>
  </w:num>
  <w:num w:numId="15" w16cid:durableId="306010684">
    <w:abstractNumId w:val="44"/>
  </w:num>
  <w:num w:numId="16" w16cid:durableId="24869343">
    <w:abstractNumId w:val="5"/>
  </w:num>
  <w:num w:numId="17" w16cid:durableId="187525981">
    <w:abstractNumId w:val="32"/>
    <w:lvlOverride w:ilvl="0">
      <w:startOverride w:val="1"/>
    </w:lvlOverride>
  </w:num>
  <w:num w:numId="18" w16cid:durableId="937953870">
    <w:abstractNumId w:val="10"/>
  </w:num>
  <w:num w:numId="19" w16cid:durableId="281035920">
    <w:abstractNumId w:val="1"/>
  </w:num>
  <w:num w:numId="20" w16cid:durableId="2445823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69468024">
    <w:abstractNumId w:val="31"/>
  </w:num>
  <w:num w:numId="22" w16cid:durableId="1855653230">
    <w:abstractNumId w:val="50"/>
  </w:num>
  <w:num w:numId="23" w16cid:durableId="751701629">
    <w:abstractNumId w:val="14"/>
  </w:num>
  <w:num w:numId="24" w16cid:durableId="109862419">
    <w:abstractNumId w:val="43"/>
  </w:num>
  <w:num w:numId="25" w16cid:durableId="674839225">
    <w:abstractNumId w:val="29"/>
    <w:lvlOverride w:ilvl="0">
      <w:startOverride w:val="1"/>
    </w:lvlOverride>
  </w:num>
  <w:num w:numId="26" w16cid:durableId="1070083252">
    <w:abstractNumId w:val="30"/>
  </w:num>
  <w:num w:numId="27" w16cid:durableId="76021865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18244882">
    <w:abstractNumId w:val="41"/>
  </w:num>
  <w:num w:numId="29" w16cid:durableId="680670421">
    <w:abstractNumId w:val="25"/>
  </w:num>
  <w:num w:numId="30" w16cid:durableId="502668781">
    <w:abstractNumId w:val="20"/>
  </w:num>
  <w:num w:numId="31" w16cid:durableId="1322391479">
    <w:abstractNumId w:val="21"/>
  </w:num>
  <w:num w:numId="32" w16cid:durableId="2049063317">
    <w:abstractNumId w:val="39"/>
  </w:num>
  <w:num w:numId="33" w16cid:durableId="853543563">
    <w:abstractNumId w:val="7"/>
  </w:num>
  <w:num w:numId="34" w16cid:durableId="184877171">
    <w:abstractNumId w:val="11"/>
  </w:num>
  <w:num w:numId="35" w16cid:durableId="1014771651">
    <w:abstractNumId w:val="12"/>
  </w:num>
  <w:num w:numId="36" w16cid:durableId="395668074">
    <w:abstractNumId w:val="3"/>
  </w:num>
  <w:num w:numId="37" w16cid:durableId="1996950282">
    <w:abstractNumId w:val="15"/>
  </w:num>
  <w:num w:numId="38" w16cid:durableId="1177306450">
    <w:abstractNumId w:val="0"/>
  </w:num>
  <w:num w:numId="39" w16cid:durableId="1483497807">
    <w:abstractNumId w:val="28"/>
  </w:num>
  <w:num w:numId="40" w16cid:durableId="1058091343">
    <w:abstractNumId w:val="37"/>
  </w:num>
  <w:num w:numId="41" w16cid:durableId="231701890">
    <w:abstractNumId w:val="2"/>
  </w:num>
  <w:num w:numId="42" w16cid:durableId="596600439">
    <w:abstractNumId w:val="13"/>
  </w:num>
  <w:num w:numId="43" w16cid:durableId="985208808">
    <w:abstractNumId w:val="34"/>
  </w:num>
  <w:num w:numId="44" w16cid:durableId="1544100371">
    <w:abstractNumId w:val="40"/>
  </w:num>
  <w:num w:numId="45" w16cid:durableId="514081662">
    <w:abstractNumId w:val="45"/>
  </w:num>
  <w:num w:numId="46" w16cid:durableId="1891574289">
    <w:abstractNumId w:val="22"/>
  </w:num>
  <w:num w:numId="47" w16cid:durableId="1053118859">
    <w:abstractNumId w:val="35"/>
  </w:num>
  <w:num w:numId="48" w16cid:durableId="981888084">
    <w:abstractNumId w:val="9"/>
  </w:num>
  <w:num w:numId="49" w16cid:durableId="1867013230">
    <w:abstractNumId w:val="24"/>
  </w:num>
  <w:num w:numId="50" w16cid:durableId="620964125">
    <w:abstractNumId w:val="46"/>
  </w:num>
  <w:num w:numId="51" w16cid:durableId="872613276">
    <w:abstractNumId w:val="47"/>
  </w:num>
  <w:num w:numId="52" w16cid:durableId="1274829333">
    <w:abstractNumId w:val="4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LOwMLCwsLQwNTc1M7NQ0lEKTi0uzszPAykwrQUAyM37WywAAAA="/>
  </w:docVars>
  <w:rsids>
    <w:rsidRoot w:val="0090428A"/>
    <w:rsid w:val="00012E9A"/>
    <w:rsid w:val="00013B08"/>
    <w:rsid w:val="00025D67"/>
    <w:rsid w:val="000357FB"/>
    <w:rsid w:val="0004344A"/>
    <w:rsid w:val="00045DB3"/>
    <w:rsid w:val="00052421"/>
    <w:rsid w:val="00055636"/>
    <w:rsid w:val="00057944"/>
    <w:rsid w:val="00062EAD"/>
    <w:rsid w:val="000737C0"/>
    <w:rsid w:val="00073BB3"/>
    <w:rsid w:val="00077C49"/>
    <w:rsid w:val="0008352A"/>
    <w:rsid w:val="000943F6"/>
    <w:rsid w:val="00095EB8"/>
    <w:rsid w:val="000A137A"/>
    <w:rsid w:val="000A24A7"/>
    <w:rsid w:val="000A3C55"/>
    <w:rsid w:val="000B22BC"/>
    <w:rsid w:val="000B3874"/>
    <w:rsid w:val="000B3A07"/>
    <w:rsid w:val="000C1BE0"/>
    <w:rsid w:val="000C3B17"/>
    <w:rsid w:val="000C6C88"/>
    <w:rsid w:val="000D1476"/>
    <w:rsid w:val="000D422D"/>
    <w:rsid w:val="000D74B0"/>
    <w:rsid w:val="000E29F6"/>
    <w:rsid w:val="000E2AAA"/>
    <w:rsid w:val="000E54C0"/>
    <w:rsid w:val="000E6910"/>
    <w:rsid w:val="000E740A"/>
    <w:rsid w:val="000F1705"/>
    <w:rsid w:val="000F1BB5"/>
    <w:rsid w:val="000F4501"/>
    <w:rsid w:val="001057F3"/>
    <w:rsid w:val="001124F2"/>
    <w:rsid w:val="00112532"/>
    <w:rsid w:val="001131F2"/>
    <w:rsid w:val="00114769"/>
    <w:rsid w:val="001204A7"/>
    <w:rsid w:val="00120969"/>
    <w:rsid w:val="001225EF"/>
    <w:rsid w:val="00126D79"/>
    <w:rsid w:val="001271AC"/>
    <w:rsid w:val="00131D35"/>
    <w:rsid w:val="001443F8"/>
    <w:rsid w:val="00144B5B"/>
    <w:rsid w:val="00145E2D"/>
    <w:rsid w:val="001470CD"/>
    <w:rsid w:val="00150FF1"/>
    <w:rsid w:val="00152EC2"/>
    <w:rsid w:val="00152F8E"/>
    <w:rsid w:val="00154C67"/>
    <w:rsid w:val="00166118"/>
    <w:rsid w:val="0017193C"/>
    <w:rsid w:val="00182A82"/>
    <w:rsid w:val="00184826"/>
    <w:rsid w:val="00184EFE"/>
    <w:rsid w:val="001946BD"/>
    <w:rsid w:val="001A086A"/>
    <w:rsid w:val="001A1FD6"/>
    <w:rsid w:val="001A2C44"/>
    <w:rsid w:val="001B346A"/>
    <w:rsid w:val="001B4DA2"/>
    <w:rsid w:val="001C2490"/>
    <w:rsid w:val="001C29EF"/>
    <w:rsid w:val="001C43D0"/>
    <w:rsid w:val="001D0FC5"/>
    <w:rsid w:val="001D3A95"/>
    <w:rsid w:val="001D42F4"/>
    <w:rsid w:val="001D55E3"/>
    <w:rsid w:val="001E04FC"/>
    <w:rsid w:val="001E7DB8"/>
    <w:rsid w:val="001F16C7"/>
    <w:rsid w:val="001F1E76"/>
    <w:rsid w:val="001F5EFC"/>
    <w:rsid w:val="00201D30"/>
    <w:rsid w:val="00202DD0"/>
    <w:rsid w:val="00203D55"/>
    <w:rsid w:val="002058F0"/>
    <w:rsid w:val="00206F26"/>
    <w:rsid w:val="00212FB5"/>
    <w:rsid w:val="00215C2D"/>
    <w:rsid w:val="00222102"/>
    <w:rsid w:val="002321F9"/>
    <w:rsid w:val="00233B8D"/>
    <w:rsid w:val="00261056"/>
    <w:rsid w:val="0026246A"/>
    <w:rsid w:val="002648A5"/>
    <w:rsid w:val="0026521D"/>
    <w:rsid w:val="00270AA0"/>
    <w:rsid w:val="002710F2"/>
    <w:rsid w:val="002711F3"/>
    <w:rsid w:val="00272825"/>
    <w:rsid w:val="002748A0"/>
    <w:rsid w:val="00281B34"/>
    <w:rsid w:val="00283A81"/>
    <w:rsid w:val="00292BA6"/>
    <w:rsid w:val="00293E78"/>
    <w:rsid w:val="00294927"/>
    <w:rsid w:val="00296982"/>
    <w:rsid w:val="002A31AE"/>
    <w:rsid w:val="002A4D10"/>
    <w:rsid w:val="002A5AA5"/>
    <w:rsid w:val="002A6D70"/>
    <w:rsid w:val="002A7ECE"/>
    <w:rsid w:val="002B0C54"/>
    <w:rsid w:val="002C05E3"/>
    <w:rsid w:val="002C520C"/>
    <w:rsid w:val="002D1A72"/>
    <w:rsid w:val="002D1E39"/>
    <w:rsid w:val="002D391E"/>
    <w:rsid w:val="002D63D1"/>
    <w:rsid w:val="002D683E"/>
    <w:rsid w:val="002E2AA3"/>
    <w:rsid w:val="002E3035"/>
    <w:rsid w:val="002E3630"/>
    <w:rsid w:val="002E5176"/>
    <w:rsid w:val="002E764C"/>
    <w:rsid w:val="002F008C"/>
    <w:rsid w:val="002F24D2"/>
    <w:rsid w:val="002F564E"/>
    <w:rsid w:val="003105DB"/>
    <w:rsid w:val="003113F9"/>
    <w:rsid w:val="003118CB"/>
    <w:rsid w:val="00317FED"/>
    <w:rsid w:val="0032026D"/>
    <w:rsid w:val="00331B43"/>
    <w:rsid w:val="003347D3"/>
    <w:rsid w:val="00342395"/>
    <w:rsid w:val="003478E9"/>
    <w:rsid w:val="003504C2"/>
    <w:rsid w:val="0035460C"/>
    <w:rsid w:val="00357B84"/>
    <w:rsid w:val="00357D57"/>
    <w:rsid w:val="00371832"/>
    <w:rsid w:val="00373140"/>
    <w:rsid w:val="00373379"/>
    <w:rsid w:val="003777E3"/>
    <w:rsid w:val="00385C1B"/>
    <w:rsid w:val="00387CB8"/>
    <w:rsid w:val="00392FCB"/>
    <w:rsid w:val="00394126"/>
    <w:rsid w:val="003A2E40"/>
    <w:rsid w:val="003A5265"/>
    <w:rsid w:val="003A76B3"/>
    <w:rsid w:val="003B2CB4"/>
    <w:rsid w:val="003B6250"/>
    <w:rsid w:val="003D562F"/>
    <w:rsid w:val="003E1DC0"/>
    <w:rsid w:val="003F2603"/>
    <w:rsid w:val="003F3BBE"/>
    <w:rsid w:val="003F52F4"/>
    <w:rsid w:val="003F7D3C"/>
    <w:rsid w:val="0040429E"/>
    <w:rsid w:val="00410F37"/>
    <w:rsid w:val="00413B44"/>
    <w:rsid w:val="00413F69"/>
    <w:rsid w:val="0041491B"/>
    <w:rsid w:val="0041788D"/>
    <w:rsid w:val="00424DEF"/>
    <w:rsid w:val="004324C1"/>
    <w:rsid w:val="0043463F"/>
    <w:rsid w:val="0044207F"/>
    <w:rsid w:val="0044293B"/>
    <w:rsid w:val="00444E9B"/>
    <w:rsid w:val="0044622B"/>
    <w:rsid w:val="0045232E"/>
    <w:rsid w:val="00453416"/>
    <w:rsid w:val="00456631"/>
    <w:rsid w:val="00466C83"/>
    <w:rsid w:val="004736A5"/>
    <w:rsid w:val="0047612D"/>
    <w:rsid w:val="00477384"/>
    <w:rsid w:val="00480A4B"/>
    <w:rsid w:val="00481B00"/>
    <w:rsid w:val="00484274"/>
    <w:rsid w:val="004A2475"/>
    <w:rsid w:val="004B4853"/>
    <w:rsid w:val="004B5446"/>
    <w:rsid w:val="004C20BF"/>
    <w:rsid w:val="004C421E"/>
    <w:rsid w:val="004C4A52"/>
    <w:rsid w:val="004C655F"/>
    <w:rsid w:val="004D152E"/>
    <w:rsid w:val="004D3371"/>
    <w:rsid w:val="004D4C4D"/>
    <w:rsid w:val="004E6EE0"/>
    <w:rsid w:val="004E7DCD"/>
    <w:rsid w:val="004F0755"/>
    <w:rsid w:val="004F1591"/>
    <w:rsid w:val="004F4673"/>
    <w:rsid w:val="004F6869"/>
    <w:rsid w:val="004F69A3"/>
    <w:rsid w:val="004F7325"/>
    <w:rsid w:val="00501936"/>
    <w:rsid w:val="005047EE"/>
    <w:rsid w:val="00505E41"/>
    <w:rsid w:val="005065F3"/>
    <w:rsid w:val="0051333E"/>
    <w:rsid w:val="00514C15"/>
    <w:rsid w:val="0052571E"/>
    <w:rsid w:val="005264AE"/>
    <w:rsid w:val="00526725"/>
    <w:rsid w:val="00527D84"/>
    <w:rsid w:val="005321EC"/>
    <w:rsid w:val="005325B1"/>
    <w:rsid w:val="00533F1E"/>
    <w:rsid w:val="00537B6D"/>
    <w:rsid w:val="00546EC9"/>
    <w:rsid w:val="00551C79"/>
    <w:rsid w:val="00553F13"/>
    <w:rsid w:val="005556FA"/>
    <w:rsid w:val="005607B4"/>
    <w:rsid w:val="005643C2"/>
    <w:rsid w:val="0057090B"/>
    <w:rsid w:val="0058451E"/>
    <w:rsid w:val="0059015B"/>
    <w:rsid w:val="0059130D"/>
    <w:rsid w:val="0059292A"/>
    <w:rsid w:val="005949EA"/>
    <w:rsid w:val="005A1D28"/>
    <w:rsid w:val="005A22CA"/>
    <w:rsid w:val="005A341E"/>
    <w:rsid w:val="005A4B25"/>
    <w:rsid w:val="005A4CE9"/>
    <w:rsid w:val="005B003C"/>
    <w:rsid w:val="005B0978"/>
    <w:rsid w:val="005B28AA"/>
    <w:rsid w:val="005C0197"/>
    <w:rsid w:val="005C5A20"/>
    <w:rsid w:val="005E2465"/>
    <w:rsid w:val="005F2B13"/>
    <w:rsid w:val="0060360D"/>
    <w:rsid w:val="0060492A"/>
    <w:rsid w:val="00610A05"/>
    <w:rsid w:val="00615CAE"/>
    <w:rsid w:val="00627BE3"/>
    <w:rsid w:val="006319CE"/>
    <w:rsid w:val="00631B80"/>
    <w:rsid w:val="00631C53"/>
    <w:rsid w:val="00635808"/>
    <w:rsid w:val="00637391"/>
    <w:rsid w:val="0064602D"/>
    <w:rsid w:val="00647F57"/>
    <w:rsid w:val="00655B6F"/>
    <w:rsid w:val="00655FAD"/>
    <w:rsid w:val="006753F9"/>
    <w:rsid w:val="00676D91"/>
    <w:rsid w:val="006813D5"/>
    <w:rsid w:val="00686D45"/>
    <w:rsid w:val="00695D7D"/>
    <w:rsid w:val="006976A5"/>
    <w:rsid w:val="006A2BFD"/>
    <w:rsid w:val="006A3FBF"/>
    <w:rsid w:val="006A4651"/>
    <w:rsid w:val="006A70AF"/>
    <w:rsid w:val="006B243A"/>
    <w:rsid w:val="006C2DCC"/>
    <w:rsid w:val="006C4955"/>
    <w:rsid w:val="006C4C57"/>
    <w:rsid w:val="006C5078"/>
    <w:rsid w:val="006C569A"/>
    <w:rsid w:val="006D40CA"/>
    <w:rsid w:val="006D7EA2"/>
    <w:rsid w:val="006E145C"/>
    <w:rsid w:val="006E3DE2"/>
    <w:rsid w:val="006F095B"/>
    <w:rsid w:val="006F50DA"/>
    <w:rsid w:val="006F64CB"/>
    <w:rsid w:val="006F7DD7"/>
    <w:rsid w:val="007024B7"/>
    <w:rsid w:val="00703663"/>
    <w:rsid w:val="007056F5"/>
    <w:rsid w:val="00707622"/>
    <w:rsid w:val="00715A64"/>
    <w:rsid w:val="00720174"/>
    <w:rsid w:val="00720786"/>
    <w:rsid w:val="00720F51"/>
    <w:rsid w:val="00723B1F"/>
    <w:rsid w:val="00724B32"/>
    <w:rsid w:val="007258BC"/>
    <w:rsid w:val="00726B13"/>
    <w:rsid w:val="00730B67"/>
    <w:rsid w:val="00737AA4"/>
    <w:rsid w:val="00746F3E"/>
    <w:rsid w:val="0075200F"/>
    <w:rsid w:val="0075269A"/>
    <w:rsid w:val="0075711E"/>
    <w:rsid w:val="00766AEC"/>
    <w:rsid w:val="00771C96"/>
    <w:rsid w:val="00777368"/>
    <w:rsid w:val="00782330"/>
    <w:rsid w:val="00783A85"/>
    <w:rsid w:val="0079039C"/>
    <w:rsid w:val="0079209E"/>
    <w:rsid w:val="00794A42"/>
    <w:rsid w:val="007978E4"/>
    <w:rsid w:val="007A32DB"/>
    <w:rsid w:val="007B0A7A"/>
    <w:rsid w:val="007B5BA2"/>
    <w:rsid w:val="007C343B"/>
    <w:rsid w:val="007C475A"/>
    <w:rsid w:val="007D2213"/>
    <w:rsid w:val="007E3C8B"/>
    <w:rsid w:val="007E51BE"/>
    <w:rsid w:val="007F3370"/>
    <w:rsid w:val="007F4B24"/>
    <w:rsid w:val="00801965"/>
    <w:rsid w:val="0080214F"/>
    <w:rsid w:val="00804101"/>
    <w:rsid w:val="00805DC7"/>
    <w:rsid w:val="00814FC2"/>
    <w:rsid w:val="008206A6"/>
    <w:rsid w:val="00821FDE"/>
    <w:rsid w:val="0082261E"/>
    <w:rsid w:val="0082345F"/>
    <w:rsid w:val="00832CC7"/>
    <w:rsid w:val="00834B8B"/>
    <w:rsid w:val="00841C17"/>
    <w:rsid w:val="00842306"/>
    <w:rsid w:val="00845CFA"/>
    <w:rsid w:val="00846A95"/>
    <w:rsid w:val="00850814"/>
    <w:rsid w:val="0085583E"/>
    <w:rsid w:val="00862786"/>
    <w:rsid w:val="008638A9"/>
    <w:rsid w:val="00870AAF"/>
    <w:rsid w:val="0087376F"/>
    <w:rsid w:val="0087799F"/>
    <w:rsid w:val="00883769"/>
    <w:rsid w:val="00883AAF"/>
    <w:rsid w:val="00885BFF"/>
    <w:rsid w:val="00885DE0"/>
    <w:rsid w:val="00886184"/>
    <w:rsid w:val="00887D5A"/>
    <w:rsid w:val="00892392"/>
    <w:rsid w:val="0089781B"/>
    <w:rsid w:val="008A22BA"/>
    <w:rsid w:val="008B3BD9"/>
    <w:rsid w:val="008B4CE0"/>
    <w:rsid w:val="008C3955"/>
    <w:rsid w:val="008C480F"/>
    <w:rsid w:val="008C6177"/>
    <w:rsid w:val="008C649E"/>
    <w:rsid w:val="008C750F"/>
    <w:rsid w:val="008D7D79"/>
    <w:rsid w:val="008E3D49"/>
    <w:rsid w:val="008F3033"/>
    <w:rsid w:val="008F77B8"/>
    <w:rsid w:val="0090428A"/>
    <w:rsid w:val="00905A2D"/>
    <w:rsid w:val="00911F14"/>
    <w:rsid w:val="00916EC9"/>
    <w:rsid w:val="0092200F"/>
    <w:rsid w:val="009248E6"/>
    <w:rsid w:val="009264E3"/>
    <w:rsid w:val="00934C16"/>
    <w:rsid w:val="00935066"/>
    <w:rsid w:val="00942F2C"/>
    <w:rsid w:val="009458A4"/>
    <w:rsid w:val="00946557"/>
    <w:rsid w:val="00951097"/>
    <w:rsid w:val="00962259"/>
    <w:rsid w:val="00970DB0"/>
    <w:rsid w:val="00987ED9"/>
    <w:rsid w:val="009A3271"/>
    <w:rsid w:val="009A6444"/>
    <w:rsid w:val="009A68EA"/>
    <w:rsid w:val="009B3637"/>
    <w:rsid w:val="009C140D"/>
    <w:rsid w:val="009C3008"/>
    <w:rsid w:val="009C483A"/>
    <w:rsid w:val="009C5581"/>
    <w:rsid w:val="009D3837"/>
    <w:rsid w:val="009D4312"/>
    <w:rsid w:val="009E3529"/>
    <w:rsid w:val="009E7DEC"/>
    <w:rsid w:val="009F0B27"/>
    <w:rsid w:val="009F1A85"/>
    <w:rsid w:val="009F75F6"/>
    <w:rsid w:val="00A016D6"/>
    <w:rsid w:val="00A01AF9"/>
    <w:rsid w:val="00A061BB"/>
    <w:rsid w:val="00A34D75"/>
    <w:rsid w:val="00A37D11"/>
    <w:rsid w:val="00A40027"/>
    <w:rsid w:val="00A56000"/>
    <w:rsid w:val="00A63DF5"/>
    <w:rsid w:val="00A64E7E"/>
    <w:rsid w:val="00A72A80"/>
    <w:rsid w:val="00A7571F"/>
    <w:rsid w:val="00A82B3B"/>
    <w:rsid w:val="00A90292"/>
    <w:rsid w:val="00A93E4E"/>
    <w:rsid w:val="00AA219C"/>
    <w:rsid w:val="00AC6DD4"/>
    <w:rsid w:val="00AC7E42"/>
    <w:rsid w:val="00AD1225"/>
    <w:rsid w:val="00AD2F7F"/>
    <w:rsid w:val="00B15BE8"/>
    <w:rsid w:val="00B21B78"/>
    <w:rsid w:val="00B2221B"/>
    <w:rsid w:val="00B30966"/>
    <w:rsid w:val="00B334F2"/>
    <w:rsid w:val="00B41388"/>
    <w:rsid w:val="00B43D7B"/>
    <w:rsid w:val="00B471DE"/>
    <w:rsid w:val="00B47E9A"/>
    <w:rsid w:val="00B54C80"/>
    <w:rsid w:val="00B60966"/>
    <w:rsid w:val="00B64824"/>
    <w:rsid w:val="00B70FB0"/>
    <w:rsid w:val="00B969F4"/>
    <w:rsid w:val="00BA0936"/>
    <w:rsid w:val="00BA3B39"/>
    <w:rsid w:val="00BA42C9"/>
    <w:rsid w:val="00BA7607"/>
    <w:rsid w:val="00BB2A68"/>
    <w:rsid w:val="00BC02EA"/>
    <w:rsid w:val="00BC2000"/>
    <w:rsid w:val="00BC6F2A"/>
    <w:rsid w:val="00BF3D22"/>
    <w:rsid w:val="00BF708C"/>
    <w:rsid w:val="00BF7A48"/>
    <w:rsid w:val="00BF7A5C"/>
    <w:rsid w:val="00C00FE6"/>
    <w:rsid w:val="00C05E04"/>
    <w:rsid w:val="00C248A3"/>
    <w:rsid w:val="00C26A88"/>
    <w:rsid w:val="00C3006F"/>
    <w:rsid w:val="00C31839"/>
    <w:rsid w:val="00C341A6"/>
    <w:rsid w:val="00C41810"/>
    <w:rsid w:val="00C600C9"/>
    <w:rsid w:val="00C617AD"/>
    <w:rsid w:val="00C70F4D"/>
    <w:rsid w:val="00C72B32"/>
    <w:rsid w:val="00C73816"/>
    <w:rsid w:val="00C73A66"/>
    <w:rsid w:val="00C75587"/>
    <w:rsid w:val="00C8145F"/>
    <w:rsid w:val="00C830C0"/>
    <w:rsid w:val="00C919C6"/>
    <w:rsid w:val="00C9376B"/>
    <w:rsid w:val="00C93B8C"/>
    <w:rsid w:val="00C96025"/>
    <w:rsid w:val="00CA02B9"/>
    <w:rsid w:val="00CA195E"/>
    <w:rsid w:val="00CA479B"/>
    <w:rsid w:val="00CA6499"/>
    <w:rsid w:val="00CB369F"/>
    <w:rsid w:val="00CC0B15"/>
    <w:rsid w:val="00CC0E46"/>
    <w:rsid w:val="00CC4BBB"/>
    <w:rsid w:val="00CC4F01"/>
    <w:rsid w:val="00CD488A"/>
    <w:rsid w:val="00CD5058"/>
    <w:rsid w:val="00CD7FD6"/>
    <w:rsid w:val="00CF0AEA"/>
    <w:rsid w:val="00CF235C"/>
    <w:rsid w:val="00D03B70"/>
    <w:rsid w:val="00D046B0"/>
    <w:rsid w:val="00D07F45"/>
    <w:rsid w:val="00D15BF6"/>
    <w:rsid w:val="00D170BA"/>
    <w:rsid w:val="00D30C07"/>
    <w:rsid w:val="00D34EA0"/>
    <w:rsid w:val="00D3524B"/>
    <w:rsid w:val="00D36D75"/>
    <w:rsid w:val="00D41B30"/>
    <w:rsid w:val="00D43B26"/>
    <w:rsid w:val="00D5530E"/>
    <w:rsid w:val="00D56CC3"/>
    <w:rsid w:val="00D77ABC"/>
    <w:rsid w:val="00D8056D"/>
    <w:rsid w:val="00D94AF5"/>
    <w:rsid w:val="00D962A4"/>
    <w:rsid w:val="00D96EB4"/>
    <w:rsid w:val="00D97421"/>
    <w:rsid w:val="00DA12B8"/>
    <w:rsid w:val="00DA79AB"/>
    <w:rsid w:val="00DB1406"/>
    <w:rsid w:val="00DC14E8"/>
    <w:rsid w:val="00DC2B04"/>
    <w:rsid w:val="00DC39CC"/>
    <w:rsid w:val="00DD44BC"/>
    <w:rsid w:val="00DD66C3"/>
    <w:rsid w:val="00DD68C9"/>
    <w:rsid w:val="00DE04D0"/>
    <w:rsid w:val="00DE0542"/>
    <w:rsid w:val="00DF555A"/>
    <w:rsid w:val="00DF6E03"/>
    <w:rsid w:val="00E201BC"/>
    <w:rsid w:val="00E20ADA"/>
    <w:rsid w:val="00E21D74"/>
    <w:rsid w:val="00E22A20"/>
    <w:rsid w:val="00E54103"/>
    <w:rsid w:val="00E56D9A"/>
    <w:rsid w:val="00E60D1E"/>
    <w:rsid w:val="00E61DC4"/>
    <w:rsid w:val="00E61FE8"/>
    <w:rsid w:val="00E6610B"/>
    <w:rsid w:val="00E75A20"/>
    <w:rsid w:val="00E77236"/>
    <w:rsid w:val="00E8794B"/>
    <w:rsid w:val="00E9097A"/>
    <w:rsid w:val="00E91CA7"/>
    <w:rsid w:val="00E9226D"/>
    <w:rsid w:val="00E94F40"/>
    <w:rsid w:val="00EA1132"/>
    <w:rsid w:val="00EB5061"/>
    <w:rsid w:val="00EB5D9E"/>
    <w:rsid w:val="00EC1AF1"/>
    <w:rsid w:val="00EC2C3D"/>
    <w:rsid w:val="00ED1859"/>
    <w:rsid w:val="00ED1E6A"/>
    <w:rsid w:val="00EE47B7"/>
    <w:rsid w:val="00EE774F"/>
    <w:rsid w:val="00EF08E9"/>
    <w:rsid w:val="00EF2E7C"/>
    <w:rsid w:val="00F008AA"/>
    <w:rsid w:val="00F0571F"/>
    <w:rsid w:val="00F066F3"/>
    <w:rsid w:val="00F119C0"/>
    <w:rsid w:val="00F1317B"/>
    <w:rsid w:val="00F141E9"/>
    <w:rsid w:val="00F26259"/>
    <w:rsid w:val="00F346CF"/>
    <w:rsid w:val="00F416DF"/>
    <w:rsid w:val="00F4618E"/>
    <w:rsid w:val="00F551BF"/>
    <w:rsid w:val="00F60E16"/>
    <w:rsid w:val="00F65E90"/>
    <w:rsid w:val="00F6757F"/>
    <w:rsid w:val="00F717DC"/>
    <w:rsid w:val="00F7425E"/>
    <w:rsid w:val="00F75977"/>
    <w:rsid w:val="00F7789F"/>
    <w:rsid w:val="00F8414C"/>
    <w:rsid w:val="00F94296"/>
    <w:rsid w:val="00FA2BB6"/>
    <w:rsid w:val="00FA3F9D"/>
    <w:rsid w:val="00FB1887"/>
    <w:rsid w:val="00FB26B3"/>
    <w:rsid w:val="00FB2A02"/>
    <w:rsid w:val="00FB5C18"/>
    <w:rsid w:val="00FC2308"/>
    <w:rsid w:val="00FC5D02"/>
    <w:rsid w:val="00FC6EAC"/>
    <w:rsid w:val="00FC7DC0"/>
    <w:rsid w:val="00FD690F"/>
    <w:rsid w:val="00FD7F66"/>
    <w:rsid w:val="00F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76D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ind w:left="567" w:hanging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70F4D"/>
    <w:pPr>
      <w:shd w:val="clear" w:color="auto" w:fill="FFFFFF"/>
      <w:spacing w:after="120" w:line="276" w:lineRule="auto"/>
      <w:ind w:left="0" w:firstLine="0"/>
    </w:pPr>
    <w:rPr>
      <w:rFonts w:ascii="Tahoma" w:hAnsi="Tahoma" w:cs="Tahoma"/>
      <w:color w:val="262626" w:themeColor="text1" w:themeTint="D9"/>
      <w:sz w:val="20"/>
      <w:szCs w:val="20"/>
      <w:lang w:bidi="ar-SA"/>
    </w:rPr>
  </w:style>
  <w:style w:type="paragraph" w:styleId="Heading1">
    <w:name w:val="heading 1"/>
    <w:aliases w:val="Heading Bab"/>
    <w:next w:val="Normal"/>
    <w:link w:val="Heading1Char"/>
    <w:uiPriority w:val="9"/>
    <w:qFormat/>
    <w:rsid w:val="003504C2"/>
    <w:pPr>
      <w:numPr>
        <w:numId w:val="9"/>
      </w:numPr>
      <w:spacing w:before="240"/>
      <w:jc w:val="left"/>
      <w:outlineLvl w:val="0"/>
    </w:pPr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C2"/>
    <w:pPr>
      <w:numPr>
        <w:ilvl w:val="1"/>
        <w:numId w:val="9"/>
      </w:numPr>
      <w:shd w:val="clear" w:color="auto" w:fill="auto"/>
      <w:spacing w:before="240" w:after="240"/>
      <w:jc w:val="left"/>
      <w:outlineLvl w:val="1"/>
    </w:pPr>
    <w:rPr>
      <w:rFonts w:ascii="Segoe UI" w:eastAsiaTheme="majorEastAsia" w:hAnsi="Segoe UI" w:cs="Segoe UI"/>
      <w:b/>
      <w:color w:val="0070C0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4C2"/>
    <w:pPr>
      <w:spacing w:before="240"/>
      <w:jc w:val="left"/>
      <w:outlineLvl w:val="2"/>
    </w:pPr>
    <w:rPr>
      <w:rFonts w:eastAsiaTheme="majorEastAsia"/>
      <w:b/>
      <w:bCs/>
      <w:color w:val="215868" w:themeColor="accent5" w:themeShade="80"/>
      <w:lang w:val="en-AU" w:bidi="en-US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3504C2"/>
    <w:pPr>
      <w:numPr>
        <w:ilvl w:val="3"/>
        <w:numId w:val="9"/>
      </w:numPr>
      <w:spacing w:after="120"/>
      <w:outlineLvl w:val="3"/>
    </w:pPr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4C2"/>
    <w:pPr>
      <w:numPr>
        <w:ilvl w:val="4"/>
        <w:numId w:val="9"/>
      </w:numPr>
      <w:outlineLvl w:val="4"/>
    </w:pPr>
    <w:rPr>
      <w:rFonts w:eastAsiaTheme="majorEastAsia"/>
      <w:color w:val="595959" w:themeColor="text1" w:themeTint="A6"/>
      <w:lang w:val="en-AU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4C2"/>
    <w:pPr>
      <w:ind w:left="1134"/>
      <w:outlineLvl w:val="5"/>
    </w:pPr>
    <w:rPr>
      <w:rFonts w:eastAsiaTheme="majorEastAsia"/>
      <w:b/>
      <w:bCs/>
      <w:color w:val="E36C0A" w:themeColor="accent6" w:themeShade="BF"/>
      <w:lang w:bidi="en-US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qFormat/>
    <w:rsid w:val="003504C2"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4C2"/>
    <w:pPr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aps/>
      <w:color w:val="002060"/>
      <w:spacing w:val="10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4C2"/>
    <w:pPr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aps/>
      <w:color w:val="002060"/>
      <w:spacing w:val="10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unhideWhenUsed/>
    <w:rsid w:val="003F3BB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3504C2"/>
    <w:pPr>
      <w:spacing w:after="0"/>
    </w:pPr>
    <w:rPr>
      <w:szCs w:val="22"/>
    </w:rPr>
  </w:style>
  <w:style w:type="character" w:styleId="Hyperlink">
    <w:name w:val="Hyperlink"/>
    <w:basedOn w:val="DefaultParagraphFont"/>
    <w:uiPriority w:val="99"/>
    <w:rsid w:val="00466C8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3504C2"/>
    <w:pPr>
      <w:jc w:val="center"/>
    </w:pPr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504C2"/>
    <w:rPr>
      <w:rFonts w:ascii="Segoe UI Light" w:eastAsia="Calibri" w:hAnsi="Segoe UI Light" w:cs="Arial"/>
      <w:bCs/>
      <w:caps/>
      <w:color w:val="A6A6A6" w:themeColor="background1" w:themeShade="A6"/>
      <w:sz w:val="72"/>
      <w:szCs w:val="72"/>
      <w:lang w:bidi="ar-SA"/>
    </w:rPr>
  </w:style>
  <w:style w:type="paragraph" w:customStyle="1" w:styleId="TitleMatakuliah">
    <w:name w:val="Title Matakuliah"/>
    <w:qFormat/>
    <w:rsid w:val="003504C2"/>
    <w:pPr>
      <w:spacing w:after="480"/>
      <w:ind w:left="0" w:firstLine="0"/>
      <w:jc w:val="center"/>
    </w:pPr>
    <w:rPr>
      <w:rFonts w:ascii="Tahoma" w:hAnsi="Tahoma" w:cs="Tahoma"/>
      <w:bCs/>
      <w:color w:val="E36C0A" w:themeColor="accent6" w:themeShade="BF"/>
      <w:sz w:val="32"/>
      <w:szCs w:val="32"/>
      <w:lang w:val="id-ID"/>
    </w:rPr>
  </w:style>
  <w:style w:type="paragraph" w:customStyle="1" w:styleId="TitlePembahasan">
    <w:name w:val="Title Pembahasan"/>
    <w:qFormat/>
    <w:rsid w:val="003504C2"/>
    <w:pPr>
      <w:ind w:left="0" w:firstLine="0"/>
      <w:jc w:val="center"/>
    </w:pPr>
    <w:rPr>
      <w:rFonts w:ascii="Tahoma" w:hAnsi="Tahoma"/>
      <w:bCs/>
      <w:color w:val="404040" w:themeColor="text1" w:themeTint="BF"/>
      <w:sz w:val="32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3504C2"/>
    <w:pPr>
      <w:numPr>
        <w:numId w:val="12"/>
      </w:numPr>
      <w:contextualSpacing/>
    </w:pPr>
    <w:rPr>
      <w:rFonts w:cs="Segoe U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C2"/>
    <w:rPr>
      <w:rFonts w:ascii="Segoe UI" w:eastAsiaTheme="majorEastAsia" w:hAnsi="Segoe UI" w:cs="Segoe UI"/>
      <w:b/>
      <w:color w:val="0070C0"/>
      <w:sz w:val="20"/>
      <w:szCs w:val="20"/>
      <w:lang w:val="en-AU" w:bidi="ar-SA"/>
    </w:rPr>
  </w:style>
  <w:style w:type="character" w:customStyle="1" w:styleId="Heading1Char">
    <w:name w:val="Heading 1 Char"/>
    <w:aliases w:val="Heading Bab Char"/>
    <w:basedOn w:val="DefaultParagraphFont"/>
    <w:link w:val="Heading1"/>
    <w:uiPriority w:val="9"/>
    <w:rsid w:val="003504C2"/>
    <w:rPr>
      <w:rFonts w:ascii="Segoe UI" w:eastAsiaTheme="majorEastAsia" w:hAnsi="Segoe UI" w:cs="Segoe UI"/>
      <w:b/>
      <w:bCs/>
      <w:noProof/>
      <w:color w:val="595959" w:themeColor="text1" w:themeTint="A6"/>
      <w:spacing w:val="6"/>
      <w:lang w:val="id-ID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504C2"/>
    <w:rPr>
      <w:rFonts w:ascii="Tahoma" w:eastAsiaTheme="majorEastAsia" w:hAnsi="Tahoma" w:cs="Tahoma"/>
      <w:b/>
      <w:bCs/>
      <w:color w:val="215868" w:themeColor="accent5" w:themeShade="80"/>
      <w:sz w:val="20"/>
      <w:szCs w:val="20"/>
      <w:shd w:val="clear" w:color="auto" w:fill="FFFFFF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4C2"/>
    <w:rPr>
      <w:rFonts w:ascii="Tahoma" w:eastAsiaTheme="majorEastAsia" w:hAnsi="Tahoma" w:cs="Tahoma"/>
      <w:bCs/>
      <w:color w:val="E36C0A" w:themeColor="accent6" w:themeShade="BF"/>
      <w:sz w:val="20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3504C2"/>
    <w:rPr>
      <w:rFonts w:ascii="Tahoma" w:eastAsiaTheme="majorEastAsia" w:hAnsi="Tahoma" w:cs="Tahoma"/>
      <w:b/>
      <w:bCs/>
      <w:color w:val="E36C0A" w:themeColor="accent6" w:themeShade="BF"/>
      <w:sz w:val="20"/>
      <w:szCs w:val="20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4C2"/>
    <w:rPr>
      <w:rFonts w:ascii="Tahoma" w:eastAsiaTheme="majorEastAsia" w:hAnsi="Tahoma" w:cs="Tahoma"/>
      <w:color w:val="595959" w:themeColor="text1" w:themeTint="A6"/>
      <w:sz w:val="20"/>
      <w:szCs w:val="20"/>
      <w:shd w:val="clear" w:color="auto" w:fill="FFFFFF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4C2"/>
    <w:rPr>
      <w:rFonts w:eastAsiaTheme="majorEastAsia"/>
      <w:caps/>
      <w:color w:val="002060"/>
      <w:spacing w:val="10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4C2"/>
    <w:rPr>
      <w:rFonts w:eastAsiaTheme="majorEastAsia"/>
      <w:i/>
      <w:iCs/>
      <w:caps/>
      <w:color w:val="002060"/>
      <w:spacing w:val="10"/>
      <w:shd w:val="clear" w:color="auto" w:fill="FFFFF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4C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4C2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4C2"/>
    <w:rPr>
      <w:rFonts w:eastAsiaTheme="majorEastAsia"/>
      <w:i/>
      <w:iCs/>
      <w:color w:val="4F81BD" w:themeColor="accent1"/>
      <w:spacing w:val="15"/>
      <w:sz w:val="24"/>
      <w:szCs w:val="24"/>
      <w:shd w:val="clear" w:color="auto" w:fill="FFFFFF"/>
      <w:lang w:bidi="ar-SA"/>
    </w:rPr>
  </w:style>
  <w:style w:type="character" w:styleId="Strong">
    <w:name w:val="Strong"/>
    <w:uiPriority w:val="22"/>
    <w:qFormat/>
    <w:rsid w:val="003504C2"/>
    <w:rPr>
      <w:b/>
      <w:bCs/>
    </w:rPr>
  </w:style>
  <w:style w:type="character" w:styleId="Emphasis">
    <w:name w:val="Emphasis"/>
    <w:uiPriority w:val="20"/>
    <w:qFormat/>
    <w:rsid w:val="003504C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504C2"/>
    <w:rPr>
      <w:rFonts w:ascii="Tahoma" w:hAnsi="Tahoma" w:cs="Tahoma"/>
      <w:color w:val="262626" w:themeColor="text1" w:themeTint="D9"/>
      <w:sz w:val="20"/>
      <w:shd w:val="clear" w:color="auto" w:fill="FFFFFF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3504C2"/>
    <w:rPr>
      <w:rFonts w:asciiTheme="majorHAnsi" w:eastAsiaTheme="majorEastAsia" w:hAnsiTheme="majorHAnsi" w:cstheme="majorBidi"/>
      <w:i/>
      <w:iCs/>
      <w:color w:val="auto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50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ajorEastAsia" w:hAnsiTheme="majorHAnsi" w:cstheme="majorBidi"/>
      <w:caps/>
      <w:color w:val="622423" w:themeColor="accent2" w:themeShade="7F"/>
      <w:spacing w:val="5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504C2"/>
    <w:rPr>
      <w:i/>
      <w:iCs/>
    </w:rPr>
  </w:style>
  <w:style w:type="character" w:styleId="IntenseEmphasis">
    <w:name w:val="Intense Emphasis"/>
    <w:uiPriority w:val="21"/>
    <w:qFormat/>
    <w:rsid w:val="00350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50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50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50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4C2"/>
    <w:pPr>
      <w:keepNext/>
      <w:keepLines/>
      <w:numPr>
        <w:numId w:val="0"/>
      </w:numPr>
      <w:shd w:val="clear" w:color="auto" w:fill="FFFFFF"/>
      <w:spacing w:before="480"/>
      <w:ind w:left="567"/>
      <w:jc w:val="both"/>
      <w:outlineLvl w:val="9"/>
    </w:pPr>
    <w:rPr>
      <w:rFonts w:asciiTheme="majorHAnsi" w:hAnsiTheme="majorHAnsi" w:cstheme="majorBidi"/>
      <w:noProof w:val="0"/>
      <w:color w:val="365F91" w:themeColor="accent1" w:themeShade="BF"/>
      <w:spacing w:val="0"/>
      <w:sz w:val="28"/>
      <w:szCs w:val="28"/>
    </w:rPr>
  </w:style>
  <w:style w:type="paragraph" w:customStyle="1" w:styleId="NORMALARABIC">
    <w:name w:val="NORMAL ARABIC"/>
    <w:qFormat/>
    <w:rsid w:val="003504C2"/>
    <w:pPr>
      <w:jc w:val="right"/>
    </w:pPr>
    <w:rPr>
      <w:sz w:val="56"/>
      <w:szCs w:val="56"/>
      <w:lang w:bidi="ar-SA"/>
    </w:rPr>
  </w:style>
  <w:style w:type="paragraph" w:customStyle="1" w:styleId="source-code">
    <w:name w:val="source-code"/>
    <w:qFormat/>
    <w:rsid w:val="003504C2"/>
    <w:pPr>
      <w:ind w:left="1440"/>
    </w:pPr>
    <w:rPr>
      <w:rFonts w:ascii="Courier New" w:hAnsi="Courier New" w:cs="Courier New"/>
      <w:sz w:val="20"/>
      <w:lang w:val="id-ID"/>
    </w:rPr>
  </w:style>
  <w:style w:type="paragraph" w:customStyle="1" w:styleId="NormalNQ">
    <w:name w:val="Normal NQ"/>
    <w:qFormat/>
    <w:rsid w:val="003504C2"/>
    <w:rPr>
      <w:rFonts w:ascii="Trajan Pro" w:hAnsi="Trajan Pro"/>
      <w:sz w:val="48"/>
      <w:szCs w:val="44"/>
      <w:lang w:val="id-ID"/>
    </w:rPr>
  </w:style>
  <w:style w:type="paragraph" w:customStyle="1" w:styleId="normalpoint">
    <w:name w:val="normal point"/>
    <w:basedOn w:val="normalnaskahbulletnomor"/>
    <w:rsid w:val="00E22A20"/>
    <w:pPr>
      <w:numPr>
        <w:ilvl w:val="1"/>
      </w:numPr>
    </w:pPr>
  </w:style>
  <w:style w:type="paragraph" w:customStyle="1" w:styleId="NormalCourseOutline">
    <w:name w:val="Normal Course Outline"/>
    <w:basedOn w:val="Normal"/>
    <w:qFormat/>
    <w:rsid w:val="003504C2"/>
    <w:pPr>
      <w:shd w:val="clear" w:color="auto" w:fill="auto"/>
      <w:spacing w:after="0" w:line="240" w:lineRule="auto"/>
      <w:ind w:left="34"/>
      <w:jc w:val="center"/>
    </w:pPr>
    <w:rPr>
      <w:rFonts w:eastAsia="Times New Roman"/>
      <w:color w:val="4F6228" w:themeColor="accent3" w:themeShade="80"/>
      <w:sz w:val="36"/>
      <w:szCs w:val="36"/>
      <w:lang w:val="id-ID"/>
    </w:rPr>
  </w:style>
  <w:style w:type="paragraph" w:customStyle="1" w:styleId="normalstudiprogram">
    <w:name w:val="normal studi program"/>
    <w:rsid w:val="00B334F2"/>
    <w:pPr>
      <w:jc w:val="right"/>
    </w:pPr>
    <w:rPr>
      <w:rFonts w:ascii="Arial Rounded MT Bold" w:eastAsia="Times New Roman" w:hAnsi="Arial Rounded MT Bold" w:cstheme="minorBidi"/>
      <w:bCs/>
      <w:sz w:val="32"/>
      <w:szCs w:val="20"/>
      <w:lang w:val="en-AU" w:bidi="ar-SA"/>
    </w:rPr>
  </w:style>
  <w:style w:type="paragraph" w:customStyle="1" w:styleId="NormalFROM">
    <w:name w:val="Normal FROM"/>
    <w:basedOn w:val="Normal"/>
    <w:next w:val="NOrmalNaskahBolt"/>
    <w:rsid w:val="00CA479B"/>
  </w:style>
  <w:style w:type="paragraph" w:customStyle="1" w:styleId="NormalNaskah">
    <w:name w:val="Normal (Naskah)"/>
    <w:basedOn w:val="Normal"/>
    <w:qFormat/>
    <w:rsid w:val="00C70F4D"/>
    <w:pPr>
      <w:ind w:left="567"/>
    </w:pPr>
    <w:rPr>
      <w:rFonts w:cstheme="majorBidi"/>
      <w:lang w:val="id-ID" w:bidi="en-US"/>
    </w:rPr>
  </w:style>
  <w:style w:type="paragraph" w:customStyle="1" w:styleId="NormalTabel">
    <w:name w:val="Normal Tabel"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NaskahBolt">
    <w:name w:val="NOrmal Naskah Bolt"/>
    <w:qFormat/>
    <w:rsid w:val="003504C2"/>
    <w:pPr>
      <w:ind w:firstLine="0"/>
    </w:pPr>
    <w:rPr>
      <w:rFonts w:ascii="Microsoft Tai Le" w:eastAsia="Arial Unicode MS" w:hAnsi="Microsoft Tai Le" w:cs="Microsoft Tai Le"/>
      <w:b/>
      <w:spacing w:val="20"/>
      <w:sz w:val="20"/>
      <w:lang w:val="en-AU" w:bidi="ar-SA"/>
    </w:rPr>
  </w:style>
  <w:style w:type="paragraph" w:customStyle="1" w:styleId="normalnaskah2">
    <w:name w:val="normal naskah 2"/>
    <w:basedOn w:val="Normal"/>
    <w:qFormat/>
    <w:rsid w:val="003504C2"/>
    <w:pPr>
      <w:numPr>
        <w:numId w:val="13"/>
      </w:numPr>
      <w:shd w:val="clear" w:color="auto" w:fill="auto"/>
      <w:spacing w:after="240"/>
    </w:pPr>
    <w:rPr>
      <w:rFonts w:asciiTheme="minorBidi" w:eastAsia="Arial Unicode MS" w:hAnsiTheme="minorBidi" w:cstheme="minorBidi"/>
      <w:bCs/>
      <w:color w:val="auto"/>
      <w:lang w:val="en-AU"/>
    </w:rPr>
  </w:style>
  <w:style w:type="paragraph" w:customStyle="1" w:styleId="normalnaskahbullet">
    <w:name w:val="normal naskah bullet"/>
    <w:rsid w:val="00B334F2"/>
    <w:pPr>
      <w:numPr>
        <w:numId w:val="1"/>
      </w:numPr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tabelkol1">
    <w:name w:val="normal tabel kol1"/>
    <w:rsid w:val="00B334F2"/>
    <w:pPr>
      <w:ind w:left="0" w:firstLine="0"/>
      <w:jc w:val="center"/>
    </w:pPr>
    <w:rPr>
      <w:rFonts w:asciiTheme="minorBidi" w:eastAsia="Times New Roman" w:hAnsiTheme="minorBidi" w:cstheme="minorBidi"/>
      <w:bCs/>
      <w:sz w:val="18"/>
      <w:szCs w:val="20"/>
      <w:lang w:val="en-AU" w:bidi="ar-SA"/>
    </w:rPr>
  </w:style>
  <w:style w:type="paragraph" w:customStyle="1" w:styleId="normalLO0">
    <w:name w:val="normal LO"/>
    <w:qFormat/>
    <w:rsid w:val="003504C2"/>
    <w:pPr>
      <w:ind w:firstLine="0"/>
    </w:pPr>
    <w:rPr>
      <w:rFonts w:asciiTheme="minorBidi" w:eastAsia="Times New Roman" w:hAnsiTheme="minorBidi" w:cstheme="minorBidi"/>
      <w:bCs/>
      <w:sz w:val="20"/>
      <w:szCs w:val="18"/>
      <w:lang w:val="en-AU" w:bidi="ar-SA"/>
    </w:rPr>
  </w:style>
  <w:style w:type="paragraph" w:customStyle="1" w:styleId="NormalSignature">
    <w:name w:val="Normal Signature"/>
    <w:qFormat/>
    <w:rsid w:val="003504C2"/>
    <w:pPr>
      <w:tabs>
        <w:tab w:val="right" w:pos="9072"/>
      </w:tabs>
      <w:ind w:left="-567" w:firstLine="0"/>
    </w:pPr>
    <w:rPr>
      <w:rFonts w:ascii="Microsoft Tai Le" w:eastAsia="Arial Unicode MS" w:hAnsi="Microsoft Tai Le" w:cs="Microsoft Tai Le"/>
      <w:bCs/>
      <w:spacing w:val="20"/>
      <w:sz w:val="20"/>
      <w:lang w:val="en-AU" w:bidi="ar-SA"/>
    </w:rPr>
  </w:style>
  <w:style w:type="paragraph" w:customStyle="1" w:styleId="normaltabelpoin0">
    <w:name w:val="normal tabel poin"/>
    <w:qFormat/>
    <w:rsid w:val="003504C2"/>
    <w:pPr>
      <w:ind w:left="0" w:firstLine="0"/>
      <w:jc w:val="left"/>
    </w:pPr>
    <w:rPr>
      <w:rFonts w:eastAsia="Times New Roman" w:cstheme="minorBidi"/>
      <w:bCs/>
      <w:color w:val="000000" w:themeColor="text1"/>
      <w:sz w:val="18"/>
      <w:szCs w:val="18"/>
      <w:u w:color="FFFFFF" w:themeColor="accent2" w:themeTint="00" w:themeShade="00"/>
      <w:lang w:val="id-ID" w:bidi="ar-SA"/>
    </w:rPr>
  </w:style>
  <w:style w:type="paragraph" w:customStyle="1" w:styleId="normaltabelsub">
    <w:name w:val="normal tabel sub"/>
    <w:qFormat/>
    <w:rsid w:val="003504C2"/>
    <w:pPr>
      <w:ind w:left="289" w:firstLine="0"/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normaltabelsupportresource">
    <w:name w:val="normal tabel support resource"/>
    <w:rsid w:val="00B334F2"/>
    <w:pPr>
      <w:numPr>
        <w:numId w:val="2"/>
      </w:numPr>
    </w:pPr>
    <w:rPr>
      <w:rFonts w:asciiTheme="minorBidi" w:eastAsia="Times New Roman" w:hAnsiTheme="minorBidi" w:cstheme="minorBidi"/>
      <w:bCs/>
      <w:color w:val="0070C0"/>
      <w:sz w:val="18"/>
      <w:szCs w:val="18"/>
      <w:lang w:val="id-ID" w:bidi="ar-SA"/>
    </w:rPr>
  </w:style>
  <w:style w:type="paragraph" w:customStyle="1" w:styleId="supportresourse">
    <w:name w:val="support resourse"/>
    <w:rsid w:val="00B334F2"/>
    <w:pPr>
      <w:numPr>
        <w:numId w:val="3"/>
      </w:numPr>
    </w:pPr>
    <w:rPr>
      <w:rFonts w:asciiTheme="minorBidi" w:eastAsia="Times New Roman" w:hAnsiTheme="minorBidi" w:cstheme="minorBidi"/>
      <w:bCs/>
      <w:color w:val="0070C0"/>
      <w:sz w:val="20"/>
      <w:szCs w:val="18"/>
      <w:lang w:val="en-AU" w:bidi="ar-SA"/>
    </w:rPr>
  </w:style>
  <w:style w:type="paragraph" w:customStyle="1" w:styleId="normaltabelheader">
    <w:name w:val="normal tabel header"/>
    <w:qFormat/>
    <w:rsid w:val="003504C2"/>
    <w:pPr>
      <w:ind w:left="0" w:firstLine="0"/>
      <w:jc w:val="center"/>
    </w:pPr>
    <w:rPr>
      <w:rFonts w:asciiTheme="minorBidi" w:eastAsia="+mn-ea" w:hAnsiTheme="minorBidi" w:cstheme="minorBidi"/>
      <w:bCs/>
      <w:smallCaps/>
      <w:sz w:val="20"/>
      <w:szCs w:val="20"/>
      <w:lang w:eastAsia="id-ID" w:bidi="ar-SA"/>
    </w:rPr>
  </w:style>
  <w:style w:type="paragraph" w:customStyle="1" w:styleId="HeadingSubBab">
    <w:name w:val="Heading Sub Bab"/>
    <w:next w:val="NormalNaskah0"/>
    <w:qFormat/>
    <w:rsid w:val="003504C2"/>
    <w:pPr>
      <w:numPr>
        <w:numId w:val="14"/>
      </w:numPr>
      <w:spacing w:after="220"/>
      <w:jc w:val="left"/>
    </w:pPr>
    <w:rPr>
      <w:rFonts w:ascii="Segoe UI Light" w:eastAsia="Calibri" w:hAnsi="Segoe UI Light" w:cs="Segoe UI"/>
      <w:bCs/>
      <w:smallCaps/>
      <w:color w:val="002060"/>
      <w:spacing w:val="1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29EF"/>
    <w:pPr>
      <w:numPr>
        <w:numId w:val="28"/>
      </w:numPr>
      <w:shd w:val="clear" w:color="auto" w:fill="auto"/>
      <w:tabs>
        <w:tab w:val="left" w:pos="567"/>
        <w:tab w:val="right" w:leader="dot" w:pos="8505"/>
      </w:tabs>
      <w:spacing w:after="0"/>
      <w:ind w:left="360"/>
    </w:pPr>
    <w:rPr>
      <w:rFonts w:eastAsia="Calibri"/>
      <w:noProof/>
      <w:color w:val="0070C0"/>
      <w:lang w:bidi="en-US"/>
    </w:rPr>
  </w:style>
  <w:style w:type="paragraph" w:customStyle="1" w:styleId="HeadingLO">
    <w:name w:val="Heading LO"/>
    <w:qFormat/>
    <w:rsid w:val="003504C2"/>
    <w:pPr>
      <w:tabs>
        <w:tab w:val="left" w:pos="3261"/>
      </w:tabs>
      <w:spacing w:before="480" w:after="240"/>
      <w:ind w:left="0" w:firstLine="0"/>
      <w:jc w:val="center"/>
    </w:pPr>
    <w:rPr>
      <w:rFonts w:ascii="Tw Cen MT Condensed" w:eastAsiaTheme="majorEastAsia" w:hAnsi="Tw Cen MT Condensed" w:cs="Tahoma"/>
      <w:color w:val="808080" w:themeColor="background1" w:themeShade="80"/>
      <w:sz w:val="36"/>
      <w:szCs w:val="36"/>
    </w:rPr>
  </w:style>
  <w:style w:type="paragraph" w:customStyle="1" w:styleId="NaskahReferensi">
    <w:name w:val="Naskah Referensi"/>
    <w:basedOn w:val="Normal"/>
    <w:qFormat/>
    <w:rsid w:val="003504C2"/>
    <w:pPr>
      <w:numPr>
        <w:numId w:val="15"/>
      </w:numPr>
      <w:spacing w:after="240"/>
      <w:jc w:val="left"/>
    </w:pPr>
    <w:rPr>
      <w:rFonts w:eastAsia="Arial Unicode MS" w:cs="Arial Unicode MS"/>
    </w:rPr>
  </w:style>
  <w:style w:type="paragraph" w:customStyle="1" w:styleId="NormalLearningObjective">
    <w:name w:val="Normal (Learning Objective)"/>
    <w:basedOn w:val="NormalNaskah"/>
    <w:qFormat/>
    <w:rsid w:val="00C70F4D"/>
    <w:pPr>
      <w:numPr>
        <w:numId w:val="16"/>
      </w:numPr>
      <w:spacing w:after="0" w:line="240" w:lineRule="auto"/>
    </w:pPr>
    <w:rPr>
      <w:rFonts w:eastAsia="Calibri"/>
      <w:color w:val="984806" w:themeColor="accent6" w:themeShade="80"/>
      <w:spacing w:val="6"/>
    </w:rPr>
  </w:style>
  <w:style w:type="paragraph" w:customStyle="1" w:styleId="NormalSignaturPembahasan">
    <w:name w:val="Normal Signatur Pembahasan"/>
    <w:rsid w:val="00B334F2"/>
    <w:pPr>
      <w:jc w:val="right"/>
    </w:pPr>
    <w:rPr>
      <w:rFonts w:ascii="Segoe UI Light" w:eastAsia="Arial Unicode MS" w:hAnsi="Segoe UI Light" w:cs="Microsoft Tai Le"/>
      <w:bCs/>
      <w:noProof/>
      <w:color w:val="002060"/>
      <w:sz w:val="20"/>
      <w:lang w:bidi="ar-SA"/>
    </w:rPr>
  </w:style>
  <w:style w:type="paragraph" w:customStyle="1" w:styleId="NormalNaskahLO">
    <w:name w:val="Normal Naskah LO"/>
    <w:basedOn w:val="Normal"/>
    <w:qFormat/>
    <w:rsid w:val="003504C2"/>
    <w:pPr>
      <w:shd w:val="clear" w:color="auto" w:fill="auto"/>
      <w:spacing w:after="0"/>
      <w:ind w:hanging="567"/>
    </w:pPr>
    <w:rPr>
      <w:rFonts w:eastAsia="Arial Unicode MS"/>
      <w:color w:val="0070C0"/>
    </w:rPr>
  </w:style>
  <w:style w:type="paragraph" w:customStyle="1" w:styleId="normalnaskahcoding">
    <w:name w:val="normal naskah coding"/>
    <w:basedOn w:val="HTMLPreformatted"/>
    <w:qFormat/>
    <w:rsid w:val="003504C2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spacing w:before="90" w:after="90" w:line="270" w:lineRule="atLeast"/>
    </w:pPr>
    <w:rPr>
      <w:rFonts w:eastAsia="Calibri"/>
      <w:color w:val="006600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01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01"/>
    <w:rPr>
      <w:rFonts w:ascii="Consolas" w:hAnsi="Consolas" w:cs="Consolas"/>
      <w:bCs/>
      <w:sz w:val="20"/>
      <w:szCs w:val="20"/>
      <w:lang w:val="en-AU" w:bidi="ar-SA"/>
    </w:rPr>
  </w:style>
  <w:style w:type="paragraph" w:customStyle="1" w:styleId="tabelLN">
    <w:name w:val="tabel LN"/>
    <w:rsid w:val="00B334F2"/>
    <w:pPr>
      <w:numPr>
        <w:numId w:val="4"/>
      </w:numPr>
      <w:jc w:val="center"/>
    </w:pPr>
    <w:rPr>
      <w:rFonts w:cstheme="minorBidi"/>
      <w:bCs/>
      <w:sz w:val="24"/>
      <w:szCs w:val="24"/>
      <w:lang w:val="id-ID" w:bidi="ar-SA"/>
    </w:rPr>
  </w:style>
  <w:style w:type="paragraph" w:customStyle="1" w:styleId="normalkesimpulan0">
    <w:name w:val="normal kesimpulan"/>
    <w:rsid w:val="00CA479B"/>
    <w:pPr>
      <w:spacing w:before="240"/>
      <w:ind w:left="0" w:right="556" w:firstLine="0"/>
    </w:pPr>
    <w:rPr>
      <w:sz w:val="24"/>
      <w:szCs w:val="24"/>
      <w:lang w:val="id-ID"/>
    </w:rPr>
  </w:style>
  <w:style w:type="paragraph" w:customStyle="1" w:styleId="normalkesimpulanitem">
    <w:name w:val="normal kesimpulan item"/>
    <w:rsid w:val="00B334F2"/>
    <w:pPr>
      <w:numPr>
        <w:ilvl w:val="1"/>
        <w:numId w:val="5"/>
      </w:numPr>
    </w:pPr>
    <w:rPr>
      <w:i/>
      <w:iCs/>
      <w:sz w:val="24"/>
      <w:szCs w:val="24"/>
      <w:lang w:val="id-ID"/>
    </w:rPr>
  </w:style>
  <w:style w:type="paragraph" w:customStyle="1" w:styleId="NormalLOdetail">
    <w:name w:val="Normal LO detail"/>
    <w:rsid w:val="00CA479B"/>
    <w:pPr>
      <w:ind w:left="0" w:firstLine="0"/>
    </w:pPr>
    <w:rPr>
      <w:sz w:val="24"/>
      <w:szCs w:val="24"/>
      <w:lang w:val="sv-SE"/>
    </w:rPr>
  </w:style>
  <w:style w:type="paragraph" w:customStyle="1" w:styleId="Headingsubbabsubbab">
    <w:name w:val="Heading sub bab sub bab"/>
    <w:next w:val="NormalNaskah"/>
    <w:qFormat/>
    <w:rsid w:val="003504C2"/>
    <w:pPr>
      <w:spacing w:before="340"/>
      <w:ind w:left="0" w:firstLine="0"/>
    </w:pPr>
    <w:rPr>
      <w:rFonts w:ascii="Segoe UI Semibold" w:eastAsiaTheme="majorEastAsia" w:hAnsi="Segoe UI Semibold"/>
      <w:sz w:val="28"/>
      <w:szCs w:val="28"/>
      <w:lang w:val="id-ID"/>
    </w:rPr>
  </w:style>
  <w:style w:type="paragraph" w:customStyle="1" w:styleId="normalnaskah2indo">
    <w:name w:val="normal naskah 2 indo"/>
    <w:rsid w:val="00CA479B"/>
    <w:pPr>
      <w:spacing w:before="120" w:after="120"/>
      <w:ind w:firstLine="0"/>
    </w:pPr>
    <w:rPr>
      <w:rFonts w:asciiTheme="minorBidi" w:eastAsia="Segoe UI" w:hAnsiTheme="minorBidi" w:cstheme="minorBidi"/>
      <w:bCs/>
      <w:color w:val="C00000"/>
      <w:sz w:val="20"/>
      <w:lang w:val="en-GB"/>
    </w:rPr>
  </w:style>
  <w:style w:type="paragraph" w:customStyle="1" w:styleId="NormalGamabr">
    <w:name w:val="Normal Gamabr"/>
    <w:next w:val="NormalNaskah"/>
    <w:rsid w:val="00B334F2"/>
    <w:pPr>
      <w:numPr>
        <w:numId w:val="6"/>
      </w:numPr>
      <w:jc w:val="center"/>
    </w:pPr>
    <w:rPr>
      <w:rFonts w:cstheme="minorBidi"/>
      <w:bCs/>
      <w:sz w:val="24"/>
      <w:szCs w:val="24"/>
      <w:lang w:bidi="ar-SA"/>
    </w:rPr>
  </w:style>
  <w:style w:type="paragraph" w:customStyle="1" w:styleId="normalnaskahbulletnomor">
    <w:name w:val="normal naskah bullet nomor"/>
    <w:basedOn w:val="NormalNaskah"/>
    <w:next w:val="NormalNaskah"/>
    <w:rsid w:val="003504C2"/>
    <w:pPr>
      <w:numPr>
        <w:numId w:val="26"/>
      </w:numPr>
    </w:pPr>
    <w:rPr>
      <w:rFonts w:eastAsia="+mn-ea" w:cstheme="minorBidi"/>
      <w:bCs/>
      <w:color w:val="984806" w:themeColor="accent6" w:themeShade="80"/>
    </w:rPr>
  </w:style>
  <w:style w:type="table" w:styleId="TableGrid">
    <w:name w:val="Table Grid"/>
    <w:basedOn w:val="TableNormal"/>
    <w:uiPriority w:val="59"/>
    <w:rsid w:val="00DA12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5">
    <w:name w:val="Light List Accent 5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A12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2">
    <w:name w:val="toc 2"/>
    <w:basedOn w:val="Normal"/>
    <w:next w:val="Normal"/>
    <w:autoRedefine/>
    <w:uiPriority w:val="39"/>
    <w:semiHidden/>
    <w:unhideWhenUsed/>
    <w:rsid w:val="00962259"/>
    <w:pPr>
      <w:spacing w:after="100"/>
      <w:ind w:left="260"/>
    </w:pPr>
  </w:style>
  <w:style w:type="paragraph" w:customStyle="1" w:styleId="Normalwisdom">
    <w:name w:val="Normal wisdom"/>
    <w:basedOn w:val="NormalNaskah"/>
    <w:rsid w:val="00B334F2"/>
    <w:pPr>
      <w:ind w:left="1440" w:right="850" w:hanging="306"/>
    </w:pPr>
    <w:rPr>
      <w:i/>
      <w:iCs/>
      <w:color w:val="0070C0"/>
      <w:sz w:val="32"/>
      <w:szCs w:val="32"/>
    </w:rPr>
  </w:style>
  <w:style w:type="paragraph" w:customStyle="1" w:styleId="normalnaskahdefinisi">
    <w:name w:val="normal naskah definisi"/>
    <w:qFormat/>
    <w:rsid w:val="003504C2"/>
    <w:pPr>
      <w:spacing w:before="220"/>
      <w:ind w:left="1135" w:right="851" w:hanging="284"/>
    </w:pPr>
    <w:rPr>
      <w:rFonts w:asciiTheme="majorBidi" w:eastAsia="Calibri" w:hAnsiTheme="majorBidi"/>
      <w:i/>
      <w:iCs/>
      <w:color w:val="0070C0"/>
      <w:sz w:val="24"/>
      <w:szCs w:val="24"/>
    </w:rPr>
  </w:style>
  <w:style w:type="paragraph" w:customStyle="1" w:styleId="normalnaskahaterjemahan">
    <w:name w:val="normal naskah aterjemahan"/>
    <w:basedOn w:val="Normal"/>
    <w:qFormat/>
    <w:rsid w:val="003504C2"/>
    <w:pPr>
      <w:spacing w:after="0"/>
      <w:ind w:right="284"/>
    </w:pPr>
    <w:rPr>
      <w:rFonts w:eastAsia="Arial Unicode MS" w:cs="Arial Unicode MS"/>
      <w:color w:val="00B050"/>
    </w:rPr>
  </w:style>
  <w:style w:type="paragraph" w:customStyle="1" w:styleId="normalperintah">
    <w:name w:val="normal perintah"/>
    <w:qFormat/>
    <w:rsid w:val="003504C2"/>
    <w:pPr>
      <w:ind w:left="1134"/>
    </w:pPr>
    <w:rPr>
      <w:rFonts w:ascii="Consolas" w:hAnsi="Consolas" w:cs="Consolas"/>
      <w:bCs/>
      <w:color w:val="C00000"/>
      <w:sz w:val="26"/>
      <w:szCs w:val="26"/>
      <w:lang w:val="id-ID"/>
    </w:rPr>
  </w:style>
  <w:style w:type="paragraph" w:customStyle="1" w:styleId="aCOURSE">
    <w:name w:val="aCOURSE"/>
    <w:next w:val="NormalNaskah"/>
    <w:rsid w:val="00B334F2"/>
    <w:pPr>
      <w:spacing w:after="1980"/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POKOKBAHASAN">
    <w:name w:val="aPOKOK BAHASAN"/>
    <w:basedOn w:val="Normal"/>
    <w:rsid w:val="00B334F2"/>
    <w:pPr>
      <w:jc w:val="center"/>
    </w:pPr>
    <w:rPr>
      <w:rFonts w:cs="Times New Roman"/>
      <w:b/>
      <w:sz w:val="56"/>
      <w:szCs w:val="56"/>
    </w:rPr>
  </w:style>
  <w:style w:type="paragraph" w:customStyle="1" w:styleId="aLECTURENOTE">
    <w:name w:val="aLECTURE NOTE"/>
    <w:rsid w:val="00B334F2"/>
    <w:pPr>
      <w:pageBreakBefore/>
      <w:spacing w:after="1980"/>
      <w:ind w:left="0" w:right="-45" w:firstLine="0"/>
      <w:jc w:val="center"/>
    </w:pPr>
    <w:rPr>
      <w:rFonts w:ascii="Times New Roman" w:eastAsia="Calibri" w:hAnsi="Times New Roman" w:cs="Times New Roman"/>
      <w:bCs/>
      <w:caps/>
      <w:color w:val="808080" w:themeColor="background1" w:themeShade="80"/>
      <w:sz w:val="72"/>
      <w:szCs w:val="72"/>
      <w:lang w:bidi="ar-SA"/>
    </w:rPr>
  </w:style>
  <w:style w:type="paragraph" w:customStyle="1" w:styleId="aLEARNINGOUTCOME">
    <w:name w:val="aLEARNING OUTCOME"/>
    <w:basedOn w:val="NormalNaskah"/>
    <w:next w:val="NormalNaskah"/>
    <w:rsid w:val="00B334F2"/>
    <w:pPr>
      <w:pageBreakBefore/>
      <w:spacing w:after="660"/>
      <w:ind w:left="0" w:right="-23"/>
      <w:jc w:val="center"/>
    </w:pPr>
    <w:rPr>
      <w:rFonts w:ascii="Times New Roman" w:hAnsi="Times New Roman" w:cs="Times New Roman"/>
      <w:bCs/>
      <w:caps/>
      <w:noProof/>
      <w:color w:val="7030A0"/>
      <w:sz w:val="40"/>
      <w:szCs w:val="40"/>
    </w:rPr>
  </w:style>
  <w:style w:type="paragraph" w:customStyle="1" w:styleId="aOUTLINEMATERI">
    <w:name w:val="a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bNormalOutlineMateri">
    <w:name w:val="bNormal Outline Materi"/>
    <w:rsid w:val="00B334F2"/>
    <w:pPr>
      <w:numPr>
        <w:numId w:val="7"/>
      </w:numPr>
    </w:pPr>
    <w:rPr>
      <w:sz w:val="26"/>
      <w:szCs w:val="28"/>
      <w:lang w:val="id-ID"/>
    </w:rPr>
  </w:style>
  <w:style w:type="paragraph" w:customStyle="1" w:styleId="aCOURSECODE">
    <w:name w:val="aCOURSE CODE"/>
    <w:next w:val="NormalNaskah"/>
    <w:rsid w:val="00B334F2"/>
    <w:pPr>
      <w:ind w:left="0" w:firstLine="0"/>
      <w:jc w:val="center"/>
    </w:pPr>
    <w:rPr>
      <w:rFonts w:ascii="Times New Roman" w:eastAsia="Calibri" w:hAnsi="Times New Roman" w:cs="Times New Roman"/>
      <w:b/>
      <w:sz w:val="56"/>
      <w:szCs w:val="56"/>
      <w:lang w:bidi="ar-SA"/>
    </w:rPr>
  </w:style>
  <w:style w:type="paragraph" w:customStyle="1" w:styleId="aWEEK">
    <w:name w:val="aWEEK"/>
    <w:next w:val="aPOKOKBAHASAN"/>
    <w:rsid w:val="00B334F2"/>
    <w:pPr>
      <w:ind w:left="0" w:firstLine="0"/>
      <w:jc w:val="center"/>
    </w:pPr>
    <w:rPr>
      <w:rFonts w:ascii="Times New Roman" w:eastAsia="Calibri" w:hAnsi="Times New Roman" w:cstheme="minorBidi"/>
      <w:b/>
      <w:bCs/>
      <w:sz w:val="56"/>
      <w:szCs w:val="56"/>
      <w:lang w:bidi="ar-SA"/>
    </w:rPr>
  </w:style>
  <w:style w:type="paragraph" w:customStyle="1" w:styleId="NormalSimpulan">
    <w:name w:val="Normal Simpulan"/>
    <w:qFormat/>
    <w:rsid w:val="003504C2"/>
    <w:pPr>
      <w:numPr>
        <w:numId w:val="17"/>
      </w:numPr>
      <w:spacing w:after="240"/>
      <w:jc w:val="left"/>
    </w:pPr>
    <w:rPr>
      <w:rFonts w:asciiTheme="majorBidi" w:eastAsia="Calibri" w:hAnsiTheme="majorBidi"/>
      <w:sz w:val="24"/>
      <w:lang w:bidi="ar-SA"/>
    </w:rPr>
  </w:style>
  <w:style w:type="paragraph" w:customStyle="1" w:styleId="NormalLearningOutcome">
    <w:name w:val="Normal (Learning Outcome)"/>
    <w:basedOn w:val="Normal"/>
    <w:next w:val="NormalNaskah"/>
    <w:qFormat/>
    <w:rsid w:val="00C70F4D"/>
    <w:pPr>
      <w:ind w:left="567" w:hanging="567"/>
    </w:pPr>
    <w:rPr>
      <w:rFonts w:eastAsia="Calibri"/>
      <w:color w:val="548DD4" w:themeColor="text2" w:themeTint="99"/>
    </w:rPr>
  </w:style>
  <w:style w:type="paragraph" w:customStyle="1" w:styleId="NAskahGambar">
    <w:name w:val="NAskah Gambar"/>
    <w:basedOn w:val="ListParagraph"/>
    <w:rsid w:val="003504C2"/>
    <w:pPr>
      <w:numPr>
        <w:numId w:val="8"/>
      </w:numPr>
      <w:jc w:val="center"/>
    </w:pPr>
    <w:rPr>
      <w:sz w:val="24"/>
      <w:szCs w:val="24"/>
    </w:rPr>
  </w:style>
  <w:style w:type="paragraph" w:customStyle="1" w:styleId="HEadingLOtips">
    <w:name w:val="HEading LO tips"/>
    <w:qFormat/>
    <w:rsid w:val="003504C2"/>
    <w:pPr>
      <w:ind w:left="1134"/>
      <w:jc w:val="left"/>
    </w:pPr>
    <w:rPr>
      <w:rFonts w:ascii="Segoe UI Semibold" w:eastAsiaTheme="majorEastAsia" w:hAnsi="Segoe UI Semibold"/>
      <w:color w:val="984806" w:themeColor="accent6" w:themeShade="80"/>
      <w:sz w:val="24"/>
      <w:szCs w:val="24"/>
    </w:rPr>
  </w:style>
  <w:style w:type="paragraph" w:customStyle="1" w:styleId="normalnaskahtips">
    <w:name w:val="normal naskah tips"/>
    <w:basedOn w:val="Normal"/>
    <w:qFormat/>
    <w:rsid w:val="003504C2"/>
    <w:pPr>
      <w:numPr>
        <w:numId w:val="18"/>
      </w:numPr>
    </w:pPr>
    <w:rPr>
      <w:color w:val="E36C0A" w:themeColor="accent6" w:themeShade="BF"/>
      <w:sz w:val="24"/>
      <w:szCs w:val="24"/>
    </w:rPr>
  </w:style>
  <w:style w:type="paragraph" w:customStyle="1" w:styleId="NormalNaskahnumber">
    <w:name w:val="Normal Naskah number"/>
    <w:qFormat/>
    <w:rsid w:val="00EB5D9E"/>
    <w:pPr>
      <w:numPr>
        <w:numId w:val="19"/>
      </w:numPr>
      <w:spacing w:after="120"/>
    </w:pPr>
    <w:rPr>
      <w:rFonts w:ascii="Tahoma" w:eastAsia="Calibri" w:hAnsi="Tahoma"/>
      <w:sz w:val="20"/>
      <w:szCs w:val="24"/>
    </w:rPr>
  </w:style>
  <w:style w:type="paragraph" w:customStyle="1" w:styleId="Headingsubsubsub">
    <w:name w:val="Heading sub sub sub"/>
    <w:basedOn w:val="Headingsubbabsubbab"/>
    <w:next w:val="NormalNaskahnumber"/>
    <w:qFormat/>
    <w:rsid w:val="003504C2"/>
    <w:pPr>
      <w:ind w:left="567"/>
    </w:pPr>
    <w:rPr>
      <w:rFonts w:asciiTheme="majorHAnsi" w:hAnsiTheme="majorHAnsi"/>
      <w:caps/>
      <w:color w:val="E36C0A" w:themeColor="accent6" w:themeShade="BF"/>
      <w:sz w:val="24"/>
      <w:szCs w:val="24"/>
    </w:rPr>
  </w:style>
  <w:style w:type="paragraph" w:customStyle="1" w:styleId="NormalNaskahSegeo">
    <w:name w:val="Normal Naskah Segeo"/>
    <w:next w:val="NormalNaskah0"/>
    <w:qFormat/>
    <w:rsid w:val="003504C2"/>
    <w:pPr>
      <w:spacing w:before="220" w:after="120" w:line="360" w:lineRule="auto"/>
      <w:ind w:left="993" w:firstLine="0"/>
    </w:pPr>
    <w:rPr>
      <w:rFonts w:asciiTheme="minorBidi" w:eastAsia="Calibri" w:hAnsiTheme="minorBidi" w:cstheme="minorBidi"/>
      <w:color w:val="595959" w:themeColor="text1" w:themeTint="A6"/>
      <w:spacing w:val="8"/>
    </w:rPr>
  </w:style>
  <w:style w:type="paragraph" w:customStyle="1" w:styleId="noemalnaskahdetail2">
    <w:name w:val="noemal naskah detail2"/>
    <w:next w:val="NormalNaskah"/>
    <w:rsid w:val="00B334F2"/>
    <w:pPr>
      <w:spacing w:after="240"/>
      <w:ind w:left="1287" w:hanging="11"/>
    </w:pPr>
    <w:rPr>
      <w:rFonts w:asciiTheme="majorBidi" w:eastAsia="Calibri" w:hAnsiTheme="majorBidi"/>
      <w:sz w:val="24"/>
      <w:szCs w:val="24"/>
    </w:rPr>
  </w:style>
  <w:style w:type="paragraph" w:customStyle="1" w:styleId="NormalNaskahDetail">
    <w:name w:val="Normal Naskah Detail"/>
    <w:next w:val="NormalNaskah"/>
    <w:rsid w:val="00B334F2"/>
    <w:pPr>
      <w:ind w:left="1701" w:firstLine="0"/>
    </w:pPr>
    <w:rPr>
      <w:rFonts w:asciiTheme="majorBidi" w:eastAsia="Calibri" w:hAnsiTheme="majorBidi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504C2"/>
    <w:pPr>
      <w:tabs>
        <w:tab w:val="right" w:leader="dot" w:pos="3599"/>
        <w:tab w:val="right" w:leader="dot" w:pos="4166"/>
      </w:tabs>
    </w:pPr>
    <w:rPr>
      <w:rFonts w:ascii="Arial Unicode MS" w:eastAsia="Arial Unicode MS" w:hAnsi="Arial Unicode MS" w:cs="Arial Unicode MS"/>
      <w:noProof/>
      <w:color w:val="0070C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4C2"/>
    <w:rPr>
      <w:rFonts w:ascii="Tahoma" w:hAnsi="Tahoma" w:cs="Segoe UI"/>
      <w:color w:val="262626" w:themeColor="text1" w:themeTint="D9"/>
      <w:sz w:val="20"/>
      <w:shd w:val="clear" w:color="auto" w:fill="FFFFFF"/>
      <w:lang w:bidi="ar-SA"/>
    </w:rPr>
  </w:style>
  <w:style w:type="paragraph" w:customStyle="1" w:styleId="NormalReference">
    <w:name w:val="Normal Reference"/>
    <w:basedOn w:val="Normal"/>
    <w:qFormat/>
    <w:rsid w:val="003504C2"/>
    <w:pPr>
      <w:shd w:val="clear" w:color="auto" w:fill="auto"/>
      <w:spacing w:after="240"/>
      <w:ind w:left="1134" w:hanging="1134"/>
    </w:pPr>
    <w:rPr>
      <w:rFonts w:eastAsia="Calibri"/>
      <w:color w:val="4A442A" w:themeColor="background2" w:themeShade="40"/>
      <w:lang w:val="id-ID"/>
    </w:rPr>
  </w:style>
  <w:style w:type="paragraph" w:customStyle="1" w:styleId="NORMALLO1">
    <w:name w:val="NORMAL LO"/>
    <w:basedOn w:val="NormalNaskahLO"/>
    <w:next w:val="Normal"/>
    <w:qFormat/>
    <w:rsid w:val="003504C2"/>
    <w:rPr>
      <w:lang w:bidi="en-US"/>
    </w:rPr>
  </w:style>
  <w:style w:type="paragraph" w:customStyle="1" w:styleId="NormalTIPs">
    <w:name w:val="Normal TIPs"/>
    <w:qFormat/>
    <w:rsid w:val="003504C2"/>
    <w:pPr>
      <w:shd w:val="clear" w:color="auto" w:fill="F5F7F8"/>
      <w:spacing w:before="150"/>
    </w:pPr>
    <w:rPr>
      <w:rFonts w:ascii="Arial" w:eastAsiaTheme="majorEastAsia" w:hAnsi="Arial" w:cs="Arial"/>
      <w:color w:val="E36C0A" w:themeColor="accent6" w:themeShade="BF"/>
      <w:sz w:val="21"/>
      <w:szCs w:val="21"/>
      <w:lang w:bidi="ar-SA"/>
    </w:rPr>
  </w:style>
  <w:style w:type="paragraph" w:customStyle="1" w:styleId="NormalKesimpulan">
    <w:name w:val="Normal Kesimpulan"/>
    <w:basedOn w:val="Normal"/>
    <w:qFormat/>
    <w:rsid w:val="005264AE"/>
    <w:pPr>
      <w:numPr>
        <w:numId w:val="27"/>
      </w:numPr>
      <w:shd w:val="clear" w:color="auto" w:fill="auto"/>
      <w:spacing w:line="240" w:lineRule="auto"/>
    </w:pPr>
    <w:rPr>
      <w:rFonts w:eastAsia="Liberation Sans" w:cs="Segoe UI"/>
      <w:lang w:val="en-GB"/>
    </w:rPr>
  </w:style>
  <w:style w:type="paragraph" w:customStyle="1" w:styleId="JudulBAB">
    <w:name w:val="Judul BAB"/>
    <w:next w:val="Normal"/>
    <w:qFormat/>
    <w:rsid w:val="003504C2"/>
    <w:pPr>
      <w:pageBreakBefore/>
      <w:spacing w:after="360"/>
      <w:ind w:left="0" w:firstLine="0"/>
      <w:jc w:val="center"/>
    </w:pPr>
    <w:rPr>
      <w:rFonts w:ascii="Segoe UI Semibold" w:eastAsiaTheme="majorEastAsia" w:hAnsi="Segoe UI Semibold" w:cs="Microsoft Tai Le"/>
      <w:smallCaps/>
      <w:noProof/>
      <w:color w:val="0070C0"/>
      <w:spacing w:val="6"/>
      <w:sz w:val="32"/>
      <w:szCs w:val="32"/>
      <w:lang w:bidi="ar-SA"/>
    </w:rPr>
  </w:style>
  <w:style w:type="paragraph" w:customStyle="1" w:styleId="JudulSUBBAB1">
    <w:name w:val="Judul SUB BAB 1"/>
    <w:uiPriority w:val="99"/>
    <w:qFormat/>
    <w:rsid w:val="003504C2"/>
    <w:pPr>
      <w:numPr>
        <w:numId w:val="20"/>
      </w:numPr>
      <w:spacing w:before="240" w:after="240"/>
      <w:jc w:val="left"/>
    </w:pPr>
    <w:rPr>
      <w:rFonts w:ascii="Segoe UI" w:eastAsiaTheme="majorEastAsia" w:hAnsi="Segoe UI" w:cs="Segoe UI"/>
      <w:b/>
      <w:color w:val="002060"/>
      <w:spacing w:val="6"/>
      <w:sz w:val="20"/>
      <w:szCs w:val="20"/>
      <w:lang w:val="en-AU" w:bidi="ar-SA"/>
    </w:rPr>
  </w:style>
  <w:style w:type="paragraph" w:customStyle="1" w:styleId="GAMBAR">
    <w:name w:val="GAMBAR"/>
    <w:next w:val="Normal"/>
    <w:qFormat/>
    <w:rsid w:val="003504C2"/>
    <w:pPr>
      <w:spacing w:before="240" w:after="240"/>
      <w:ind w:left="0" w:firstLine="0"/>
      <w:jc w:val="center"/>
    </w:pPr>
    <w:rPr>
      <w:rFonts w:eastAsia="Calibri" w:cstheme="minorBidi"/>
      <w:noProof/>
      <w:color w:val="404040" w:themeColor="text1" w:themeTint="BF"/>
      <w:spacing w:val="6"/>
      <w:sz w:val="20"/>
      <w:szCs w:val="20"/>
      <w:lang w:bidi="ar-SA"/>
    </w:rPr>
  </w:style>
  <w:style w:type="paragraph" w:customStyle="1" w:styleId="normalpoint0">
    <w:name w:val="normal point 0"/>
    <w:basedOn w:val="ListParagraph"/>
    <w:next w:val="Normal"/>
    <w:qFormat/>
    <w:rsid w:val="003504C2"/>
    <w:pPr>
      <w:numPr>
        <w:numId w:val="21"/>
      </w:numPr>
    </w:pPr>
    <w:rPr>
      <w:rFonts w:cstheme="minorBidi"/>
      <w:sz w:val="22"/>
      <w:szCs w:val="20"/>
    </w:rPr>
  </w:style>
  <w:style w:type="paragraph" w:customStyle="1" w:styleId="GambarTeks">
    <w:name w:val="Gambar Teks"/>
    <w:qFormat/>
    <w:rsid w:val="003504C2"/>
    <w:pPr>
      <w:numPr>
        <w:numId w:val="22"/>
      </w:numPr>
      <w:spacing w:after="240"/>
      <w:jc w:val="center"/>
    </w:pPr>
    <w:rPr>
      <w:rFonts w:asciiTheme="minorHAnsi" w:eastAsia="Times New Roman" w:hAnsiTheme="minorHAnsi" w:cstheme="minorBidi"/>
      <w:color w:val="948A54" w:themeColor="background2" w:themeShade="80"/>
      <w:spacing w:val="6"/>
      <w:sz w:val="20"/>
      <w:szCs w:val="20"/>
      <w:lang w:val="id-ID" w:eastAsia="id-ID" w:bidi="ar-SA"/>
    </w:rPr>
  </w:style>
  <w:style w:type="paragraph" w:customStyle="1" w:styleId="Style1">
    <w:name w:val="Style1"/>
    <w:basedOn w:val="HTMLPreformatted"/>
    <w:qFormat/>
    <w:rsid w:val="003504C2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70" w:lineRule="atLeast"/>
    </w:pPr>
    <w:rPr>
      <w:rFonts w:ascii="Courier New" w:hAnsi="Courier New" w:cs="Courier New"/>
      <w:color w:val="000000"/>
      <w:sz w:val="18"/>
      <w:szCs w:val="18"/>
    </w:rPr>
  </w:style>
  <w:style w:type="paragraph" w:customStyle="1" w:styleId="normaltabelpoin-poin">
    <w:name w:val="normal tabel poin-poin"/>
    <w:qFormat/>
    <w:rsid w:val="003504C2"/>
    <w:pPr>
      <w:numPr>
        <w:numId w:val="23"/>
      </w:numPr>
    </w:pPr>
    <w:rPr>
      <w:rFonts w:asciiTheme="minorBidi" w:eastAsia="Times New Roman" w:hAnsiTheme="minorBidi" w:cstheme="minorBidi"/>
      <w:bCs/>
      <w:color w:val="000000" w:themeColor="text1"/>
      <w:sz w:val="20"/>
      <w:szCs w:val="20"/>
      <w:lang w:val="id-ID" w:bidi="ar-SA"/>
    </w:rPr>
  </w:style>
  <w:style w:type="paragraph" w:customStyle="1" w:styleId="NormalBOLD">
    <w:name w:val="Normal BOLD"/>
    <w:qFormat/>
    <w:rsid w:val="003504C2"/>
    <w:pPr>
      <w:spacing w:before="240" w:after="120"/>
      <w:ind w:left="1134"/>
    </w:pPr>
    <w:rPr>
      <w:rFonts w:ascii="Segoe UI" w:eastAsia="Times New Roman" w:hAnsi="Segoe UI" w:cs="Times New Roman"/>
      <w:b/>
      <w:bCs/>
      <w:color w:val="E36C0A" w:themeColor="accent6" w:themeShade="BF"/>
      <w:spacing w:val="6"/>
      <w:sz w:val="20"/>
      <w:szCs w:val="20"/>
      <w:lang w:eastAsia="id-ID" w:bidi="ar-SA"/>
    </w:rPr>
  </w:style>
  <w:style w:type="paragraph" w:customStyle="1" w:styleId="H-TitleMateriBAgian">
    <w:name w:val="H-Title Materi BAgian"/>
    <w:next w:val="Normal"/>
    <w:qFormat/>
    <w:rsid w:val="003504C2"/>
    <w:pPr>
      <w:pageBreakBefore/>
      <w:spacing w:after="380"/>
      <w:ind w:left="0" w:firstLine="0"/>
      <w:jc w:val="center"/>
    </w:pPr>
    <w:rPr>
      <w:rFonts w:ascii="Tahoma" w:eastAsiaTheme="majorEastAsia" w:hAnsi="Tahoma" w:cs="Tahoma"/>
      <w:noProof/>
      <w:color w:val="0070C0"/>
      <w:spacing w:val="6"/>
      <w:sz w:val="32"/>
      <w:szCs w:val="32"/>
      <w:lang w:bidi="ar-SA"/>
    </w:rPr>
  </w:style>
  <w:style w:type="paragraph" w:customStyle="1" w:styleId="SubJudul">
    <w:name w:val="Sub Judul"/>
    <w:basedOn w:val="Normal"/>
    <w:link w:val="SubJudulChar"/>
    <w:qFormat/>
    <w:rsid w:val="003504C2"/>
    <w:pPr>
      <w:shd w:val="clear" w:color="auto" w:fill="auto"/>
      <w:spacing w:after="0"/>
      <w:ind w:firstLine="284"/>
      <w:jc w:val="left"/>
    </w:pPr>
    <w:rPr>
      <w:rFonts w:ascii="Times New Roman" w:eastAsia="Times New Roman" w:hAnsi="Times New Roman" w:cs="Times New Roman"/>
      <w:b/>
      <w:color w:val="auto"/>
      <w:sz w:val="26"/>
      <w:szCs w:val="26"/>
      <w:lang w:val="id-ID"/>
    </w:rPr>
  </w:style>
  <w:style w:type="character" w:customStyle="1" w:styleId="SubJudulChar">
    <w:name w:val="Sub Judul Char"/>
    <w:basedOn w:val="DefaultParagraphFont"/>
    <w:link w:val="SubJudul"/>
    <w:rsid w:val="003504C2"/>
    <w:rPr>
      <w:rFonts w:ascii="Times New Roman" w:eastAsia="Times New Roman" w:hAnsi="Times New Roman" w:cs="Times New Roman"/>
      <w:b/>
      <w:sz w:val="26"/>
      <w:szCs w:val="26"/>
      <w:lang w:val="id-ID" w:bidi="ar-SA"/>
    </w:rPr>
  </w:style>
  <w:style w:type="paragraph" w:customStyle="1" w:styleId="NaskahReferensiAPA">
    <w:name w:val="Naskah Referensi APA"/>
    <w:qFormat/>
    <w:rsid w:val="003504C2"/>
    <w:pPr>
      <w:spacing w:after="240"/>
      <w:ind w:left="1134" w:hanging="1134"/>
    </w:pPr>
    <w:rPr>
      <w:rFonts w:ascii="Tahoma" w:eastAsia="Calibri" w:hAnsi="Tahoma" w:cs="Tahoma"/>
      <w:color w:val="4A442A" w:themeColor="background2" w:themeShade="40"/>
      <w:spacing w:val="6"/>
      <w:sz w:val="20"/>
      <w:szCs w:val="20"/>
      <w:lang w:val="id-ID" w:bidi="ar-SA"/>
    </w:rPr>
  </w:style>
  <w:style w:type="paragraph" w:customStyle="1" w:styleId="BDW">
    <w:name w:val="BDW"/>
    <w:uiPriority w:val="99"/>
    <w:qFormat/>
    <w:rsid w:val="003504C2"/>
    <w:pPr>
      <w:shd w:val="clear" w:color="auto" w:fill="F2F2F2" w:themeFill="background1" w:themeFillShade="F2"/>
      <w:spacing w:after="660"/>
      <w:ind w:left="0" w:firstLine="0"/>
      <w:jc w:val="center"/>
    </w:pPr>
    <w:rPr>
      <w:rFonts w:ascii="Segoe UI" w:eastAsia="Quattrocento Sans" w:hAnsi="Segoe UI" w:cs="Segoe UI"/>
      <w:noProof/>
      <w:color w:val="A6A6A6" w:themeColor="background1" w:themeShade="A6"/>
      <w:sz w:val="16"/>
      <w:szCs w:val="16"/>
    </w:rPr>
  </w:style>
  <w:style w:type="paragraph" w:customStyle="1" w:styleId="NormalListLis">
    <w:name w:val="Normal List Lis"/>
    <w:qFormat/>
    <w:rsid w:val="003504C2"/>
    <w:pPr>
      <w:spacing w:before="240"/>
      <w:ind w:left="2268" w:hanging="1701"/>
      <w:jc w:val="left"/>
    </w:pPr>
    <w:rPr>
      <w:rFonts w:ascii="Segoe UI" w:hAnsi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bormalteks">
    <w:name w:val="bormal teks"/>
    <w:qFormat/>
    <w:rsid w:val="003504C2"/>
    <w:pPr>
      <w:spacing w:after="120"/>
      <w:ind w:firstLine="0"/>
    </w:pPr>
    <w:rPr>
      <w:rFonts w:ascii="Segoe UI" w:hAnsi="Segoe UI" w:cs="Segoe UI"/>
      <w:color w:val="1D1B11" w:themeColor="background2" w:themeShade="1A"/>
      <w:spacing w:val="6"/>
      <w:sz w:val="20"/>
      <w:szCs w:val="20"/>
      <w:lang w:eastAsia="id-ID" w:bidi="ar-SA"/>
    </w:rPr>
  </w:style>
  <w:style w:type="paragraph" w:customStyle="1" w:styleId="NormalKecil">
    <w:name w:val="Normal Kecil"/>
    <w:qFormat/>
    <w:rsid w:val="003504C2"/>
    <w:pPr>
      <w:spacing w:before="120" w:after="240"/>
      <w:ind w:firstLine="0"/>
    </w:pPr>
    <w:rPr>
      <w:rFonts w:ascii="Segoe UI" w:hAnsi="Segoe UI"/>
      <w:color w:val="1D1B11" w:themeColor="background2" w:themeShade="1A"/>
      <w:sz w:val="20"/>
      <w:szCs w:val="20"/>
      <w:lang w:eastAsia="id-ID" w:bidi="ar-SA"/>
    </w:rPr>
  </w:style>
  <w:style w:type="paragraph" w:customStyle="1" w:styleId="HeadingObjective">
    <w:name w:val="Heading Objective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signatureNama">
    <w:name w:val="normal signature Nama"/>
    <w:qFormat/>
    <w:rsid w:val="003504C2"/>
    <w:pPr>
      <w:spacing w:before="240"/>
      <w:ind w:left="0" w:firstLine="0"/>
    </w:pPr>
    <w:rPr>
      <w:rFonts w:ascii="Segoe UI" w:eastAsia="Arial Unicode MS" w:hAnsi="Segoe UI" w:cs="Segoe UI"/>
      <w:bCs/>
      <w:color w:val="403152" w:themeColor="accent4" w:themeShade="80"/>
      <w:sz w:val="20"/>
      <w:lang w:val="en-AU" w:bidi="ar-SA"/>
    </w:rPr>
  </w:style>
  <w:style w:type="paragraph" w:customStyle="1" w:styleId="NormalTabelPoin">
    <w:name w:val="Normal Tabel Poin"/>
    <w:qFormat/>
    <w:rsid w:val="003504C2"/>
    <w:pPr>
      <w:numPr>
        <w:numId w:val="24"/>
      </w:numPr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Valid">
    <w:name w:val="Normal (Valid)"/>
    <w:basedOn w:val="Normal"/>
    <w:qFormat/>
    <w:rsid w:val="003504C2"/>
    <w:rPr>
      <w:color w:val="7030A0"/>
    </w:rPr>
  </w:style>
  <w:style w:type="paragraph" w:customStyle="1" w:styleId="NormalNaskah0">
    <w:name w:val="Normal Naskah"/>
    <w:basedOn w:val="Normal"/>
    <w:qFormat/>
    <w:rsid w:val="003504C2"/>
    <w:pPr>
      <w:spacing w:before="240" w:after="180" w:line="360" w:lineRule="auto"/>
      <w:ind w:left="567"/>
    </w:pPr>
    <w:rPr>
      <w:rFonts w:asciiTheme="minorBidi" w:eastAsia="Arial Unicode MS" w:hAnsiTheme="minorBidi"/>
      <w:color w:val="595959" w:themeColor="text1" w:themeTint="A6"/>
      <w:spacing w:val="8"/>
      <w:sz w:val="22"/>
      <w:szCs w:val="22"/>
      <w:shd w:val="clear" w:color="auto" w:fill="FFFFFF"/>
      <w:lang w:val="id-ID" w:bidi="en-US"/>
    </w:rPr>
  </w:style>
  <w:style w:type="paragraph" w:customStyle="1" w:styleId="NormalTabel0">
    <w:name w:val="Normal (Tabel)"/>
    <w:qFormat/>
    <w:rsid w:val="003504C2"/>
    <w:pPr>
      <w:ind w:left="34" w:firstLine="0"/>
      <w:jc w:val="left"/>
    </w:pPr>
    <w:rPr>
      <w:rFonts w:ascii="Tahoma" w:hAnsi="Tahoma" w:cstheme="minorBidi"/>
      <w:color w:val="4F6228" w:themeColor="accent3" w:themeShade="80"/>
      <w:sz w:val="20"/>
      <w:lang w:val="id-ID" w:bidi="ar-SA"/>
    </w:rPr>
  </w:style>
  <w:style w:type="paragraph" w:customStyle="1" w:styleId="NormalLO">
    <w:name w:val="Normal LO"/>
    <w:qFormat/>
    <w:rsid w:val="003504C2"/>
    <w:pPr>
      <w:numPr>
        <w:numId w:val="25"/>
      </w:numPr>
      <w:spacing w:after="120"/>
    </w:pPr>
    <w:rPr>
      <w:rFonts w:asciiTheme="minorBidi" w:eastAsia="Arial Unicode MS" w:hAnsiTheme="minorBidi" w:cstheme="minorBidi"/>
      <w:color w:val="7F7F7F" w:themeColor="text1" w:themeTint="80"/>
      <w:spacing w:val="10"/>
      <w:lang w:val="id-ID" w:bidi="ar-SA"/>
    </w:rPr>
  </w:style>
  <w:style w:type="paragraph" w:customStyle="1" w:styleId="NormalOUTLINEMATERI">
    <w:name w:val="Normal(OUTLINE MATERI"/>
    <w:qFormat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paragraph" w:customStyle="1" w:styleId="NormalNaskahDetail0">
    <w:name w:val="Normal (Naskah Detail)"/>
    <w:next w:val="NormalNaskah0"/>
    <w:qFormat/>
    <w:rsid w:val="00C70F4D"/>
    <w:pPr>
      <w:spacing w:after="240"/>
      <w:ind w:left="1440" w:firstLine="0"/>
    </w:pPr>
    <w:rPr>
      <w:rFonts w:ascii="Tahoma" w:eastAsia="Calibri" w:hAnsi="Tahoma"/>
      <w:sz w:val="20"/>
      <w:szCs w:val="24"/>
      <w:lang w:val="id-ID"/>
    </w:rPr>
  </w:style>
  <w:style w:type="paragraph" w:customStyle="1" w:styleId="normalauthor">
    <w:name w:val="normal author"/>
    <w:rsid w:val="003504C2"/>
    <w:pPr>
      <w:spacing w:after="240"/>
      <w:ind w:left="1701"/>
    </w:pPr>
    <w:rPr>
      <w:rFonts w:asciiTheme="majorBidi" w:eastAsia="Calibri" w:hAnsiTheme="majorBidi"/>
      <w:color w:val="002060"/>
    </w:rPr>
  </w:style>
  <w:style w:type="paragraph" w:customStyle="1" w:styleId="NormalOUTLINEMATERI0">
    <w:name w:val="Normal (OUTLINE MATERI)"/>
    <w:rsid w:val="003504C2"/>
    <w:pPr>
      <w:spacing w:before="360"/>
      <w:ind w:left="0" w:right="-23" w:firstLine="0"/>
    </w:pPr>
    <w:rPr>
      <w:rFonts w:ascii="Tw Cen MT Condensed" w:eastAsia="Calibri" w:hAnsi="Tw Cen MT Condensed"/>
      <w:bCs/>
      <w:color w:val="E36C0A" w:themeColor="accent6" w:themeShade="BF"/>
      <w:sz w:val="32"/>
      <w:szCs w:val="32"/>
      <w:lang w:val="sv-SE" w:bidi="ar-SA"/>
    </w:rPr>
  </w:style>
  <w:style w:type="table" w:styleId="LightShading-Accent6">
    <w:name w:val="Light Shading Accent 6"/>
    <w:basedOn w:val="TableNormal"/>
    <w:uiPriority w:val="60"/>
    <w:rsid w:val="00E9226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E56D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F1705"/>
    <w:pPr>
      <w:shd w:val="clear" w:color="auto" w:fill="auto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table" w:styleId="PlainTable2">
    <w:name w:val="Plain Table 2"/>
    <w:basedOn w:val="TableNormal"/>
    <w:uiPriority w:val="42"/>
    <w:rsid w:val="000F170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02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86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1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2108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9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5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0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6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4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5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1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61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5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682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199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0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92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3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25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896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4339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59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32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808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84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641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3567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901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702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369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725">
          <w:marLeft w:val="10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633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7439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421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93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52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25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79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945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47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51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73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8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80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30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57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26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3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933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572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683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664">
          <w:marLeft w:val="142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815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824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20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9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689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696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85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6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55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8810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43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58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89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2459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74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5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412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11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1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61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89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61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82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81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677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6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7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600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823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4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3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88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63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83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30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1997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84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87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08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11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2332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46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54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75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99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95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7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9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50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44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22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065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46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01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5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3773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120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56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764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67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59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8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55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61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997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944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138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423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801">
          <w:marLeft w:val="10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26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859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469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89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911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39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978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862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096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9970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3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3567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55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034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81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592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701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3777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211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034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1979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0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408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114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505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296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314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7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421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47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8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46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9774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4321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7937">
          <w:marLeft w:val="142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0890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55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35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53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5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857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030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685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012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658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931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804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055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20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389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55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38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83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44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8946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450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13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78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779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57">
          <w:marLeft w:val="112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642">
          <w:marLeft w:val="10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5960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589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2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141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591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786">
          <w:marLeft w:val="10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26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35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60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9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51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7737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9740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1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9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23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80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834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38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13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4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10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20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61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153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29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345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54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348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778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032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487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0530">
          <w:marLeft w:val="14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30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60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65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758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12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90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045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82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49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8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5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24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25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4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59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35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63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37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73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152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6088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2033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21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04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992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1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4787">
          <w:marLeft w:val="51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1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250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5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226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1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353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199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578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11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677">
          <w:marLeft w:val="142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364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263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473">
          <w:marLeft w:val="51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189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482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371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2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50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98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886">
          <w:marLeft w:val="1123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67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1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38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40033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5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351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637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420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5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329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8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45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47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79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2593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269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4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6288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937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755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152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132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89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737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671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9111">
          <w:marLeft w:val="10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613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216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37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9718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05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73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14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471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146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269">
          <w:marLeft w:val="5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3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70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56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60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36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51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643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3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67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17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644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51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671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4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02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504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922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257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21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9840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8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00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463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32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984">
          <w:marLeft w:val="10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3375">
          <w:marLeft w:val="5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87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3803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128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345">
          <w:marLeft w:val="112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995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776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9539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836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32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461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1234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283">
          <w:marLeft w:val="112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789">
          <w:marLeft w:val="51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550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045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0199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683">
          <w:marLeft w:val="5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239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067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146">
          <w:marLeft w:val="112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59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796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603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4772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811">
          <w:marLeft w:val="5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894">
          <w:marLeft w:val="5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887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302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55">
          <w:marLeft w:val="112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%20AKADEMIK\02%20COURCE%20OUTLINE\LECTURE%20NOTES%20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41671-F0F3-4E81-BCD4-A96FF5AF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NOTES ES</Template>
  <TotalTime>11</TotalTime>
  <Pages>7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7554</CharactersWithSpaces>
  <SharedDoc>false</SharedDoc>
  <HLinks>
    <vt:vector size="6" baseType="variant">
      <vt:variant>
        <vt:i4>1769499</vt:i4>
      </vt:variant>
      <vt:variant>
        <vt:i4>0</vt:i4>
      </vt:variant>
      <vt:variant>
        <vt:i4>0</vt:i4>
      </vt:variant>
      <vt:variant>
        <vt:i4>5</vt:i4>
      </vt:variant>
      <vt:variant>
        <vt:lpwstr>http://www.business2.com/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creator>HP440G2</dc:creator>
  <cp:lastModifiedBy>Pandu Dwi Luhur Pambudi</cp:lastModifiedBy>
  <cp:revision>9</cp:revision>
  <dcterms:created xsi:type="dcterms:W3CDTF">2025-07-13T11:15:00Z</dcterms:created>
  <dcterms:modified xsi:type="dcterms:W3CDTF">2025-08-12T07:48:00Z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60c7b4797a4fe5ff00ac87e31fb6515115e41837420c2491acf6a6e5ec7241bd</vt:lpwstr>
  </property>
</Properties>
</file>