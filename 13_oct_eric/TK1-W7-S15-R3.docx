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61B54" w14:textId="599F4820" w:rsidR="005866A2" w:rsidRPr="00075AFD" w:rsidRDefault="005866A2" w:rsidP="000537B5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36"/>
          <w:szCs w:val="36"/>
        </w:rPr>
      </w:pPr>
      <w:proofErr w:type="spellStart"/>
      <w:r w:rsidRPr="00075AFD">
        <w:rPr>
          <w:rFonts w:ascii="Arial" w:hAnsi="Arial" w:cs="Arial"/>
          <w:color w:val="auto"/>
          <w:sz w:val="36"/>
          <w:szCs w:val="36"/>
        </w:rPr>
        <w:t>Tugas</w:t>
      </w:r>
      <w:proofErr w:type="spellEnd"/>
      <w:r w:rsidRPr="00075AFD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auto"/>
          <w:sz w:val="36"/>
          <w:szCs w:val="36"/>
        </w:rPr>
        <w:t>Kelompok</w:t>
      </w:r>
      <w:proofErr w:type="spellEnd"/>
      <w:r w:rsidRPr="00075AFD">
        <w:rPr>
          <w:rFonts w:ascii="Arial" w:hAnsi="Arial" w:cs="Arial"/>
          <w:color w:val="auto"/>
          <w:sz w:val="36"/>
          <w:szCs w:val="36"/>
        </w:rPr>
        <w:t xml:space="preserve"> ke-</w:t>
      </w:r>
      <w:r>
        <w:rPr>
          <w:rFonts w:ascii="Arial" w:hAnsi="Arial" w:cs="Arial"/>
          <w:color w:val="auto"/>
          <w:sz w:val="36"/>
          <w:szCs w:val="36"/>
        </w:rPr>
        <w:t>1</w:t>
      </w:r>
    </w:p>
    <w:p w14:paraId="08DD30FF" w14:textId="3C516A82" w:rsidR="003F3BBE" w:rsidRDefault="005866A2" w:rsidP="000537B5">
      <w:pPr>
        <w:spacing w:after="0" w:line="360" w:lineRule="auto"/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r w:rsidRPr="005866A2">
        <w:rPr>
          <w:rFonts w:ascii="Arial" w:hAnsi="Arial" w:cs="Arial"/>
          <w:b/>
          <w:bCs/>
          <w:color w:val="auto"/>
          <w:sz w:val="36"/>
          <w:szCs w:val="36"/>
        </w:rPr>
        <w:t xml:space="preserve">Week </w:t>
      </w:r>
      <w:r>
        <w:rPr>
          <w:rFonts w:ascii="Arial" w:hAnsi="Arial" w:cs="Arial"/>
          <w:b/>
          <w:bCs/>
          <w:color w:val="auto"/>
          <w:sz w:val="36"/>
          <w:szCs w:val="36"/>
        </w:rPr>
        <w:t>7</w:t>
      </w:r>
    </w:p>
    <w:p w14:paraId="43142897" w14:textId="77777777" w:rsidR="006D5513" w:rsidRPr="004F0755" w:rsidRDefault="006D5513" w:rsidP="006D5513">
      <w:pPr>
        <w:pStyle w:val="NormalWeb"/>
        <w:numPr>
          <w:ilvl w:val="0"/>
          <w:numId w:val="36"/>
        </w:numPr>
        <w:ind w:left="426"/>
        <w:rPr>
          <w:color w:val="000000"/>
        </w:rPr>
      </w:pPr>
      <w:r w:rsidRPr="004F0755">
        <w:rPr>
          <w:color w:val="000000"/>
        </w:rPr>
        <w:t>LO 1: Apply syntax and functions in the C language</w:t>
      </w:r>
    </w:p>
    <w:p w14:paraId="776611D4" w14:textId="77777777" w:rsidR="006D5513" w:rsidRPr="004F0755" w:rsidRDefault="006D5513" w:rsidP="006D5513">
      <w:pPr>
        <w:pStyle w:val="NormalWeb"/>
        <w:numPr>
          <w:ilvl w:val="0"/>
          <w:numId w:val="36"/>
        </w:numPr>
        <w:ind w:left="426"/>
        <w:rPr>
          <w:color w:val="000000"/>
        </w:rPr>
      </w:pPr>
      <w:r w:rsidRPr="004F0755">
        <w:rPr>
          <w:color w:val="000000"/>
        </w:rPr>
        <w:t xml:space="preserve">LO 2: </w:t>
      </w:r>
      <w:proofErr w:type="spellStart"/>
      <w:r w:rsidRPr="004F0755">
        <w:rPr>
          <w:color w:val="000000"/>
        </w:rPr>
        <w:t>Analyzing</w:t>
      </w:r>
      <w:proofErr w:type="spellEnd"/>
      <w:r w:rsidRPr="004F0755">
        <w:rPr>
          <w:color w:val="000000"/>
        </w:rPr>
        <w:t xml:space="preserve"> a program to solve problems using the C language.</w:t>
      </w:r>
    </w:p>
    <w:p w14:paraId="064704D5" w14:textId="67DA5765" w:rsidR="006D5513" w:rsidRDefault="005145C5" w:rsidP="005145C5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color w:val="auto"/>
          <w:sz w:val="28"/>
          <w:szCs w:val="28"/>
        </w:rPr>
        <w:t>Relevansi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17"/>
        <w:gridCol w:w="3213"/>
        <w:gridCol w:w="3708"/>
      </w:tblGrid>
      <w:tr w:rsidR="005145C5" w:rsidRPr="005145C5" w14:paraId="6F324FA0" w14:textId="77777777" w:rsidTr="0051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DB64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Minggu</w:t>
            </w:r>
            <w:proofErr w:type="spellEnd"/>
          </w:p>
        </w:tc>
        <w:tc>
          <w:tcPr>
            <w:tcW w:w="0" w:type="auto"/>
            <w:hideMark/>
          </w:tcPr>
          <w:p w14:paraId="545856C8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Materi</w:t>
            </w:r>
          </w:p>
        </w:tc>
        <w:tc>
          <w:tcPr>
            <w:tcW w:w="0" w:type="auto"/>
            <w:hideMark/>
          </w:tcPr>
          <w:p w14:paraId="5C060D1F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Relevansi</w:t>
            </w:r>
            <w:proofErr w:type="spellEnd"/>
          </w:p>
        </w:tc>
      </w:tr>
      <w:tr w:rsidR="005145C5" w:rsidRPr="005145C5" w14:paraId="3E719BA9" w14:textId="77777777" w:rsidTr="0051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A681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01-02</w:t>
            </w:r>
          </w:p>
        </w:tc>
        <w:tc>
          <w:tcPr>
            <w:tcW w:w="0" w:type="auto"/>
            <w:hideMark/>
          </w:tcPr>
          <w:p w14:paraId="5771ACF4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Introduction to Algorithm and Programming</w:t>
            </w:r>
          </w:p>
        </w:tc>
        <w:tc>
          <w:tcPr>
            <w:tcW w:w="0" w:type="auto"/>
            <w:hideMark/>
          </w:tcPr>
          <w:p w14:paraId="3F0503DA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Dasar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logika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pemrograman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, format input-output</w:t>
            </w:r>
          </w:p>
        </w:tc>
      </w:tr>
      <w:tr w:rsidR="005145C5" w:rsidRPr="005145C5" w14:paraId="0D581C34" w14:textId="77777777" w:rsidTr="0051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D7797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0" w:type="auto"/>
            <w:hideMark/>
          </w:tcPr>
          <w:p w14:paraId="2D91A37D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Format Input and Output</w:t>
            </w:r>
          </w:p>
        </w:tc>
        <w:tc>
          <w:tcPr>
            <w:tcW w:w="0" w:type="auto"/>
            <w:hideMark/>
          </w:tcPr>
          <w:p w14:paraId="4739BEC3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Mendukung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bagian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implementasi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input/output struct</w:t>
            </w:r>
          </w:p>
        </w:tc>
      </w:tr>
      <w:tr w:rsidR="005145C5" w:rsidRPr="005145C5" w14:paraId="6B760118" w14:textId="77777777" w:rsidTr="0051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EB6CF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0" w:type="auto"/>
            <w:hideMark/>
          </w:tcPr>
          <w:p w14:paraId="68F7D45A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Operator, Operand, and Arithmetic</w:t>
            </w:r>
          </w:p>
        </w:tc>
        <w:tc>
          <w:tcPr>
            <w:tcW w:w="0" w:type="auto"/>
            <w:hideMark/>
          </w:tcPr>
          <w:p w14:paraId="069A6088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Mendukung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pemahaman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manipulasi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sederhana</w:t>
            </w:r>
            <w:proofErr w:type="spellEnd"/>
          </w:p>
        </w:tc>
      </w:tr>
      <w:tr w:rsidR="005145C5" w:rsidRPr="005145C5" w14:paraId="3517B43E" w14:textId="77777777" w:rsidTr="0051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4DEB2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0" w:type="auto"/>
            <w:hideMark/>
          </w:tcPr>
          <w:p w14:paraId="20B01893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Program Control: Selection and Repetition</w:t>
            </w:r>
          </w:p>
        </w:tc>
        <w:tc>
          <w:tcPr>
            <w:tcW w:w="0" w:type="auto"/>
            <w:hideMark/>
          </w:tcPr>
          <w:p w14:paraId="1EAB84F0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Terkait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flowchart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logika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kondisi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/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majalah</w:t>
            </w:r>
            <w:proofErr w:type="spellEnd"/>
          </w:p>
        </w:tc>
      </w:tr>
      <w:tr w:rsidR="005145C5" w:rsidRPr="005145C5" w14:paraId="08A587C3" w14:textId="77777777" w:rsidTr="0051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A8C2E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0" w:type="auto"/>
            <w:hideMark/>
          </w:tcPr>
          <w:p w14:paraId="3790C2DD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Pointers and Array</w:t>
            </w:r>
          </w:p>
        </w:tc>
        <w:tc>
          <w:tcPr>
            <w:tcW w:w="0" w:type="auto"/>
            <w:hideMark/>
          </w:tcPr>
          <w:p w14:paraId="47905F51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Tidak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tapi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secara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teknis</w:t>
            </w:r>
            <w:proofErr w:type="spellEnd"/>
          </w:p>
        </w:tc>
      </w:tr>
      <w:tr w:rsidR="005145C5" w:rsidRPr="005145C5" w14:paraId="6761831C" w14:textId="77777777" w:rsidTr="0051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5F571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0" w:type="auto"/>
            <w:hideMark/>
          </w:tcPr>
          <w:p w14:paraId="69B5D354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Function and Recursion</w:t>
            </w:r>
          </w:p>
        </w:tc>
        <w:tc>
          <w:tcPr>
            <w:tcW w:w="0" w:type="auto"/>
            <w:hideMark/>
          </w:tcPr>
          <w:p w14:paraId="7F793134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Pendukung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desain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modular sorting dan input function</w:t>
            </w:r>
          </w:p>
        </w:tc>
      </w:tr>
      <w:tr w:rsidR="005145C5" w:rsidRPr="005145C5" w14:paraId="5D93E32D" w14:textId="77777777" w:rsidTr="0051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FC6AE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0" w:type="auto"/>
            <w:hideMark/>
          </w:tcPr>
          <w:p w14:paraId="63A5BE33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5145C5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eastAsia="zh-CN"/>
              </w:rPr>
              <w:t>Structures and Union</w:t>
            </w:r>
          </w:p>
        </w:tc>
        <w:tc>
          <w:tcPr>
            <w:tcW w:w="0" w:type="auto"/>
            <w:hideMark/>
          </w:tcPr>
          <w:p w14:paraId="687EA52F" w14:textId="77777777" w:rsidR="005145C5" w:rsidRPr="005145C5" w:rsidRDefault="005145C5" w:rsidP="005145C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5145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zh-CN"/>
              </w:rPr>
              <w:t>terkait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dengan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  <w:r w:rsidRPr="005145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Soal 1</w:t>
            </w:r>
          </w:p>
        </w:tc>
      </w:tr>
    </w:tbl>
    <w:p w14:paraId="437C55A3" w14:textId="77777777" w:rsidR="005145C5" w:rsidRPr="006D5513" w:rsidRDefault="005145C5" w:rsidP="006D5513">
      <w:pPr>
        <w:spacing w:after="0" w:line="360" w:lineRule="auto"/>
        <w:jc w:val="left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14:paraId="6E6A8242" w14:textId="77777777" w:rsidR="00C17774" w:rsidRPr="006D5513" w:rsidRDefault="00C17774" w:rsidP="006D5513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6D55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/>
        </w:rPr>
        <w:t>Studi Kasus</w:t>
      </w:r>
    </w:p>
    <w:p w14:paraId="07140C6D" w14:textId="77777777" w:rsidR="00C17774" w:rsidRPr="00045B7D" w:rsidRDefault="00C17774" w:rsidP="00B54620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Anda dan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tim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Anda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adalah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pengembang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junior di </w:t>
      </w:r>
      <w:proofErr w:type="spellStart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Perpustakaan</w:t>
      </w:r>
      <w:proofErr w:type="spellEnd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Digital </w:t>
      </w:r>
      <w:proofErr w:type="spellStart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Lentera</w:t>
      </w:r>
      <w:proofErr w:type="spellEnd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Nusantara</w:t>
      </w:r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sebuah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perpustakaan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lokal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yang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baru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saja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mendapatkan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pendanaan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mendigitalisasi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sistem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katalog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mereka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Kepala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perpustakaan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Ibu Arini,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meminta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Anda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merancang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prototipe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sederhana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mengelola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koleksi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Buku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045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Majalah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secara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efisien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karena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perpustakaan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berencana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membuka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portal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baca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online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tahun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depan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272D5B2F" w14:textId="77777777" w:rsidR="00C17774" w:rsidRPr="00045B7D" w:rsidRDefault="00C17774" w:rsidP="00B54620">
      <w:p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Namun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kapasitas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penyimpanan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server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mereka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masih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terbatas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pada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tahap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awal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. Oleh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karena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itu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sistem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harus</w:t>
      </w:r>
      <w:proofErr w:type="spellEnd"/>
      <w:r w:rsidRPr="00045B7D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120FECA6" w14:textId="77777777" w:rsidR="00C17774" w:rsidRPr="00C17774" w:rsidRDefault="00C17774" w:rsidP="00B54620">
      <w:pPr>
        <w:numPr>
          <w:ilvl w:val="0"/>
          <w:numId w:val="33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Menggunakan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struktur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yang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hemat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memori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07F6563A" w14:textId="77777777" w:rsidR="00C17774" w:rsidRPr="00C17774" w:rsidRDefault="00C17774" w:rsidP="00B54620">
      <w:pPr>
        <w:numPr>
          <w:ilvl w:val="0"/>
          <w:numId w:val="33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lastRenderedPageBreak/>
        <w:t xml:space="preserve">Mampu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membedakan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dengan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jelas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antara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Buku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Majalah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6B47064E" w14:textId="471293FC" w:rsidR="00C17774" w:rsidRPr="00C17774" w:rsidRDefault="00C17774" w:rsidP="00B54620">
      <w:pPr>
        <w:numPr>
          <w:ilvl w:val="0"/>
          <w:numId w:val="33"/>
        </w:numPr>
        <w:shd w:val="clear" w:color="auto" w:fill="auto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Mengoreksi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algoritma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pengurutan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lama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milik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Ibu Arini agar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dapat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mengurutkan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koleksi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tahun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terbit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dengan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benar</w:t>
      </w:r>
      <w:proofErr w:type="spellEnd"/>
      <w:r w:rsidRPr="00C1777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4876DE40" w14:textId="74126140" w:rsidR="00C17774" w:rsidRPr="00045B7D" w:rsidRDefault="00C17774" w:rsidP="006D5513">
      <w:pPr>
        <w:pStyle w:val="Heading3"/>
        <w:spacing w:line="360" w:lineRule="auto"/>
        <w:jc w:val="center"/>
        <w:rPr>
          <w:rFonts w:asciiTheme="majorBidi" w:hAnsiTheme="majorBidi" w:cstheme="majorBidi"/>
          <w:color w:val="auto"/>
          <w:sz w:val="24"/>
          <w:szCs w:val="24"/>
        </w:rPr>
      </w:pPr>
      <w:r w:rsidRPr="00045B7D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 xml:space="preserve">Soal 1: Desain dan </w:t>
      </w:r>
      <w:proofErr w:type="spellStart"/>
      <w:r w:rsidRPr="00045B7D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>Analisis</w:t>
      </w:r>
      <w:proofErr w:type="spellEnd"/>
      <w:r w:rsidRPr="00045B7D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Struct dan Union</w:t>
      </w:r>
      <w:r w:rsidR="006D5513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(</w:t>
      </w:r>
      <w:proofErr w:type="spellStart"/>
      <w:r w:rsidR="006D5513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>Bobot</w:t>
      </w:r>
      <w:proofErr w:type="spellEnd"/>
      <w:r w:rsidR="006D5513">
        <w:rPr>
          <w:rStyle w:val="Strong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60%)</w:t>
      </w:r>
    </w:p>
    <w:p w14:paraId="340A29AB" w14:textId="77777777" w:rsidR="00C17774" w:rsidRPr="00045B7D" w:rsidRDefault="00C17774" w:rsidP="00B54620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Style w:val="Strong"/>
          <w:rFonts w:asciiTheme="majorBidi" w:hAnsiTheme="majorBidi" w:cstheme="majorBidi"/>
        </w:rPr>
        <w:t>Deskripsi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Tugas</w:t>
      </w:r>
      <w:proofErr w:type="spellEnd"/>
      <w:r w:rsidRPr="00045B7D">
        <w:rPr>
          <w:rStyle w:val="Strong"/>
          <w:rFonts w:asciiTheme="majorBidi" w:hAnsiTheme="majorBidi" w:cstheme="majorBidi"/>
        </w:rPr>
        <w:t>:</w:t>
      </w:r>
    </w:p>
    <w:p w14:paraId="13390DBA" w14:textId="76CD10CB" w:rsidR="00C17774" w:rsidRPr="00045B7D" w:rsidRDefault="00C17774" w:rsidP="00B54620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Fonts w:asciiTheme="majorBidi" w:hAnsiTheme="majorBidi" w:cstheme="majorBidi"/>
        </w:rPr>
        <w:t>Sebagai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tim</w:t>
      </w:r>
      <w:proofErr w:type="spellEnd"/>
      <w:r w:rsidRPr="00045B7D">
        <w:rPr>
          <w:rFonts w:asciiTheme="majorBidi" w:hAnsiTheme="majorBidi" w:cstheme="majorBidi"/>
        </w:rPr>
        <w:t xml:space="preserve">, Anda </w:t>
      </w:r>
      <w:proofErr w:type="spellStart"/>
      <w:r w:rsidRPr="00045B7D">
        <w:rPr>
          <w:rFonts w:asciiTheme="majorBidi" w:hAnsiTheme="majorBidi" w:cstheme="majorBidi"/>
        </w:rPr>
        <w:t>diminta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merancang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prototipe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sistem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informasi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mini</w:t>
      </w:r>
      <w:r w:rsidRPr="00045B7D">
        <w:rPr>
          <w:rFonts w:asciiTheme="majorBidi" w:hAnsiTheme="majorBidi" w:cstheme="majorBidi"/>
        </w:rPr>
        <w:t xml:space="preserve"> yang </w:t>
      </w:r>
      <w:proofErr w:type="spellStart"/>
      <w:r w:rsidRPr="00045B7D">
        <w:rPr>
          <w:rFonts w:asciiTheme="majorBidi" w:hAnsiTheme="majorBidi" w:cstheme="majorBidi"/>
        </w:rPr>
        <w:t>mampu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menyimpan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Judul</w:t>
      </w:r>
      <w:proofErr w:type="spellEnd"/>
      <w:r w:rsidRPr="00045B7D">
        <w:rPr>
          <w:rFonts w:asciiTheme="majorBidi" w:hAnsiTheme="majorBidi" w:cstheme="majorBidi"/>
        </w:rPr>
        <w:t xml:space="preserve">, </w:t>
      </w:r>
      <w:proofErr w:type="spellStart"/>
      <w:r w:rsidRPr="00045B7D">
        <w:rPr>
          <w:rStyle w:val="Strong"/>
          <w:rFonts w:asciiTheme="majorBidi" w:hAnsiTheme="majorBidi" w:cstheme="majorBidi"/>
        </w:rPr>
        <w:t>Tahun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Terbit</w:t>
      </w:r>
      <w:proofErr w:type="spellEnd"/>
      <w:r w:rsidRPr="00045B7D">
        <w:rPr>
          <w:rFonts w:asciiTheme="majorBidi" w:hAnsiTheme="majorBidi" w:cstheme="majorBidi"/>
        </w:rPr>
        <w:t xml:space="preserve">, dan </w:t>
      </w:r>
      <w:r w:rsidRPr="00045B7D">
        <w:rPr>
          <w:rStyle w:val="Strong"/>
          <w:rFonts w:asciiTheme="majorBidi" w:hAnsiTheme="majorBidi" w:cstheme="majorBidi"/>
        </w:rPr>
        <w:t>Jenis Media</w:t>
      </w:r>
      <w:r w:rsidRPr="00045B7D">
        <w:rPr>
          <w:rFonts w:asciiTheme="majorBidi" w:hAnsiTheme="majorBidi" w:cstheme="majorBidi"/>
        </w:rPr>
        <w:t xml:space="preserve"> (</w:t>
      </w:r>
      <w:proofErr w:type="spellStart"/>
      <w:r w:rsidRPr="00045B7D">
        <w:rPr>
          <w:rFonts w:asciiTheme="majorBidi" w:hAnsiTheme="majorBidi" w:cstheme="majorBidi"/>
        </w:rPr>
        <w:t>Buku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atau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Majalah</w:t>
      </w:r>
      <w:proofErr w:type="spellEnd"/>
      <w:r w:rsidRPr="00045B7D">
        <w:rPr>
          <w:rFonts w:asciiTheme="majorBidi" w:hAnsiTheme="majorBidi" w:cstheme="majorBidi"/>
        </w:rPr>
        <w:t xml:space="preserve">). </w:t>
      </w:r>
      <w:proofErr w:type="gramStart"/>
      <w:r w:rsidRPr="00045B7D">
        <w:rPr>
          <w:rFonts w:asciiTheme="majorBidi" w:hAnsiTheme="majorBidi" w:cstheme="majorBidi"/>
        </w:rPr>
        <w:t>Jenis</w:t>
      </w:r>
      <w:proofErr w:type="gramEnd"/>
      <w:r w:rsidRPr="00045B7D">
        <w:rPr>
          <w:rFonts w:asciiTheme="majorBidi" w:hAnsiTheme="majorBidi" w:cstheme="majorBidi"/>
        </w:rPr>
        <w:t xml:space="preserve"> media </w:t>
      </w:r>
      <w:proofErr w:type="spellStart"/>
      <w:r w:rsidRPr="00045B7D">
        <w:rPr>
          <w:rFonts w:asciiTheme="majorBidi" w:hAnsiTheme="majorBidi" w:cstheme="majorBidi"/>
        </w:rPr>
        <w:t>harus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menggunakan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r w:rsidRPr="00045B7D">
        <w:rPr>
          <w:rStyle w:val="HTMLCode"/>
          <w:rFonts w:asciiTheme="majorBidi" w:hAnsiTheme="majorBidi" w:cstheme="majorBidi"/>
          <w:sz w:val="24"/>
          <w:szCs w:val="24"/>
        </w:rPr>
        <w:t>union</w:t>
      </w:r>
      <w:r w:rsidRPr="00045B7D">
        <w:rPr>
          <w:rFonts w:asciiTheme="majorBidi" w:hAnsiTheme="majorBidi" w:cstheme="majorBidi"/>
        </w:rPr>
        <w:t xml:space="preserve"> agar </w:t>
      </w:r>
      <w:proofErr w:type="spellStart"/>
      <w:r w:rsidRPr="00045B7D">
        <w:rPr>
          <w:rFonts w:asciiTheme="majorBidi" w:hAnsiTheme="majorBidi" w:cstheme="majorBidi"/>
        </w:rPr>
        <w:t>lebih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hemat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memori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karena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setiap</w:t>
      </w:r>
      <w:proofErr w:type="spellEnd"/>
      <w:r w:rsidRPr="00045B7D">
        <w:rPr>
          <w:rFonts w:asciiTheme="majorBidi" w:hAnsiTheme="majorBidi" w:cstheme="majorBidi"/>
        </w:rPr>
        <w:t xml:space="preserve"> item </w:t>
      </w:r>
      <w:proofErr w:type="spellStart"/>
      <w:r w:rsidRPr="00045B7D">
        <w:rPr>
          <w:rFonts w:asciiTheme="majorBidi" w:hAnsiTheme="majorBidi" w:cstheme="majorBidi"/>
        </w:rPr>
        <w:t>hanya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bisa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berupa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satu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jenis</w:t>
      </w:r>
      <w:proofErr w:type="spellEnd"/>
      <w:r w:rsidRPr="00045B7D">
        <w:rPr>
          <w:rFonts w:asciiTheme="majorBidi" w:hAnsiTheme="majorBidi" w:cstheme="majorBidi"/>
        </w:rPr>
        <w:t xml:space="preserve"> media pada </w:t>
      </w:r>
      <w:proofErr w:type="spellStart"/>
      <w:r w:rsidRPr="00045B7D">
        <w:rPr>
          <w:rFonts w:asciiTheme="majorBidi" w:hAnsiTheme="majorBidi" w:cstheme="majorBidi"/>
        </w:rPr>
        <w:t>satu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waktu</w:t>
      </w:r>
      <w:proofErr w:type="spellEnd"/>
      <w:r w:rsidRPr="00045B7D">
        <w:rPr>
          <w:rFonts w:asciiTheme="majorBidi" w:hAnsiTheme="majorBidi" w:cstheme="majorBidi"/>
        </w:rPr>
        <w:t>.</w:t>
      </w:r>
    </w:p>
    <w:p w14:paraId="0ED04F32" w14:textId="6BEE57F1" w:rsidR="00C17774" w:rsidRPr="00045B7D" w:rsidRDefault="00C17774" w:rsidP="00B54620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45B7D">
        <w:rPr>
          <w:rStyle w:val="Strong"/>
          <w:rFonts w:asciiTheme="majorBidi" w:hAnsiTheme="majorBidi" w:cstheme="majorBidi"/>
        </w:rPr>
        <w:t xml:space="preserve">Langkah </w:t>
      </w:r>
      <w:proofErr w:type="spellStart"/>
      <w:r w:rsidRPr="00045B7D">
        <w:rPr>
          <w:rStyle w:val="Strong"/>
          <w:rFonts w:asciiTheme="majorBidi" w:hAnsiTheme="majorBidi" w:cstheme="majorBidi"/>
        </w:rPr>
        <w:t>Pengerjaan</w:t>
      </w:r>
      <w:proofErr w:type="spellEnd"/>
      <w:r w:rsidRPr="00045B7D">
        <w:rPr>
          <w:rStyle w:val="Strong"/>
          <w:rFonts w:asciiTheme="majorBidi" w:hAnsiTheme="majorBidi" w:cstheme="majorBidi"/>
        </w:rPr>
        <w:t>:</w:t>
      </w:r>
    </w:p>
    <w:p w14:paraId="687AF499" w14:textId="77777777" w:rsidR="00C17774" w:rsidRPr="00045B7D" w:rsidRDefault="00C17774" w:rsidP="00B54620">
      <w:pPr>
        <w:pStyle w:val="NormalWeb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Fonts w:asciiTheme="majorBidi" w:hAnsiTheme="majorBidi" w:cstheme="majorBidi"/>
        </w:rPr>
        <w:t>Gambarkan</w:t>
      </w:r>
      <w:proofErr w:type="spellEnd"/>
      <w:r w:rsidRPr="00045B7D">
        <w:rPr>
          <w:rFonts w:asciiTheme="majorBidi" w:hAnsiTheme="majorBidi" w:cstheme="majorBidi"/>
        </w:rPr>
        <w:t xml:space="preserve"> dan </w:t>
      </w:r>
      <w:proofErr w:type="spellStart"/>
      <w:r w:rsidRPr="00045B7D">
        <w:rPr>
          <w:rFonts w:asciiTheme="majorBidi" w:hAnsiTheme="majorBidi" w:cstheme="majorBidi"/>
        </w:rPr>
        <w:t>jelaskan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struktur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r w:rsidRPr="00045B7D">
        <w:rPr>
          <w:rStyle w:val="HTMLCode"/>
          <w:rFonts w:asciiTheme="majorBidi" w:hAnsiTheme="majorBidi" w:cstheme="majorBidi"/>
          <w:sz w:val="24"/>
          <w:szCs w:val="24"/>
        </w:rPr>
        <w:t>struct</w:t>
      </w:r>
      <w:r w:rsidRPr="00045B7D">
        <w:rPr>
          <w:rFonts w:asciiTheme="majorBidi" w:hAnsiTheme="majorBidi" w:cstheme="majorBidi"/>
        </w:rPr>
        <w:t xml:space="preserve"> dan </w:t>
      </w:r>
      <w:r w:rsidRPr="00045B7D">
        <w:rPr>
          <w:rStyle w:val="HTMLCode"/>
          <w:rFonts w:asciiTheme="majorBidi" w:hAnsiTheme="majorBidi" w:cstheme="majorBidi"/>
          <w:sz w:val="24"/>
          <w:szCs w:val="24"/>
        </w:rPr>
        <w:t>union</w:t>
      </w:r>
      <w:r w:rsidRPr="00045B7D">
        <w:rPr>
          <w:rFonts w:asciiTheme="majorBidi" w:hAnsiTheme="majorBidi" w:cstheme="majorBidi"/>
        </w:rPr>
        <w:t xml:space="preserve"> yang Anda </w:t>
      </w:r>
      <w:proofErr w:type="spellStart"/>
      <w:r w:rsidRPr="00045B7D">
        <w:rPr>
          <w:rFonts w:asciiTheme="majorBidi" w:hAnsiTheme="majorBidi" w:cstheme="majorBidi"/>
        </w:rPr>
        <w:t>usulkan</w:t>
      </w:r>
      <w:proofErr w:type="spellEnd"/>
      <w:r w:rsidRPr="00045B7D">
        <w:rPr>
          <w:rFonts w:asciiTheme="majorBidi" w:hAnsiTheme="majorBidi" w:cstheme="majorBidi"/>
        </w:rPr>
        <w:t>.</w:t>
      </w:r>
    </w:p>
    <w:p w14:paraId="50067DB4" w14:textId="77777777" w:rsidR="00C17774" w:rsidRPr="00045B7D" w:rsidRDefault="00C17774" w:rsidP="00B54620">
      <w:pPr>
        <w:pStyle w:val="NormalWeb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r w:rsidRPr="00045B7D">
        <w:rPr>
          <w:rFonts w:asciiTheme="majorBidi" w:hAnsiTheme="majorBidi" w:cstheme="majorBidi"/>
        </w:rPr>
        <w:t xml:space="preserve">Buat </w:t>
      </w:r>
      <w:r w:rsidRPr="00045B7D">
        <w:rPr>
          <w:rStyle w:val="Strong"/>
          <w:rFonts w:asciiTheme="majorBidi" w:hAnsiTheme="majorBidi" w:cstheme="majorBidi"/>
        </w:rPr>
        <w:t>flowchart</w:t>
      </w:r>
      <w:r w:rsidRPr="00045B7D">
        <w:rPr>
          <w:rFonts w:asciiTheme="majorBidi" w:hAnsiTheme="majorBidi" w:cstheme="majorBidi"/>
        </w:rPr>
        <w:t xml:space="preserve"> yang </w:t>
      </w:r>
      <w:proofErr w:type="spellStart"/>
      <w:r w:rsidRPr="00045B7D">
        <w:rPr>
          <w:rFonts w:asciiTheme="majorBidi" w:hAnsiTheme="majorBidi" w:cstheme="majorBidi"/>
        </w:rPr>
        <w:t>menggambarkan</w:t>
      </w:r>
      <w:proofErr w:type="spellEnd"/>
      <w:r w:rsidRPr="00045B7D">
        <w:rPr>
          <w:rFonts w:asciiTheme="majorBidi" w:hAnsiTheme="majorBidi" w:cstheme="majorBidi"/>
        </w:rPr>
        <w:t>:</w:t>
      </w:r>
    </w:p>
    <w:p w14:paraId="2411405A" w14:textId="77777777" w:rsidR="00C17774" w:rsidRPr="00045B7D" w:rsidRDefault="00C17774" w:rsidP="00B54620">
      <w:pPr>
        <w:pStyle w:val="NormalWeb"/>
        <w:numPr>
          <w:ilvl w:val="1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r w:rsidRPr="00045B7D">
        <w:rPr>
          <w:rFonts w:asciiTheme="majorBidi" w:hAnsiTheme="majorBidi" w:cstheme="majorBidi"/>
        </w:rPr>
        <w:t>Proses input data (</w:t>
      </w:r>
      <w:proofErr w:type="spellStart"/>
      <w:r w:rsidRPr="00045B7D">
        <w:rPr>
          <w:rFonts w:asciiTheme="majorBidi" w:hAnsiTheme="majorBidi" w:cstheme="majorBidi"/>
        </w:rPr>
        <w:t>judul</w:t>
      </w:r>
      <w:proofErr w:type="spellEnd"/>
      <w:r w:rsidRPr="00045B7D">
        <w:rPr>
          <w:rFonts w:asciiTheme="majorBidi" w:hAnsiTheme="majorBidi" w:cstheme="majorBidi"/>
        </w:rPr>
        <w:t xml:space="preserve">, </w:t>
      </w:r>
      <w:proofErr w:type="spellStart"/>
      <w:r w:rsidRPr="00045B7D">
        <w:rPr>
          <w:rFonts w:asciiTheme="majorBidi" w:hAnsiTheme="majorBidi" w:cstheme="majorBidi"/>
        </w:rPr>
        <w:t>tahun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terbit</w:t>
      </w:r>
      <w:proofErr w:type="spellEnd"/>
      <w:r w:rsidRPr="00045B7D">
        <w:rPr>
          <w:rFonts w:asciiTheme="majorBidi" w:hAnsiTheme="majorBidi" w:cstheme="majorBidi"/>
        </w:rPr>
        <w:t xml:space="preserve">, </w:t>
      </w:r>
      <w:proofErr w:type="spellStart"/>
      <w:r w:rsidRPr="00045B7D">
        <w:rPr>
          <w:rFonts w:asciiTheme="majorBidi" w:hAnsiTheme="majorBidi" w:cstheme="majorBidi"/>
        </w:rPr>
        <w:t>jenis</w:t>
      </w:r>
      <w:proofErr w:type="spellEnd"/>
      <w:r w:rsidRPr="00045B7D">
        <w:rPr>
          <w:rFonts w:asciiTheme="majorBidi" w:hAnsiTheme="majorBidi" w:cstheme="majorBidi"/>
        </w:rPr>
        <w:t xml:space="preserve"> media)</w:t>
      </w:r>
    </w:p>
    <w:p w14:paraId="44DE8DFE" w14:textId="77777777" w:rsidR="00C17774" w:rsidRPr="00045B7D" w:rsidRDefault="00C17774" w:rsidP="00B54620">
      <w:pPr>
        <w:pStyle w:val="NormalWeb"/>
        <w:numPr>
          <w:ilvl w:val="1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Fonts w:asciiTheme="majorBidi" w:hAnsiTheme="majorBidi" w:cstheme="majorBidi"/>
        </w:rPr>
        <w:t>Bagaimana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sistem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menentukan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apakah</w:t>
      </w:r>
      <w:proofErr w:type="spellEnd"/>
      <w:r w:rsidRPr="00045B7D">
        <w:rPr>
          <w:rFonts w:asciiTheme="majorBidi" w:hAnsiTheme="majorBidi" w:cstheme="majorBidi"/>
        </w:rPr>
        <w:t xml:space="preserve"> item </w:t>
      </w:r>
      <w:proofErr w:type="spellStart"/>
      <w:r w:rsidRPr="00045B7D">
        <w:rPr>
          <w:rFonts w:asciiTheme="majorBidi" w:hAnsiTheme="majorBidi" w:cstheme="majorBidi"/>
        </w:rPr>
        <w:t>adalah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buku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atau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majalah</w:t>
      </w:r>
      <w:proofErr w:type="spellEnd"/>
    </w:p>
    <w:p w14:paraId="28FA2630" w14:textId="77777777" w:rsidR="00C17774" w:rsidRPr="00045B7D" w:rsidRDefault="00C17774" w:rsidP="00B54620">
      <w:pPr>
        <w:pStyle w:val="NormalWeb"/>
        <w:numPr>
          <w:ilvl w:val="1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Fonts w:asciiTheme="majorBidi" w:hAnsiTheme="majorBidi" w:cstheme="majorBidi"/>
        </w:rPr>
        <w:t>Bagaimana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informasi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ditampilkan</w:t>
      </w:r>
      <w:proofErr w:type="spellEnd"/>
    </w:p>
    <w:p w14:paraId="1F97BBE8" w14:textId="77777777" w:rsidR="00C17774" w:rsidRPr="00045B7D" w:rsidRDefault="00C17774" w:rsidP="00B54620">
      <w:pPr>
        <w:pStyle w:val="NormalWeb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45B7D">
        <w:rPr>
          <w:rFonts w:asciiTheme="majorBidi" w:hAnsiTheme="majorBidi" w:cstheme="majorBidi"/>
        </w:rPr>
        <w:t>Analisis</w:t>
      </w:r>
      <w:proofErr w:type="spellEnd"/>
      <w:r w:rsidRPr="00045B7D">
        <w:rPr>
          <w:rFonts w:asciiTheme="majorBidi" w:hAnsiTheme="majorBidi" w:cstheme="majorBidi"/>
        </w:rPr>
        <w:t xml:space="preserve"> dan </w:t>
      </w:r>
      <w:proofErr w:type="spellStart"/>
      <w:r w:rsidRPr="00045B7D">
        <w:rPr>
          <w:rFonts w:asciiTheme="majorBidi" w:hAnsiTheme="majorBidi" w:cstheme="majorBidi"/>
        </w:rPr>
        <w:t>jelaskan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kelebihan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045B7D">
        <w:rPr>
          <w:rStyle w:val="Strong"/>
          <w:rFonts w:asciiTheme="majorBidi" w:hAnsiTheme="majorBidi" w:cstheme="majorBidi"/>
        </w:rPr>
        <w:t>penggunaan</w:t>
      </w:r>
      <w:proofErr w:type="spellEnd"/>
      <w:r w:rsidRPr="00045B7D">
        <w:rPr>
          <w:rStyle w:val="Strong"/>
          <w:rFonts w:asciiTheme="majorBidi" w:hAnsiTheme="majorBidi" w:cstheme="majorBidi"/>
        </w:rPr>
        <w:t xml:space="preserve"> </w:t>
      </w:r>
      <w:r w:rsidRPr="00045B7D">
        <w:rPr>
          <w:rStyle w:val="HTMLCode"/>
          <w:rFonts w:asciiTheme="majorBidi" w:hAnsiTheme="majorBidi" w:cstheme="majorBidi"/>
          <w:b/>
          <w:bCs/>
          <w:sz w:val="24"/>
          <w:szCs w:val="24"/>
        </w:rPr>
        <w:t>union</w:t>
      </w:r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dalam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kasus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ini</w:t>
      </w:r>
      <w:proofErr w:type="spellEnd"/>
      <w:r w:rsidRPr="00045B7D">
        <w:rPr>
          <w:rFonts w:asciiTheme="majorBidi" w:hAnsiTheme="majorBidi" w:cstheme="majorBidi"/>
        </w:rPr>
        <w:t>.</w:t>
      </w:r>
    </w:p>
    <w:p w14:paraId="1B107D2A" w14:textId="0F8E5B6B" w:rsidR="00C17774" w:rsidRPr="00045B7D" w:rsidRDefault="00C17774" w:rsidP="00B54620">
      <w:pPr>
        <w:pStyle w:val="NormalWeb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</w:rPr>
      </w:pPr>
      <w:r w:rsidRPr="00045B7D">
        <w:rPr>
          <w:rFonts w:asciiTheme="majorBidi" w:hAnsiTheme="majorBidi" w:cstheme="majorBidi"/>
        </w:rPr>
        <w:t xml:space="preserve">Tulis </w:t>
      </w:r>
      <w:proofErr w:type="spellStart"/>
      <w:r w:rsidRPr="00045B7D">
        <w:rPr>
          <w:rFonts w:asciiTheme="majorBidi" w:hAnsiTheme="majorBidi" w:cstheme="majorBidi"/>
        </w:rPr>
        <w:t>implementasi</w:t>
      </w:r>
      <w:proofErr w:type="spellEnd"/>
      <w:r w:rsidRPr="00045B7D">
        <w:rPr>
          <w:rFonts w:asciiTheme="majorBidi" w:hAnsiTheme="majorBidi" w:cstheme="majorBidi"/>
        </w:rPr>
        <w:t xml:space="preserve"> data structure </w:t>
      </w:r>
      <w:proofErr w:type="spellStart"/>
      <w:r w:rsidRPr="00045B7D">
        <w:rPr>
          <w:rFonts w:asciiTheme="majorBidi" w:hAnsiTheme="majorBidi" w:cstheme="majorBidi"/>
        </w:rPr>
        <w:t>dalam</w:t>
      </w:r>
      <w:proofErr w:type="spellEnd"/>
      <w:r w:rsidRPr="00045B7D">
        <w:rPr>
          <w:rFonts w:asciiTheme="majorBidi" w:hAnsiTheme="majorBidi" w:cstheme="majorBidi"/>
        </w:rPr>
        <w:t xml:space="preserve"> </w:t>
      </w:r>
      <w:proofErr w:type="spellStart"/>
      <w:r w:rsidRPr="00045B7D">
        <w:rPr>
          <w:rFonts w:asciiTheme="majorBidi" w:hAnsiTheme="majorBidi" w:cstheme="majorBidi"/>
        </w:rPr>
        <w:t>sintaks</w:t>
      </w:r>
      <w:proofErr w:type="spellEnd"/>
      <w:r w:rsidRPr="00045B7D">
        <w:rPr>
          <w:rFonts w:asciiTheme="majorBidi" w:hAnsiTheme="majorBidi" w:cstheme="majorBidi"/>
        </w:rPr>
        <w:t xml:space="preserve"> C.</w:t>
      </w:r>
    </w:p>
    <w:p w14:paraId="59990C17" w14:textId="60CF27B5" w:rsidR="00877E01" w:rsidRPr="00045B7D" w:rsidRDefault="00877E01" w:rsidP="006D5513">
      <w:pPr>
        <w:shd w:val="clear" w:color="auto" w:fill="auto"/>
        <w:spacing w:before="100" w:beforeAutospacing="1" w:after="100" w:afterAutospacing="1" w:line="36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</w:pPr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Soal 2: Debug dan </w:t>
      </w:r>
      <w:proofErr w:type="spellStart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Analisis</w:t>
      </w:r>
      <w:proofErr w:type="spellEnd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Program Sorting </w:t>
      </w:r>
      <w:proofErr w:type="spellStart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Perpustakaan</w:t>
      </w:r>
      <w:proofErr w:type="spellEnd"/>
      <w:r w:rsidR="006D5513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(</w:t>
      </w:r>
      <w:proofErr w:type="spellStart"/>
      <w:r w:rsidR="006D5513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Bobot</w:t>
      </w:r>
      <w:proofErr w:type="spellEnd"/>
      <w:r w:rsidR="006D5513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40%)</w:t>
      </w:r>
    </w:p>
    <w:p w14:paraId="70611792" w14:textId="77777777" w:rsidR="00877E01" w:rsidRPr="00045B7D" w:rsidRDefault="00877E01" w:rsidP="00B54620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045B7D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eastAsia="zh-CN"/>
        </w:rPr>
        <w:t>:</w:t>
      </w:r>
    </w:p>
    <w:p w14:paraId="5F71B59B" w14:textId="41EB0665" w:rsidR="00877E01" w:rsidRPr="00045B7D" w:rsidRDefault="00877E01" w:rsidP="00B54620">
      <w:p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Ibu Arini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menemukan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potongan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kode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lama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mengurutkan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array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tahun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terbit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koleksi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,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tetapi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kode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tersebut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mengandung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kesalahan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sehingga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hasil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pengurutan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tidak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benar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.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Tugas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tim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Anda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adalah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:</w:t>
      </w:r>
    </w:p>
    <w:p w14:paraId="2850E0B0" w14:textId="77777777" w:rsidR="00877E01" w:rsidRPr="00045B7D" w:rsidRDefault="00877E01" w:rsidP="00B54620">
      <w:pPr>
        <w:numPr>
          <w:ilvl w:val="0"/>
          <w:numId w:val="35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Menemukan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dan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menjelaskan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letak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kesalahan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41C89090" w14:textId="77777777" w:rsidR="00877E01" w:rsidRPr="00045B7D" w:rsidRDefault="00877E01" w:rsidP="00B54620">
      <w:pPr>
        <w:numPr>
          <w:ilvl w:val="0"/>
          <w:numId w:val="35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Memberikan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versi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fungsi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sorting yang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sudah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diperbaiki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465EA8DF" w14:textId="77777777" w:rsidR="00877E01" w:rsidRPr="00045B7D" w:rsidRDefault="00877E01" w:rsidP="00B54620">
      <w:pPr>
        <w:numPr>
          <w:ilvl w:val="0"/>
          <w:numId w:val="35"/>
        </w:numPr>
        <w:shd w:val="clear" w:color="auto" w:fill="auto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Membuat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flowchart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untuk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logika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 xml:space="preserve"> sorting yang </w:t>
      </w:r>
      <w:proofErr w:type="spellStart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benar</w:t>
      </w:r>
      <w:proofErr w:type="spellEnd"/>
      <w:r w:rsidRPr="00045B7D"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  <w:t>.</w:t>
      </w:r>
    </w:p>
    <w:p w14:paraId="6D1FDEB6" w14:textId="1774CDD6" w:rsidR="001E070B" w:rsidRPr="00045B7D" w:rsidRDefault="001E070B" w:rsidP="00B54620">
      <w:pPr>
        <w:pStyle w:val="Heading3"/>
        <w:spacing w:before="0" w:after="0"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045B7D">
        <w:rPr>
          <w:rFonts w:asciiTheme="majorBidi" w:hAnsiTheme="majorBidi" w:cstheme="majorBidi"/>
          <w:color w:val="auto"/>
          <w:sz w:val="24"/>
          <w:szCs w:val="24"/>
        </w:rPr>
        <w:lastRenderedPageBreak/>
        <w:t>Cuplikan</w:t>
      </w:r>
      <w:proofErr w:type="spellEnd"/>
      <w:r w:rsidRPr="00045B7D">
        <w:rPr>
          <w:rFonts w:asciiTheme="majorBidi" w:hAnsiTheme="majorBidi" w:cstheme="majorBidi"/>
          <w:color w:val="auto"/>
          <w:sz w:val="24"/>
          <w:szCs w:val="24"/>
        </w:rPr>
        <w:t xml:space="preserve">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E070B" w:rsidRPr="001E070B" w14:paraId="54A766B8" w14:textId="77777777" w:rsidTr="001E070B">
        <w:tc>
          <w:tcPr>
            <w:tcW w:w="7928" w:type="dxa"/>
          </w:tcPr>
          <w:p w14:paraId="618B95DC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proofErr w:type="gramStart"/>
            <w:r w:rsidRPr="001E070B">
              <w:rPr>
                <w:rStyle w:val="hljs-meta"/>
                <w:rFonts w:ascii="Courier New" w:hAnsi="Courier New" w:cs="Courier New"/>
                <w:color w:val="auto"/>
                <w:sz w:val="16"/>
                <w:szCs w:val="16"/>
              </w:rPr>
              <w:t>#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include</w:t>
            </w:r>
            <w:proofErr w:type="gramEnd"/>
            <w:r w:rsidRPr="001E070B">
              <w:rPr>
                <w:rStyle w:val="hljs-meta"/>
                <w:rFonts w:ascii="Courier New" w:hAnsi="Courier New" w:cs="Courier New"/>
                <w:color w:val="auto"/>
                <w:sz w:val="16"/>
                <w:szCs w:val="16"/>
              </w:rPr>
              <w:t xml:space="preserve"> </w:t>
            </w:r>
            <w:r w:rsidRPr="001E070B">
              <w:rPr>
                <w:rStyle w:val="hljs-string"/>
                <w:rFonts w:ascii="Courier New" w:hAnsi="Courier New" w:cs="Courier New"/>
                <w:color w:val="auto"/>
                <w:sz w:val="16"/>
                <w:szCs w:val="16"/>
              </w:rPr>
              <w:t>&lt;</w:t>
            </w:r>
            <w:proofErr w:type="spellStart"/>
            <w:r w:rsidRPr="001E070B">
              <w:rPr>
                <w:rStyle w:val="hljs-string"/>
                <w:rFonts w:ascii="Courier New" w:hAnsi="Courier New" w:cs="Courier New"/>
                <w:color w:val="auto"/>
                <w:sz w:val="16"/>
                <w:szCs w:val="16"/>
              </w:rPr>
              <w:t>stdio.h</w:t>
            </w:r>
            <w:proofErr w:type="spellEnd"/>
            <w:r w:rsidRPr="001E070B">
              <w:rPr>
                <w:rStyle w:val="hljs-string"/>
                <w:rFonts w:ascii="Courier New" w:hAnsi="Courier New" w:cs="Courier New"/>
                <w:color w:val="auto"/>
                <w:sz w:val="16"/>
                <w:szCs w:val="16"/>
              </w:rPr>
              <w:t>&gt;</w:t>
            </w:r>
          </w:p>
          <w:p w14:paraId="43010139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</w:p>
          <w:p w14:paraId="1898BB8E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void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001E070B">
              <w:rPr>
                <w:rStyle w:val="hljs-title"/>
                <w:rFonts w:ascii="Courier New" w:hAnsi="Courier New" w:cs="Courier New"/>
                <w:color w:val="auto"/>
                <w:sz w:val="16"/>
                <w:szCs w:val="16"/>
              </w:rPr>
              <w:t>sort</w:t>
            </w:r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(</w:t>
            </w:r>
            <w:proofErr w:type="gramEnd"/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[</w:t>
            </w:r>
            <w:proofErr w:type="gramEnd"/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 xml:space="preserve">], </w:t>
            </w: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gramStart"/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n)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{</w:t>
            </w:r>
            <w:proofErr w:type="gramEnd"/>
          </w:p>
          <w:p w14:paraId="365FF3E1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j, 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temp;</w:t>
            </w:r>
            <w:proofErr w:type="gramEnd"/>
          </w:p>
          <w:p w14:paraId="1A1BC88C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for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=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&lt; n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-1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+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+) {</w:t>
            </w:r>
            <w:proofErr w:type="gramEnd"/>
          </w:p>
          <w:p w14:paraId="36E9531D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for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(j =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; j &lt; n;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j++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) {</w:t>
            </w:r>
          </w:p>
          <w:p w14:paraId="3026587A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    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if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[j] &gt; arr[i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]) {</w:t>
            </w:r>
            <w:proofErr w:type="gramEnd"/>
          </w:p>
          <w:p w14:paraId="4A1D0B19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        temp =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];</w:t>
            </w:r>
            <w:proofErr w:type="gramEnd"/>
          </w:p>
          <w:p w14:paraId="573FA28F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       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 = arr[j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];</w:t>
            </w:r>
            <w:proofErr w:type="gramEnd"/>
          </w:p>
          <w:p w14:paraId="3F4C380B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       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[j] = 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temp;</w:t>
            </w:r>
            <w:proofErr w:type="gramEnd"/>
          </w:p>
          <w:p w14:paraId="6A0ECDA5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    }</w:t>
            </w:r>
          </w:p>
          <w:p w14:paraId="54F41000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}</w:t>
            </w:r>
          </w:p>
          <w:p w14:paraId="3216C0C5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}</w:t>
            </w:r>
          </w:p>
          <w:p w14:paraId="2DEE0734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}</w:t>
            </w:r>
          </w:p>
          <w:p w14:paraId="1F97343A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</w:p>
          <w:p w14:paraId="06BB62DA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001E070B">
              <w:rPr>
                <w:rStyle w:val="hljs-title"/>
                <w:rFonts w:ascii="Courier New" w:hAnsi="Courier New" w:cs="Courier New"/>
                <w:color w:val="auto"/>
                <w:sz w:val="16"/>
                <w:szCs w:val="16"/>
              </w:rPr>
              <w:t>main</w:t>
            </w:r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(</w:t>
            </w:r>
            <w:proofErr w:type="gramEnd"/>
            <w:r w:rsidRPr="001E070B">
              <w:rPr>
                <w:rStyle w:val="hljs-params"/>
                <w:rFonts w:ascii="Courier New" w:hAnsi="Courier New" w:cs="Courier New"/>
                <w:color w:val="auto"/>
                <w:sz w:val="16"/>
                <w:szCs w:val="16"/>
              </w:rPr>
              <w:t>)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{</w:t>
            </w:r>
          </w:p>
          <w:p w14:paraId="5DCBE723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</w:t>
            </w:r>
            <w:proofErr w:type="gram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 = {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64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34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25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12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22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};</w:t>
            </w:r>
            <w:proofErr w:type="gramEnd"/>
          </w:p>
          <w:p w14:paraId="726F0E6A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n = </w:t>
            </w:r>
            <w:proofErr w:type="spellStart"/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sizeof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(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)/</w:t>
            </w:r>
            <w:proofErr w:type="spellStart"/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sizeof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</w:t>
            </w:r>
            <w:proofErr w:type="gramEnd"/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);</w:t>
            </w:r>
            <w:proofErr w:type="gramEnd"/>
          </w:p>
          <w:p w14:paraId="2988FD82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sort(</w:t>
            </w:r>
            <w:proofErr w:type="spellStart"/>
            <w:proofErr w:type="gram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, n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);</w:t>
            </w:r>
            <w:proofErr w:type="gramEnd"/>
          </w:p>
          <w:p w14:paraId="07722797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for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(</w:t>
            </w:r>
            <w:r w:rsidRPr="001E070B">
              <w:rPr>
                <w:rStyle w:val="hljs-type"/>
                <w:rFonts w:ascii="Courier New" w:hAnsi="Courier New" w:cs="Courier New"/>
                <w:color w:val="auto"/>
                <w:sz w:val="16"/>
                <w:szCs w:val="16"/>
              </w:rPr>
              <w:t>int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= </w:t>
            </w:r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&lt; n;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+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+) {</w:t>
            </w:r>
            <w:proofErr w:type="gramEnd"/>
          </w:p>
          <w:p w14:paraId="41658AA5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E070B">
              <w:rPr>
                <w:rStyle w:val="hljs-builtin"/>
                <w:rFonts w:ascii="Courier New" w:hAnsi="Courier New" w:cs="Courier New"/>
                <w:color w:val="auto"/>
                <w:sz w:val="16"/>
                <w:szCs w:val="16"/>
              </w:rPr>
              <w:t>printf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(</w:t>
            </w:r>
            <w:proofErr w:type="gramEnd"/>
            <w:r w:rsidRPr="001E070B">
              <w:rPr>
                <w:rStyle w:val="hljs-string"/>
                <w:rFonts w:ascii="Courier New" w:hAnsi="Courier New" w:cs="Courier New"/>
                <w:color w:val="auto"/>
                <w:sz w:val="16"/>
                <w:szCs w:val="16"/>
              </w:rPr>
              <w:t>"%d "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arr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[</w:t>
            </w:r>
            <w:proofErr w:type="spell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i</w:t>
            </w:r>
            <w:proofErr w:type="spellEnd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]</w:t>
            </w:r>
            <w:proofErr w:type="gramStart"/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);</w:t>
            </w:r>
            <w:proofErr w:type="gramEnd"/>
          </w:p>
          <w:p w14:paraId="6F84BE05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}</w:t>
            </w:r>
          </w:p>
          <w:p w14:paraId="527ABD1A" w14:textId="77777777" w:rsidR="001E070B" w:rsidRPr="001E070B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eastAsiaTheme="minorHAnsi"/>
                <w:color w:val="auto"/>
                <w:sz w:val="16"/>
                <w:szCs w:val="16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   </w:t>
            </w:r>
            <w:r w:rsidRPr="001E070B">
              <w:rPr>
                <w:rStyle w:val="hljs-keyword"/>
                <w:rFonts w:ascii="Courier New" w:hAnsi="Courier New" w:cs="Courier New"/>
                <w:color w:val="auto"/>
                <w:sz w:val="16"/>
                <w:szCs w:val="16"/>
              </w:rPr>
              <w:t>return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001E070B">
              <w:rPr>
                <w:rStyle w:val="hljs-number"/>
                <w:rFonts w:ascii="Courier New" w:hAnsi="Courier New" w:cs="Courier New"/>
                <w:color w:val="auto"/>
                <w:sz w:val="16"/>
                <w:szCs w:val="16"/>
              </w:rPr>
              <w:t>0</w:t>
            </w: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;</w:t>
            </w:r>
            <w:proofErr w:type="gramEnd"/>
          </w:p>
          <w:p w14:paraId="3AC5E322" w14:textId="49B56EE1" w:rsidR="001E070B" w:rsidRPr="001E070B" w:rsidRDefault="001E070B" w:rsidP="000537B5">
            <w:pPr>
              <w:shd w:val="clear" w:color="auto" w:fill="auto"/>
              <w:spacing w:line="360" w:lineRule="auto"/>
              <w:rPr>
                <w:rFonts w:ascii="Courier New" w:hAnsi="Courier New" w:cs="Courier New"/>
                <w:sz w:val="16"/>
                <w:szCs w:val="16"/>
                <w:lang w:val="en-AU" w:bidi="en-US"/>
              </w:rPr>
            </w:pPr>
            <w:r w:rsidRPr="001E070B">
              <w:rPr>
                <w:rStyle w:val="HTMLCode"/>
                <w:rFonts w:eastAsiaTheme="minorHAnsi"/>
                <w:color w:val="auto"/>
                <w:sz w:val="16"/>
                <w:szCs w:val="16"/>
              </w:rPr>
              <w:t>}</w:t>
            </w:r>
          </w:p>
        </w:tc>
      </w:tr>
    </w:tbl>
    <w:p w14:paraId="2E165144" w14:textId="77777777" w:rsidR="00877E01" w:rsidRDefault="00877E01" w:rsidP="000537B5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="Arial" w:hAnsi="Arial" w:cs="Arial"/>
        </w:rPr>
      </w:pPr>
    </w:p>
    <w:p w14:paraId="769B0B04" w14:textId="7463A542" w:rsidR="00CC2B63" w:rsidRPr="00B54620" w:rsidRDefault="001E070B" w:rsidP="000537B5">
      <w:pPr>
        <w:pStyle w:val="NormalWeb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proofErr w:type="spellStart"/>
      <w:r w:rsidRPr="00B54620">
        <w:rPr>
          <w:rStyle w:val="Strong"/>
          <w:rFonts w:asciiTheme="majorBidi" w:hAnsiTheme="majorBidi" w:cstheme="majorBidi"/>
        </w:rPr>
        <w:t>Catatan</w:t>
      </w:r>
      <w:proofErr w:type="spellEnd"/>
      <w:r w:rsidRPr="00B54620">
        <w:rPr>
          <w:rFonts w:asciiTheme="majorBidi" w:hAnsiTheme="majorBidi" w:cstheme="majorBidi"/>
        </w:rPr>
        <w:t xml:space="preserve">: </w:t>
      </w:r>
    </w:p>
    <w:p w14:paraId="2393E0EA" w14:textId="20E18272" w:rsidR="001E070B" w:rsidRPr="00B54620" w:rsidRDefault="001E070B" w:rsidP="000537B5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proofErr w:type="spellStart"/>
      <w:r w:rsidRPr="00B54620">
        <w:rPr>
          <w:rFonts w:asciiTheme="majorBidi" w:hAnsiTheme="majorBidi" w:cstheme="majorBidi"/>
        </w:rPr>
        <w:t>Pastikan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semua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anggota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kelompok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berkontribusi</w:t>
      </w:r>
      <w:proofErr w:type="spellEnd"/>
      <w:r w:rsidRPr="00B54620">
        <w:rPr>
          <w:rFonts w:asciiTheme="majorBidi" w:hAnsiTheme="majorBidi" w:cstheme="majorBidi"/>
        </w:rPr>
        <w:t xml:space="preserve"> pada </w:t>
      </w:r>
      <w:proofErr w:type="spellStart"/>
      <w:r w:rsidRPr="00B54620">
        <w:rPr>
          <w:rFonts w:asciiTheme="majorBidi" w:hAnsiTheme="majorBidi" w:cstheme="majorBidi"/>
        </w:rPr>
        <w:t>tugas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ini</w:t>
      </w:r>
      <w:proofErr w:type="spellEnd"/>
      <w:r w:rsidRPr="00B54620">
        <w:rPr>
          <w:rFonts w:asciiTheme="majorBidi" w:hAnsiTheme="majorBidi" w:cstheme="majorBidi"/>
        </w:rPr>
        <w:t xml:space="preserve">. </w:t>
      </w:r>
      <w:proofErr w:type="spellStart"/>
      <w:r w:rsidRPr="00B54620">
        <w:rPr>
          <w:rFonts w:asciiTheme="majorBidi" w:hAnsiTheme="majorBidi" w:cstheme="majorBidi"/>
        </w:rPr>
        <w:t>Diskusi</w:t>
      </w:r>
      <w:proofErr w:type="spellEnd"/>
      <w:r w:rsidRPr="00B54620">
        <w:rPr>
          <w:rFonts w:asciiTheme="majorBidi" w:hAnsiTheme="majorBidi" w:cstheme="majorBidi"/>
        </w:rPr>
        <w:t xml:space="preserve"> dan </w:t>
      </w:r>
      <w:proofErr w:type="spellStart"/>
      <w:r w:rsidRPr="00B54620">
        <w:rPr>
          <w:rFonts w:asciiTheme="majorBidi" w:hAnsiTheme="majorBidi" w:cstheme="majorBidi"/>
        </w:rPr>
        <w:t>kolaborasi</w:t>
      </w:r>
      <w:proofErr w:type="spellEnd"/>
      <w:r w:rsidRPr="00B54620">
        <w:rPr>
          <w:rFonts w:asciiTheme="majorBidi" w:hAnsiTheme="majorBidi" w:cstheme="majorBidi"/>
        </w:rPr>
        <w:t xml:space="preserve"> di </w:t>
      </w:r>
      <w:proofErr w:type="spellStart"/>
      <w:r w:rsidRPr="00B54620">
        <w:rPr>
          <w:rFonts w:asciiTheme="majorBidi" w:hAnsiTheme="majorBidi" w:cstheme="majorBidi"/>
        </w:rPr>
        <w:t>dalam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kelompok</w:t>
      </w:r>
      <w:proofErr w:type="spellEnd"/>
      <w:r w:rsidRPr="00B54620">
        <w:rPr>
          <w:rFonts w:asciiTheme="majorBidi" w:hAnsiTheme="majorBidi" w:cstheme="majorBidi"/>
        </w:rPr>
        <w:t xml:space="preserve"> sangat </w:t>
      </w:r>
      <w:proofErr w:type="spellStart"/>
      <w:r w:rsidRPr="00B54620">
        <w:rPr>
          <w:rFonts w:asciiTheme="majorBidi" w:hAnsiTheme="majorBidi" w:cstheme="majorBidi"/>
        </w:rPr>
        <w:t>dianjurkan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untuk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memperoleh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pemahaman</w:t>
      </w:r>
      <w:proofErr w:type="spellEnd"/>
      <w:r w:rsidRPr="00B54620">
        <w:rPr>
          <w:rFonts w:asciiTheme="majorBidi" w:hAnsiTheme="majorBidi" w:cstheme="majorBidi"/>
        </w:rPr>
        <w:t xml:space="preserve"> yang </w:t>
      </w:r>
      <w:proofErr w:type="spellStart"/>
      <w:r w:rsidRPr="00B54620">
        <w:rPr>
          <w:rFonts w:asciiTheme="majorBidi" w:hAnsiTheme="majorBidi" w:cstheme="majorBidi"/>
        </w:rPr>
        <w:t>lebih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baik</w:t>
      </w:r>
      <w:proofErr w:type="spellEnd"/>
      <w:r w:rsidRPr="00B54620">
        <w:rPr>
          <w:rFonts w:asciiTheme="majorBidi" w:hAnsiTheme="majorBidi" w:cstheme="majorBidi"/>
        </w:rPr>
        <w:t>.</w:t>
      </w:r>
    </w:p>
    <w:p w14:paraId="05457B87" w14:textId="77777777" w:rsidR="00CC2B63" w:rsidRPr="00B54620" w:rsidRDefault="00CC2B63" w:rsidP="000537B5">
      <w:pPr>
        <w:numPr>
          <w:ilvl w:val="0"/>
          <w:numId w:val="31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Pastikan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mencantumkan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referensi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jika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menggunakan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sumber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dari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internet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atau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bantuan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GPT.</w:t>
      </w:r>
    </w:p>
    <w:p w14:paraId="55A0A35D" w14:textId="77777777" w:rsidR="00CC2B63" w:rsidRPr="00B54620" w:rsidRDefault="00CC2B63" w:rsidP="000537B5">
      <w:pPr>
        <w:numPr>
          <w:ilvl w:val="0"/>
          <w:numId w:val="31"/>
        </w:numPr>
        <w:shd w:val="clear" w:color="auto" w:fill="auto"/>
        <w:spacing w:after="0" w:line="360" w:lineRule="auto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Cantumkan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referensi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format: Nama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sumber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Tautan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(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jika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ada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), 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diakses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pada [</w:t>
      </w:r>
      <w:proofErr w:type="spellStart"/>
      <w:r w:rsidRPr="00B54620">
        <w:rPr>
          <w:rFonts w:asciiTheme="majorBidi" w:hAnsiTheme="majorBidi" w:cstheme="majorBidi"/>
          <w:color w:val="auto"/>
          <w:sz w:val="24"/>
          <w:szCs w:val="24"/>
        </w:rPr>
        <w:t>Tanggal</w:t>
      </w:r>
      <w:proofErr w:type="spellEnd"/>
      <w:r w:rsidRPr="00B54620">
        <w:rPr>
          <w:rFonts w:asciiTheme="majorBidi" w:hAnsiTheme="majorBidi" w:cstheme="majorBidi"/>
          <w:color w:val="auto"/>
          <w:sz w:val="24"/>
          <w:szCs w:val="24"/>
        </w:rPr>
        <w:t xml:space="preserve"> Akses].</w:t>
      </w:r>
    </w:p>
    <w:p w14:paraId="065609F0" w14:textId="0EA7FEE7" w:rsidR="00CC2B63" w:rsidRPr="00B54620" w:rsidRDefault="00CC2B63" w:rsidP="000537B5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proofErr w:type="spellStart"/>
      <w:r w:rsidRPr="00B54620">
        <w:rPr>
          <w:rFonts w:asciiTheme="majorBidi" w:hAnsiTheme="majorBidi" w:cstheme="majorBidi"/>
        </w:rPr>
        <w:t>Pekerjaan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harus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asli</w:t>
      </w:r>
      <w:proofErr w:type="spellEnd"/>
      <w:r w:rsidRPr="00B54620">
        <w:rPr>
          <w:rFonts w:asciiTheme="majorBidi" w:hAnsiTheme="majorBidi" w:cstheme="majorBidi"/>
        </w:rPr>
        <w:t xml:space="preserve"> dan </w:t>
      </w:r>
      <w:proofErr w:type="spellStart"/>
      <w:r w:rsidRPr="00B54620">
        <w:rPr>
          <w:rFonts w:asciiTheme="majorBidi" w:hAnsiTheme="majorBidi" w:cstheme="majorBidi"/>
        </w:rPr>
        <w:t>setiap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bentuk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plagiarisme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akan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ditindak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sesuai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dengan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kebijakan</w:t>
      </w:r>
      <w:proofErr w:type="spellEnd"/>
      <w:r w:rsidRPr="00B54620">
        <w:rPr>
          <w:rFonts w:asciiTheme="majorBidi" w:hAnsiTheme="majorBidi" w:cstheme="majorBidi"/>
        </w:rPr>
        <w:t xml:space="preserve"> </w:t>
      </w:r>
      <w:proofErr w:type="spellStart"/>
      <w:r w:rsidRPr="00B54620">
        <w:rPr>
          <w:rFonts w:asciiTheme="majorBidi" w:hAnsiTheme="majorBidi" w:cstheme="majorBidi"/>
        </w:rPr>
        <w:t>akademik</w:t>
      </w:r>
      <w:proofErr w:type="spellEnd"/>
      <w:r w:rsidRPr="00B54620">
        <w:rPr>
          <w:rFonts w:asciiTheme="majorBidi" w:hAnsiTheme="majorBidi" w:cstheme="majorBidi"/>
        </w:rPr>
        <w:t>.</w:t>
      </w:r>
    </w:p>
    <w:p w14:paraId="765149A2" w14:textId="77777777" w:rsidR="001E070B" w:rsidRPr="00B54620" w:rsidRDefault="001E070B" w:rsidP="000537B5">
      <w:pPr>
        <w:spacing w:after="0" w:line="360" w:lineRule="auto"/>
        <w:rPr>
          <w:rFonts w:asciiTheme="majorBidi" w:hAnsiTheme="majorBidi" w:cstheme="majorBidi"/>
          <w:b/>
          <w:color w:val="auto"/>
          <w:sz w:val="24"/>
          <w:szCs w:val="24"/>
        </w:rPr>
      </w:pPr>
    </w:p>
    <w:sectPr w:rsidR="001E070B" w:rsidRPr="00B54620" w:rsidSect="000537B5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171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638FB" w14:textId="77777777" w:rsidR="00553B21" w:rsidRDefault="00553B21" w:rsidP="0080214F">
      <w:pPr>
        <w:pStyle w:val="BalloonText"/>
      </w:pPr>
      <w:r>
        <w:separator/>
      </w:r>
    </w:p>
  </w:endnote>
  <w:endnote w:type="continuationSeparator" w:id="0">
    <w:p w14:paraId="6F788B7F" w14:textId="77777777" w:rsidR="00553B21" w:rsidRDefault="00553B21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87D" w14:textId="26E76489" w:rsidR="000E740A" w:rsidRPr="000E740A" w:rsidRDefault="005866A2" w:rsidP="005866A2">
    <w:pPr>
      <w:tabs>
        <w:tab w:val="right" w:pos="7938"/>
      </w:tabs>
      <w:jc w:val="right"/>
    </w:pPr>
    <w:r w:rsidRPr="00930B0E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4D66" w14:textId="65A67E2C" w:rsidR="00E61FE8" w:rsidRPr="00930B0E" w:rsidRDefault="00930B0E" w:rsidP="00930B0E">
    <w:pPr>
      <w:tabs>
        <w:tab w:val="right" w:pos="7938"/>
      </w:tabs>
      <w:jc w:val="right"/>
      <w:rPr>
        <w:rFonts w:ascii="Times New Roman" w:hAnsi="Times New Roman" w:cs="Times New Roman"/>
      </w:rPr>
    </w:pPr>
    <w:r w:rsidRPr="00930B0E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1CA53" w14:textId="77777777" w:rsidR="00553B21" w:rsidRDefault="00553B21" w:rsidP="0080214F">
      <w:pPr>
        <w:pStyle w:val="BalloonText"/>
      </w:pPr>
      <w:r>
        <w:separator/>
      </w:r>
    </w:p>
  </w:footnote>
  <w:footnote w:type="continuationSeparator" w:id="0">
    <w:p w14:paraId="0B76200B" w14:textId="77777777" w:rsidR="00553B21" w:rsidRDefault="00553B21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3AA7" w14:textId="48067E78" w:rsidR="0080214F" w:rsidRDefault="005866A2" w:rsidP="005866A2">
    <w:pPr>
      <w:shd w:val="clear" w:color="auto" w:fill="aut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C2EA5C6" wp14:editId="5FF85AF5">
          <wp:simplePos x="0" y="0"/>
          <wp:positionH relativeFrom="column">
            <wp:posOffset>-1400175</wp:posOffset>
          </wp:positionH>
          <wp:positionV relativeFrom="paragraph">
            <wp:posOffset>-162560</wp:posOffset>
          </wp:positionV>
          <wp:extent cx="2234311" cy="4171950"/>
          <wp:effectExtent l="0" t="0" r="0" b="0"/>
          <wp:wrapNone/>
          <wp:docPr id="25" name="Picture 25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EC91" w14:textId="7338BA90" w:rsidR="0080214F" w:rsidRPr="000E740A" w:rsidRDefault="005866A2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625A0A91" wp14:editId="1FB4392C">
          <wp:simplePos x="0" y="0"/>
          <wp:positionH relativeFrom="column">
            <wp:posOffset>-1400175</wp:posOffset>
          </wp:positionH>
          <wp:positionV relativeFrom="paragraph">
            <wp:posOffset>-133985</wp:posOffset>
          </wp:positionV>
          <wp:extent cx="2234311" cy="4171950"/>
          <wp:effectExtent l="0" t="0" r="0" b="0"/>
          <wp:wrapNone/>
          <wp:docPr id="26" name="Picture 26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5866A2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897"/>
    <w:multiLevelType w:val="multilevel"/>
    <w:tmpl w:val="A75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F7A"/>
    <w:multiLevelType w:val="hybridMultilevel"/>
    <w:tmpl w:val="F2F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0C4B38DD"/>
    <w:multiLevelType w:val="multilevel"/>
    <w:tmpl w:val="4F6C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944BE"/>
    <w:multiLevelType w:val="multilevel"/>
    <w:tmpl w:val="D08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C3A8D"/>
    <w:multiLevelType w:val="multilevel"/>
    <w:tmpl w:val="CC68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938"/>
    <w:multiLevelType w:val="multilevel"/>
    <w:tmpl w:val="3AF6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8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1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353598"/>
    <w:multiLevelType w:val="multilevel"/>
    <w:tmpl w:val="8552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6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8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27961"/>
    <w:multiLevelType w:val="hybridMultilevel"/>
    <w:tmpl w:val="B5D2E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491365215">
    <w:abstractNumId w:val="12"/>
  </w:num>
  <w:num w:numId="2" w16cid:durableId="1982808145">
    <w:abstractNumId w:val="18"/>
  </w:num>
  <w:num w:numId="3" w16cid:durableId="801578187">
    <w:abstractNumId w:val="25"/>
    <w:lvlOverride w:ilvl="0">
      <w:startOverride w:val="1"/>
    </w:lvlOverride>
  </w:num>
  <w:num w:numId="4" w16cid:durableId="1152335526">
    <w:abstractNumId w:val="35"/>
  </w:num>
  <w:num w:numId="5" w16cid:durableId="1969696744">
    <w:abstractNumId w:val="32"/>
  </w:num>
  <w:num w:numId="6" w16cid:durableId="2099670830">
    <w:abstractNumId w:val="27"/>
  </w:num>
  <w:num w:numId="7" w16cid:durableId="2076509284">
    <w:abstractNumId w:val="15"/>
  </w:num>
  <w:num w:numId="8" w16cid:durableId="932276359">
    <w:abstractNumId w:val="14"/>
  </w:num>
  <w:num w:numId="9" w16cid:durableId="1735465746">
    <w:abstractNumId w:val="4"/>
  </w:num>
  <w:num w:numId="10" w16cid:durableId="2105880564">
    <w:abstractNumId w:val="26"/>
  </w:num>
  <w:num w:numId="11" w16cid:durableId="1342928735">
    <w:abstractNumId w:val="7"/>
  </w:num>
  <w:num w:numId="12" w16cid:durableId="245461172">
    <w:abstractNumId w:val="19"/>
  </w:num>
  <w:num w:numId="13" w16cid:durableId="280380370">
    <w:abstractNumId w:val="13"/>
  </w:num>
  <w:num w:numId="14" w16cid:durableId="1274291770">
    <w:abstractNumId w:val="6"/>
  </w:num>
  <w:num w:numId="15" w16cid:durableId="149175918">
    <w:abstractNumId w:val="30"/>
  </w:num>
  <w:num w:numId="16" w16cid:durableId="1009218031">
    <w:abstractNumId w:val="5"/>
  </w:num>
  <w:num w:numId="17" w16cid:durableId="226041837">
    <w:abstractNumId w:val="24"/>
    <w:lvlOverride w:ilvl="0">
      <w:startOverride w:val="1"/>
    </w:lvlOverride>
  </w:num>
  <w:num w:numId="18" w16cid:durableId="1889491277">
    <w:abstractNumId w:val="8"/>
  </w:num>
  <w:num w:numId="19" w16cid:durableId="812527124">
    <w:abstractNumId w:val="2"/>
  </w:num>
  <w:num w:numId="20" w16cid:durableId="8223510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7693077">
    <w:abstractNumId w:val="22"/>
  </w:num>
  <w:num w:numId="22" w16cid:durableId="55012129">
    <w:abstractNumId w:val="34"/>
  </w:num>
  <w:num w:numId="23" w16cid:durableId="1818842154">
    <w:abstractNumId w:val="11"/>
  </w:num>
  <w:num w:numId="24" w16cid:durableId="573206689">
    <w:abstractNumId w:val="29"/>
  </w:num>
  <w:num w:numId="25" w16cid:durableId="1301569861">
    <w:abstractNumId w:val="20"/>
    <w:lvlOverride w:ilvl="0">
      <w:startOverride w:val="1"/>
    </w:lvlOverride>
  </w:num>
  <w:num w:numId="26" w16cid:durableId="275989918">
    <w:abstractNumId w:val="21"/>
  </w:num>
  <w:num w:numId="27" w16cid:durableId="1578178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51769337">
    <w:abstractNumId w:val="28"/>
  </w:num>
  <w:num w:numId="29" w16cid:durableId="1529948279">
    <w:abstractNumId w:val="23"/>
  </w:num>
  <w:num w:numId="30" w16cid:durableId="1595355578">
    <w:abstractNumId w:val="3"/>
  </w:num>
  <w:num w:numId="31" w16cid:durableId="1777405508">
    <w:abstractNumId w:val="1"/>
  </w:num>
  <w:num w:numId="32" w16cid:durableId="1423338683">
    <w:abstractNumId w:val="10"/>
  </w:num>
  <w:num w:numId="33" w16cid:durableId="482237027">
    <w:abstractNumId w:val="0"/>
  </w:num>
  <w:num w:numId="34" w16cid:durableId="1235700959">
    <w:abstractNumId w:val="16"/>
  </w:num>
  <w:num w:numId="35" w16cid:durableId="333841514">
    <w:abstractNumId w:val="9"/>
  </w:num>
  <w:num w:numId="36" w16cid:durableId="620964125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xMTUxsjAzsTQytTBQ0lEKTi0uzszPAykwrgUAGygpXiwAAAA="/>
  </w:docVars>
  <w:rsids>
    <w:rsidRoot w:val="0090428A"/>
    <w:rsid w:val="00012049"/>
    <w:rsid w:val="00012E9A"/>
    <w:rsid w:val="00013B08"/>
    <w:rsid w:val="00015417"/>
    <w:rsid w:val="00015976"/>
    <w:rsid w:val="00021AD1"/>
    <w:rsid w:val="00025D67"/>
    <w:rsid w:val="000357FB"/>
    <w:rsid w:val="0004344A"/>
    <w:rsid w:val="00045B7D"/>
    <w:rsid w:val="00045DB3"/>
    <w:rsid w:val="000537B5"/>
    <w:rsid w:val="000563DF"/>
    <w:rsid w:val="000737C0"/>
    <w:rsid w:val="0008352A"/>
    <w:rsid w:val="000943F6"/>
    <w:rsid w:val="000A137A"/>
    <w:rsid w:val="000A2D86"/>
    <w:rsid w:val="000B22BC"/>
    <w:rsid w:val="000B3874"/>
    <w:rsid w:val="000C1BE0"/>
    <w:rsid w:val="000C6C88"/>
    <w:rsid w:val="000D0552"/>
    <w:rsid w:val="000D1476"/>
    <w:rsid w:val="000D422D"/>
    <w:rsid w:val="000D74B0"/>
    <w:rsid w:val="000E29F6"/>
    <w:rsid w:val="000E6910"/>
    <w:rsid w:val="000E740A"/>
    <w:rsid w:val="000F4501"/>
    <w:rsid w:val="001057F3"/>
    <w:rsid w:val="001124F2"/>
    <w:rsid w:val="00112532"/>
    <w:rsid w:val="00112611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187"/>
    <w:rsid w:val="00152F8E"/>
    <w:rsid w:val="00154C67"/>
    <w:rsid w:val="00166118"/>
    <w:rsid w:val="0017193C"/>
    <w:rsid w:val="00182A82"/>
    <w:rsid w:val="00184826"/>
    <w:rsid w:val="001946BD"/>
    <w:rsid w:val="001A01F4"/>
    <w:rsid w:val="001A1FD6"/>
    <w:rsid w:val="001A2C44"/>
    <w:rsid w:val="001B4DA2"/>
    <w:rsid w:val="001C2490"/>
    <w:rsid w:val="001C29EF"/>
    <w:rsid w:val="001C43D0"/>
    <w:rsid w:val="001D0FC5"/>
    <w:rsid w:val="001D42F4"/>
    <w:rsid w:val="001E04FC"/>
    <w:rsid w:val="001E070B"/>
    <w:rsid w:val="001F1E76"/>
    <w:rsid w:val="001F5EFC"/>
    <w:rsid w:val="001F7C0D"/>
    <w:rsid w:val="00201D30"/>
    <w:rsid w:val="00203D55"/>
    <w:rsid w:val="00206F26"/>
    <w:rsid w:val="00212FB5"/>
    <w:rsid w:val="0021348A"/>
    <w:rsid w:val="00215C2D"/>
    <w:rsid w:val="00216781"/>
    <w:rsid w:val="002200FF"/>
    <w:rsid w:val="00222102"/>
    <w:rsid w:val="002321F9"/>
    <w:rsid w:val="00260831"/>
    <w:rsid w:val="00261056"/>
    <w:rsid w:val="0026246A"/>
    <w:rsid w:val="00263E8C"/>
    <w:rsid w:val="002648A5"/>
    <w:rsid w:val="0026521D"/>
    <w:rsid w:val="00270AA0"/>
    <w:rsid w:val="002710F2"/>
    <w:rsid w:val="00272825"/>
    <w:rsid w:val="002748A0"/>
    <w:rsid w:val="00283A81"/>
    <w:rsid w:val="00285979"/>
    <w:rsid w:val="00292BA6"/>
    <w:rsid w:val="00294927"/>
    <w:rsid w:val="00295C36"/>
    <w:rsid w:val="00296982"/>
    <w:rsid w:val="002A31AE"/>
    <w:rsid w:val="002A42F6"/>
    <w:rsid w:val="002A4D10"/>
    <w:rsid w:val="002A7ECE"/>
    <w:rsid w:val="002C05E3"/>
    <w:rsid w:val="002C32B3"/>
    <w:rsid w:val="002D1A72"/>
    <w:rsid w:val="002D1E39"/>
    <w:rsid w:val="002D391E"/>
    <w:rsid w:val="002D3F59"/>
    <w:rsid w:val="002D63D1"/>
    <w:rsid w:val="002D683E"/>
    <w:rsid w:val="002E2A56"/>
    <w:rsid w:val="002E2AA3"/>
    <w:rsid w:val="002E5176"/>
    <w:rsid w:val="002E764C"/>
    <w:rsid w:val="002F24D2"/>
    <w:rsid w:val="002F564E"/>
    <w:rsid w:val="00304E02"/>
    <w:rsid w:val="00307599"/>
    <w:rsid w:val="003105DB"/>
    <w:rsid w:val="003113F9"/>
    <w:rsid w:val="00317FED"/>
    <w:rsid w:val="0032026D"/>
    <w:rsid w:val="00331B43"/>
    <w:rsid w:val="003478E9"/>
    <w:rsid w:val="003504C2"/>
    <w:rsid w:val="00357B84"/>
    <w:rsid w:val="00371832"/>
    <w:rsid w:val="00373379"/>
    <w:rsid w:val="003777E3"/>
    <w:rsid w:val="003824DA"/>
    <w:rsid w:val="00385C1B"/>
    <w:rsid w:val="00387CB8"/>
    <w:rsid w:val="003978E6"/>
    <w:rsid w:val="003A2E40"/>
    <w:rsid w:val="003A76B3"/>
    <w:rsid w:val="003B2CB4"/>
    <w:rsid w:val="003D562F"/>
    <w:rsid w:val="003E104B"/>
    <w:rsid w:val="003E1DC0"/>
    <w:rsid w:val="003F2603"/>
    <w:rsid w:val="003F3BBE"/>
    <w:rsid w:val="003F52F4"/>
    <w:rsid w:val="0040429E"/>
    <w:rsid w:val="00410F37"/>
    <w:rsid w:val="00412D27"/>
    <w:rsid w:val="00413F69"/>
    <w:rsid w:val="0041491B"/>
    <w:rsid w:val="0041788D"/>
    <w:rsid w:val="00424DEF"/>
    <w:rsid w:val="00426B78"/>
    <w:rsid w:val="00441378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8733D"/>
    <w:rsid w:val="0049522B"/>
    <w:rsid w:val="004A2475"/>
    <w:rsid w:val="004B4853"/>
    <w:rsid w:val="004B5446"/>
    <w:rsid w:val="004C20BF"/>
    <w:rsid w:val="004C421E"/>
    <w:rsid w:val="004D152E"/>
    <w:rsid w:val="004D4C4D"/>
    <w:rsid w:val="004F1591"/>
    <w:rsid w:val="004F6869"/>
    <w:rsid w:val="004F69A3"/>
    <w:rsid w:val="00501936"/>
    <w:rsid w:val="005047EE"/>
    <w:rsid w:val="00505226"/>
    <w:rsid w:val="005065F3"/>
    <w:rsid w:val="005078D2"/>
    <w:rsid w:val="005145C5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B21"/>
    <w:rsid w:val="00553F13"/>
    <w:rsid w:val="005556FA"/>
    <w:rsid w:val="005607B4"/>
    <w:rsid w:val="005643C2"/>
    <w:rsid w:val="0057090B"/>
    <w:rsid w:val="0058451E"/>
    <w:rsid w:val="005866A2"/>
    <w:rsid w:val="0059015B"/>
    <w:rsid w:val="0059130D"/>
    <w:rsid w:val="0059292A"/>
    <w:rsid w:val="005A22CA"/>
    <w:rsid w:val="005A341E"/>
    <w:rsid w:val="005A4B25"/>
    <w:rsid w:val="005B0978"/>
    <w:rsid w:val="005B28AA"/>
    <w:rsid w:val="005C0B4F"/>
    <w:rsid w:val="005C20F3"/>
    <w:rsid w:val="005C5A20"/>
    <w:rsid w:val="005E2465"/>
    <w:rsid w:val="005E7DD1"/>
    <w:rsid w:val="005F2761"/>
    <w:rsid w:val="005F2B13"/>
    <w:rsid w:val="0060360D"/>
    <w:rsid w:val="0060492A"/>
    <w:rsid w:val="00610A05"/>
    <w:rsid w:val="006141B0"/>
    <w:rsid w:val="00615CAE"/>
    <w:rsid w:val="006210FF"/>
    <w:rsid w:val="00627BE3"/>
    <w:rsid w:val="00631B80"/>
    <w:rsid w:val="00631C53"/>
    <w:rsid w:val="0064602D"/>
    <w:rsid w:val="00647F57"/>
    <w:rsid w:val="00655FAD"/>
    <w:rsid w:val="006753F9"/>
    <w:rsid w:val="00676D91"/>
    <w:rsid w:val="00686D45"/>
    <w:rsid w:val="00692EDA"/>
    <w:rsid w:val="00695D7D"/>
    <w:rsid w:val="006976A5"/>
    <w:rsid w:val="006A2BFD"/>
    <w:rsid w:val="006A3FBF"/>
    <w:rsid w:val="006B243A"/>
    <w:rsid w:val="006C2DCC"/>
    <w:rsid w:val="006C4C57"/>
    <w:rsid w:val="006C5078"/>
    <w:rsid w:val="006C569A"/>
    <w:rsid w:val="006D40CA"/>
    <w:rsid w:val="006D5513"/>
    <w:rsid w:val="006D58B2"/>
    <w:rsid w:val="006E145C"/>
    <w:rsid w:val="006E3DE2"/>
    <w:rsid w:val="006F22C6"/>
    <w:rsid w:val="007024B7"/>
    <w:rsid w:val="00703663"/>
    <w:rsid w:val="00707622"/>
    <w:rsid w:val="00720F51"/>
    <w:rsid w:val="00723B1F"/>
    <w:rsid w:val="00730B67"/>
    <w:rsid w:val="00737AA4"/>
    <w:rsid w:val="00746F3E"/>
    <w:rsid w:val="00750372"/>
    <w:rsid w:val="0075200F"/>
    <w:rsid w:val="0075269A"/>
    <w:rsid w:val="0075711E"/>
    <w:rsid w:val="00757CBC"/>
    <w:rsid w:val="007652CC"/>
    <w:rsid w:val="00771C96"/>
    <w:rsid w:val="007725E5"/>
    <w:rsid w:val="00777368"/>
    <w:rsid w:val="00781D26"/>
    <w:rsid w:val="00782330"/>
    <w:rsid w:val="00783A85"/>
    <w:rsid w:val="00784445"/>
    <w:rsid w:val="0079039C"/>
    <w:rsid w:val="0079209E"/>
    <w:rsid w:val="00794A42"/>
    <w:rsid w:val="007978E4"/>
    <w:rsid w:val="007A32DB"/>
    <w:rsid w:val="007A58BD"/>
    <w:rsid w:val="007B0A7A"/>
    <w:rsid w:val="007B3FC3"/>
    <w:rsid w:val="007B5BA2"/>
    <w:rsid w:val="007C0466"/>
    <w:rsid w:val="007C475A"/>
    <w:rsid w:val="007C57DE"/>
    <w:rsid w:val="007D2213"/>
    <w:rsid w:val="007E51BE"/>
    <w:rsid w:val="007F3370"/>
    <w:rsid w:val="007F4B24"/>
    <w:rsid w:val="00801965"/>
    <w:rsid w:val="0080214F"/>
    <w:rsid w:val="008023DE"/>
    <w:rsid w:val="00804101"/>
    <w:rsid w:val="00805DC7"/>
    <w:rsid w:val="008206A6"/>
    <w:rsid w:val="0082261E"/>
    <w:rsid w:val="0082345F"/>
    <w:rsid w:val="00824892"/>
    <w:rsid w:val="00832CC7"/>
    <w:rsid w:val="00841C17"/>
    <w:rsid w:val="00842306"/>
    <w:rsid w:val="00846A95"/>
    <w:rsid w:val="00850814"/>
    <w:rsid w:val="00862786"/>
    <w:rsid w:val="008638A9"/>
    <w:rsid w:val="00870AAF"/>
    <w:rsid w:val="0087376F"/>
    <w:rsid w:val="0087799F"/>
    <w:rsid w:val="00877E01"/>
    <w:rsid w:val="00883769"/>
    <w:rsid w:val="00883AAF"/>
    <w:rsid w:val="00885BFF"/>
    <w:rsid w:val="008903B8"/>
    <w:rsid w:val="00892392"/>
    <w:rsid w:val="00895702"/>
    <w:rsid w:val="0089781B"/>
    <w:rsid w:val="008A22BA"/>
    <w:rsid w:val="008A6D58"/>
    <w:rsid w:val="008B3BD9"/>
    <w:rsid w:val="008B4CE0"/>
    <w:rsid w:val="008C3955"/>
    <w:rsid w:val="008C480F"/>
    <w:rsid w:val="008C6177"/>
    <w:rsid w:val="008C649E"/>
    <w:rsid w:val="008C750F"/>
    <w:rsid w:val="008D237D"/>
    <w:rsid w:val="008D6216"/>
    <w:rsid w:val="008D7D79"/>
    <w:rsid w:val="008E3D49"/>
    <w:rsid w:val="008E5FB0"/>
    <w:rsid w:val="008F3033"/>
    <w:rsid w:val="0090428A"/>
    <w:rsid w:val="00905A2D"/>
    <w:rsid w:val="00915A82"/>
    <w:rsid w:val="00916EC9"/>
    <w:rsid w:val="009264E3"/>
    <w:rsid w:val="00930028"/>
    <w:rsid w:val="00930B0E"/>
    <w:rsid w:val="00930BCB"/>
    <w:rsid w:val="00933247"/>
    <w:rsid w:val="00934C16"/>
    <w:rsid w:val="00935066"/>
    <w:rsid w:val="00942DC1"/>
    <w:rsid w:val="00942F2C"/>
    <w:rsid w:val="00946557"/>
    <w:rsid w:val="00951097"/>
    <w:rsid w:val="00962259"/>
    <w:rsid w:val="00987ED9"/>
    <w:rsid w:val="009A3271"/>
    <w:rsid w:val="009A6444"/>
    <w:rsid w:val="009B3637"/>
    <w:rsid w:val="009B38EC"/>
    <w:rsid w:val="009C140D"/>
    <w:rsid w:val="009C3008"/>
    <w:rsid w:val="009C483A"/>
    <w:rsid w:val="009C5581"/>
    <w:rsid w:val="009D071C"/>
    <w:rsid w:val="009D232E"/>
    <w:rsid w:val="009D3837"/>
    <w:rsid w:val="009D4312"/>
    <w:rsid w:val="009E3529"/>
    <w:rsid w:val="009F3C4E"/>
    <w:rsid w:val="00A016D6"/>
    <w:rsid w:val="00A061BB"/>
    <w:rsid w:val="00A113A0"/>
    <w:rsid w:val="00A34D75"/>
    <w:rsid w:val="00A37D11"/>
    <w:rsid w:val="00A40027"/>
    <w:rsid w:val="00A40A32"/>
    <w:rsid w:val="00A421D2"/>
    <w:rsid w:val="00A47F37"/>
    <w:rsid w:val="00A54CCC"/>
    <w:rsid w:val="00A64E7E"/>
    <w:rsid w:val="00A7571F"/>
    <w:rsid w:val="00A82B3B"/>
    <w:rsid w:val="00A93E4E"/>
    <w:rsid w:val="00AA219C"/>
    <w:rsid w:val="00AA2562"/>
    <w:rsid w:val="00AC133E"/>
    <w:rsid w:val="00AC1BAC"/>
    <w:rsid w:val="00AC6DD4"/>
    <w:rsid w:val="00AC7E42"/>
    <w:rsid w:val="00AD1225"/>
    <w:rsid w:val="00AD17C3"/>
    <w:rsid w:val="00AD2F7F"/>
    <w:rsid w:val="00B13544"/>
    <w:rsid w:val="00B15BE8"/>
    <w:rsid w:val="00B21B78"/>
    <w:rsid w:val="00B2221B"/>
    <w:rsid w:val="00B23129"/>
    <w:rsid w:val="00B30966"/>
    <w:rsid w:val="00B334F2"/>
    <w:rsid w:val="00B41388"/>
    <w:rsid w:val="00B471DE"/>
    <w:rsid w:val="00B54620"/>
    <w:rsid w:val="00B5779C"/>
    <w:rsid w:val="00B60966"/>
    <w:rsid w:val="00B64824"/>
    <w:rsid w:val="00B70FB0"/>
    <w:rsid w:val="00B76127"/>
    <w:rsid w:val="00B969F4"/>
    <w:rsid w:val="00BA0936"/>
    <w:rsid w:val="00BA3B39"/>
    <w:rsid w:val="00BA42C9"/>
    <w:rsid w:val="00BA7607"/>
    <w:rsid w:val="00BB2A68"/>
    <w:rsid w:val="00BC02EA"/>
    <w:rsid w:val="00BC2000"/>
    <w:rsid w:val="00BC30E2"/>
    <w:rsid w:val="00BC67F1"/>
    <w:rsid w:val="00BF6AFE"/>
    <w:rsid w:val="00BF708C"/>
    <w:rsid w:val="00BF7A48"/>
    <w:rsid w:val="00BF7A5C"/>
    <w:rsid w:val="00C00FE6"/>
    <w:rsid w:val="00C17774"/>
    <w:rsid w:val="00C26A88"/>
    <w:rsid w:val="00C31839"/>
    <w:rsid w:val="00C341A6"/>
    <w:rsid w:val="00C352FE"/>
    <w:rsid w:val="00C41483"/>
    <w:rsid w:val="00C41810"/>
    <w:rsid w:val="00C500E1"/>
    <w:rsid w:val="00C600C9"/>
    <w:rsid w:val="00C617AD"/>
    <w:rsid w:val="00C64908"/>
    <w:rsid w:val="00C70F4D"/>
    <w:rsid w:val="00C713FE"/>
    <w:rsid w:val="00C72B32"/>
    <w:rsid w:val="00C75587"/>
    <w:rsid w:val="00C76F49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7B07"/>
    <w:rsid w:val="00CB0F02"/>
    <w:rsid w:val="00CB369F"/>
    <w:rsid w:val="00CC0B15"/>
    <w:rsid w:val="00CC0E46"/>
    <w:rsid w:val="00CC1541"/>
    <w:rsid w:val="00CC2B63"/>
    <w:rsid w:val="00CD7FD6"/>
    <w:rsid w:val="00CF0AEA"/>
    <w:rsid w:val="00CF235C"/>
    <w:rsid w:val="00D03B70"/>
    <w:rsid w:val="00D046B0"/>
    <w:rsid w:val="00D15BF6"/>
    <w:rsid w:val="00D2245E"/>
    <w:rsid w:val="00D2619B"/>
    <w:rsid w:val="00D30C07"/>
    <w:rsid w:val="00D34EA0"/>
    <w:rsid w:val="00D3524B"/>
    <w:rsid w:val="00D408D3"/>
    <w:rsid w:val="00D43B26"/>
    <w:rsid w:val="00D50EE0"/>
    <w:rsid w:val="00D5530E"/>
    <w:rsid w:val="00D56CC3"/>
    <w:rsid w:val="00D62C27"/>
    <w:rsid w:val="00D77ABC"/>
    <w:rsid w:val="00D962A4"/>
    <w:rsid w:val="00D96EB4"/>
    <w:rsid w:val="00D97421"/>
    <w:rsid w:val="00DA12B8"/>
    <w:rsid w:val="00DA29B6"/>
    <w:rsid w:val="00DA79AB"/>
    <w:rsid w:val="00DB1406"/>
    <w:rsid w:val="00DB4031"/>
    <w:rsid w:val="00DC2B04"/>
    <w:rsid w:val="00DC39CC"/>
    <w:rsid w:val="00DC7BC6"/>
    <w:rsid w:val="00DD44BC"/>
    <w:rsid w:val="00DD68C9"/>
    <w:rsid w:val="00DE04D0"/>
    <w:rsid w:val="00DE1B93"/>
    <w:rsid w:val="00DF4DA8"/>
    <w:rsid w:val="00DF555A"/>
    <w:rsid w:val="00DF6267"/>
    <w:rsid w:val="00DF6E03"/>
    <w:rsid w:val="00E0620D"/>
    <w:rsid w:val="00E10B25"/>
    <w:rsid w:val="00E201BC"/>
    <w:rsid w:val="00E20ADA"/>
    <w:rsid w:val="00E21D74"/>
    <w:rsid w:val="00E22A20"/>
    <w:rsid w:val="00E36FEE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772D"/>
    <w:rsid w:val="00EA0484"/>
    <w:rsid w:val="00EA1132"/>
    <w:rsid w:val="00EB5D9E"/>
    <w:rsid w:val="00EB6C26"/>
    <w:rsid w:val="00EC1AF1"/>
    <w:rsid w:val="00EC1E0B"/>
    <w:rsid w:val="00EC2C3D"/>
    <w:rsid w:val="00ED4C05"/>
    <w:rsid w:val="00EE774F"/>
    <w:rsid w:val="00EF08E9"/>
    <w:rsid w:val="00EF2E7C"/>
    <w:rsid w:val="00F008AA"/>
    <w:rsid w:val="00F01296"/>
    <w:rsid w:val="00F066F3"/>
    <w:rsid w:val="00F141E9"/>
    <w:rsid w:val="00F159D2"/>
    <w:rsid w:val="00F15C68"/>
    <w:rsid w:val="00F26259"/>
    <w:rsid w:val="00F416DF"/>
    <w:rsid w:val="00F44E80"/>
    <w:rsid w:val="00F4618E"/>
    <w:rsid w:val="00F60E16"/>
    <w:rsid w:val="00F65E90"/>
    <w:rsid w:val="00F6757F"/>
    <w:rsid w:val="00F717DC"/>
    <w:rsid w:val="00F7425E"/>
    <w:rsid w:val="00F75977"/>
    <w:rsid w:val="00F8414C"/>
    <w:rsid w:val="00F94296"/>
    <w:rsid w:val="00FA2BB6"/>
    <w:rsid w:val="00FB1274"/>
    <w:rsid w:val="00FB1887"/>
    <w:rsid w:val="00FB2A02"/>
    <w:rsid w:val="00FB5C18"/>
    <w:rsid w:val="00FC2308"/>
    <w:rsid w:val="00FC376D"/>
    <w:rsid w:val="00FC5D02"/>
    <w:rsid w:val="00FC6EAC"/>
    <w:rsid w:val="00FE11CB"/>
    <w:rsid w:val="00FE42B4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1E070B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1E07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070B"/>
  </w:style>
  <w:style w:type="character" w:customStyle="1" w:styleId="hljs-class">
    <w:name w:val="hljs-class"/>
    <w:basedOn w:val="DefaultParagraphFont"/>
    <w:rsid w:val="001E070B"/>
  </w:style>
  <w:style w:type="character" w:customStyle="1" w:styleId="hljs-type">
    <w:name w:val="hljs-type"/>
    <w:basedOn w:val="DefaultParagraphFont"/>
    <w:rsid w:val="001E070B"/>
  </w:style>
  <w:style w:type="character" w:customStyle="1" w:styleId="hljs-number">
    <w:name w:val="hljs-number"/>
    <w:basedOn w:val="DefaultParagraphFont"/>
    <w:rsid w:val="001E070B"/>
  </w:style>
  <w:style w:type="character" w:customStyle="1" w:styleId="hljs-meta">
    <w:name w:val="hljs-meta"/>
    <w:basedOn w:val="DefaultParagraphFont"/>
    <w:rsid w:val="001E070B"/>
  </w:style>
  <w:style w:type="character" w:customStyle="1" w:styleId="hljs-string">
    <w:name w:val="hljs-string"/>
    <w:basedOn w:val="DefaultParagraphFont"/>
    <w:rsid w:val="001E070B"/>
  </w:style>
  <w:style w:type="character" w:customStyle="1" w:styleId="hljs-title">
    <w:name w:val="hljs-title"/>
    <w:basedOn w:val="DefaultParagraphFont"/>
    <w:rsid w:val="001E070B"/>
  </w:style>
  <w:style w:type="character" w:customStyle="1" w:styleId="hljs-params">
    <w:name w:val="hljs-params"/>
    <w:basedOn w:val="DefaultParagraphFont"/>
    <w:rsid w:val="001E070B"/>
  </w:style>
  <w:style w:type="character" w:customStyle="1" w:styleId="hljs-builtin">
    <w:name w:val="hljs-built_in"/>
    <w:basedOn w:val="DefaultParagraphFont"/>
    <w:rsid w:val="001E070B"/>
  </w:style>
  <w:style w:type="table" w:styleId="PlainTable2">
    <w:name w:val="Plain Table 2"/>
    <w:basedOn w:val="TableNormal"/>
    <w:uiPriority w:val="42"/>
    <w:rsid w:val="005145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2F5EF-DE01-47E6-A48D-2EFD6AD2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191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3623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Pandu Dwi Luhur Pambudi</cp:lastModifiedBy>
  <cp:revision>197</cp:revision>
  <dcterms:created xsi:type="dcterms:W3CDTF">2017-04-04T03:39:00Z</dcterms:created>
  <dcterms:modified xsi:type="dcterms:W3CDTF">2025-07-27T19:44:00Z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a72b2e8ee32be168c6e0793225163d9e59c42b240b5c659dcba60ef1363d1b24</vt:lpwstr>
  </property>
</Properties>
</file>