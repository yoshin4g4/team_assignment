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17A08" w14:textId="77777777" w:rsidR="00423262" w:rsidRDefault="00423262" w:rsidP="00D163ED">
      <w:pPr>
        <w:shd w:val="clear" w:color="auto" w:fill="auto"/>
        <w:spacing w:after="0" w:line="360" w:lineRule="auto"/>
        <w:jc w:val="center"/>
        <w:rPr>
          <w:rFonts w:ascii="Arial" w:hAnsi="Arial" w:cs="Arial"/>
          <w:b/>
          <w:color w:val="auto"/>
          <w:sz w:val="36"/>
          <w:szCs w:val="36"/>
        </w:rPr>
      </w:pPr>
    </w:p>
    <w:p w14:paraId="29AA9B6D" w14:textId="1F4C8B87" w:rsidR="00ED76A4" w:rsidRPr="00944F90" w:rsidRDefault="0019590C" w:rsidP="00D163ED">
      <w:pPr>
        <w:shd w:val="clear" w:color="auto" w:fill="auto"/>
        <w:spacing w:after="0" w:line="360" w:lineRule="auto"/>
        <w:jc w:val="center"/>
        <w:rPr>
          <w:rFonts w:asciiTheme="majorBidi" w:hAnsiTheme="majorBidi" w:cstheme="majorBidi"/>
          <w:b/>
          <w:color w:val="auto"/>
          <w:sz w:val="36"/>
          <w:szCs w:val="36"/>
        </w:rPr>
      </w:pPr>
      <w:r w:rsidRPr="00944F90">
        <w:rPr>
          <w:rFonts w:asciiTheme="majorBidi" w:hAnsiTheme="majorBidi" w:cstheme="majorBidi"/>
          <w:b/>
          <w:color w:val="auto"/>
          <w:sz w:val="36"/>
          <w:szCs w:val="36"/>
        </w:rPr>
        <w:t>TUGAS PRAKTIKUM 2</w:t>
      </w:r>
    </w:p>
    <w:p w14:paraId="08DD30FF" w14:textId="4DF0CE03" w:rsidR="003F3BBE" w:rsidRPr="00944F90" w:rsidRDefault="00CC6783" w:rsidP="00944F90">
      <w:pPr>
        <w:pStyle w:val="TitlePembahasan"/>
        <w:spacing w:line="360" w:lineRule="auto"/>
        <w:rPr>
          <w:rFonts w:asciiTheme="majorBidi" w:hAnsiTheme="majorBidi"/>
          <w:sz w:val="24"/>
          <w:szCs w:val="24"/>
        </w:rPr>
      </w:pPr>
      <w:r w:rsidRPr="00944F90">
        <w:rPr>
          <w:rFonts w:asciiTheme="majorBidi" w:hAnsiTheme="majorBidi"/>
          <w:b/>
          <w:color w:val="auto"/>
          <w:sz w:val="36"/>
        </w:rPr>
        <w:t>(</w:t>
      </w:r>
      <w:r w:rsidR="00944F90" w:rsidRPr="00944F90">
        <w:rPr>
          <w:rFonts w:asciiTheme="majorBidi" w:hAnsiTheme="majorBidi"/>
          <w:b/>
          <w:color w:val="auto"/>
          <w:sz w:val="36"/>
        </w:rPr>
        <w:t>Team Assignment 1</w:t>
      </w:r>
      <w:r w:rsidRPr="00944F90">
        <w:rPr>
          <w:rFonts w:asciiTheme="majorBidi" w:hAnsiTheme="majorBidi"/>
          <w:b/>
          <w:color w:val="auto"/>
          <w:sz w:val="36"/>
        </w:rPr>
        <w:t>)</w:t>
      </w:r>
    </w:p>
    <w:p w14:paraId="432039B2" w14:textId="375B9E94" w:rsidR="008C7755" w:rsidRDefault="008C7755" w:rsidP="00D163ED">
      <w:pPr>
        <w:pStyle w:val="NaskahReferensiAPA"/>
        <w:spacing w:after="0" w:line="360" w:lineRule="auto"/>
        <w:ind w:left="0" w:firstLine="0"/>
        <w:jc w:val="left"/>
        <w:rPr>
          <w:rFonts w:ascii="Arial" w:hAnsi="Arial" w:cs="Arial"/>
          <w:color w:val="auto"/>
          <w:sz w:val="24"/>
          <w:szCs w:val="24"/>
        </w:rPr>
      </w:pPr>
    </w:p>
    <w:p w14:paraId="0A317171" w14:textId="77777777" w:rsidR="00766989" w:rsidRPr="004F0755" w:rsidRDefault="00766989" w:rsidP="00766989">
      <w:pPr>
        <w:pStyle w:val="NormalWeb"/>
        <w:numPr>
          <w:ilvl w:val="0"/>
          <w:numId w:val="64"/>
        </w:numPr>
        <w:ind w:left="426"/>
        <w:rPr>
          <w:color w:val="000000"/>
        </w:rPr>
      </w:pPr>
      <w:r w:rsidRPr="004F0755">
        <w:rPr>
          <w:color w:val="000000"/>
        </w:rPr>
        <w:t>LO 1: Apply syntax and functions in the C language</w:t>
      </w:r>
    </w:p>
    <w:p w14:paraId="25D9B599" w14:textId="77777777" w:rsidR="00766989" w:rsidRPr="004F0755" w:rsidRDefault="00766989" w:rsidP="00766989">
      <w:pPr>
        <w:pStyle w:val="NormalWeb"/>
        <w:numPr>
          <w:ilvl w:val="0"/>
          <w:numId w:val="64"/>
        </w:numPr>
        <w:ind w:left="426"/>
        <w:rPr>
          <w:color w:val="000000"/>
        </w:rPr>
      </w:pPr>
      <w:r w:rsidRPr="004F0755">
        <w:rPr>
          <w:color w:val="000000"/>
        </w:rPr>
        <w:t>LO 2: Analyzing a program to solve problems using the C language.</w:t>
      </w:r>
    </w:p>
    <w:p w14:paraId="2C18753E" w14:textId="77777777" w:rsidR="00766989" w:rsidRPr="004F0755" w:rsidRDefault="00766989" w:rsidP="00766989">
      <w:pPr>
        <w:pStyle w:val="NormalWeb"/>
        <w:numPr>
          <w:ilvl w:val="0"/>
          <w:numId w:val="64"/>
        </w:numPr>
        <w:ind w:left="426"/>
        <w:rPr>
          <w:color w:val="000000"/>
        </w:rPr>
      </w:pPr>
      <w:r w:rsidRPr="004F0755">
        <w:rPr>
          <w:color w:val="000000"/>
        </w:rPr>
        <w:t>LO 3: Evaluate the kind of algorithms, syntax, and function for problem-</w:t>
      </w:r>
      <w:proofErr w:type="spellStart"/>
      <w:r w:rsidRPr="004F0755">
        <w:rPr>
          <w:color w:val="000000"/>
        </w:rPr>
        <w:t>solvin</w:t>
      </w:r>
      <w:proofErr w:type="spellEnd"/>
    </w:p>
    <w:p w14:paraId="22193AD6" w14:textId="4FC1FB35" w:rsidR="00AF3D3D" w:rsidRDefault="00AF3D3D" w:rsidP="00AF3D3D">
      <w:pPr>
        <w:shd w:val="clear" w:color="auto" w:fill="auto"/>
        <w:spacing w:before="100" w:beforeAutospacing="1" w:after="100" w:afterAutospacing="1" w:line="360" w:lineRule="auto"/>
        <w:jc w:val="left"/>
        <w:outlineLvl w:val="2"/>
        <w:rPr>
          <w:rFonts w:asciiTheme="majorBidi" w:eastAsia="Times New Roman" w:hAnsiTheme="majorBidi" w:cstheme="majorBidi"/>
          <w:b/>
          <w:bCs/>
          <w:color w:val="auto"/>
          <w:sz w:val="28"/>
          <w:szCs w:val="28"/>
          <w:lang w:eastAsia="zh-CN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auto"/>
          <w:sz w:val="28"/>
          <w:szCs w:val="28"/>
          <w:lang w:eastAsia="zh-CN"/>
        </w:rPr>
        <w:t>Relevansi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65"/>
        <w:gridCol w:w="2438"/>
        <w:gridCol w:w="4635"/>
      </w:tblGrid>
      <w:tr w:rsidR="00AF3D3D" w:rsidRPr="00AF3D3D" w14:paraId="38F0DBFB" w14:textId="77777777" w:rsidTr="00AF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718EA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</w:t>
            </w:r>
          </w:p>
        </w:tc>
        <w:tc>
          <w:tcPr>
            <w:tcW w:w="0" w:type="auto"/>
            <w:hideMark/>
          </w:tcPr>
          <w:p w14:paraId="27539297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Topic</w:t>
            </w:r>
          </w:p>
        </w:tc>
        <w:tc>
          <w:tcPr>
            <w:tcW w:w="0" w:type="auto"/>
            <w:hideMark/>
          </w:tcPr>
          <w:p w14:paraId="4C2B6C91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Relevansi</w:t>
            </w:r>
            <w:proofErr w:type="spellEnd"/>
          </w:p>
        </w:tc>
      </w:tr>
      <w:tr w:rsidR="00AF3D3D" w:rsidRPr="00AF3D3D" w14:paraId="29745DEC" w14:textId="77777777" w:rsidTr="00AF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3F5D7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1</w:t>
            </w:r>
          </w:p>
        </w:tc>
        <w:tc>
          <w:tcPr>
            <w:tcW w:w="0" w:type="auto"/>
            <w:hideMark/>
          </w:tcPr>
          <w:p w14:paraId="636B01C9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Overview: Dasar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Pemrograman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C</w:t>
            </w:r>
          </w:p>
        </w:tc>
        <w:tc>
          <w:tcPr>
            <w:tcW w:w="0" w:type="auto"/>
            <w:hideMark/>
          </w:tcPr>
          <w:p w14:paraId="1B305D34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Memberikan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dasar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seluruh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dengan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pengenalan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sintaks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struktur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data, dan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kontrol</w:t>
            </w:r>
            <w:proofErr w:type="spellEnd"/>
          </w:p>
        </w:tc>
      </w:tr>
      <w:tr w:rsidR="00AF3D3D" w:rsidRPr="00AF3D3D" w14:paraId="76DC5E52" w14:textId="77777777" w:rsidTr="00AF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3EBE4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2</w:t>
            </w:r>
          </w:p>
        </w:tc>
        <w:tc>
          <w:tcPr>
            <w:tcW w:w="0" w:type="auto"/>
            <w:hideMark/>
          </w:tcPr>
          <w:p w14:paraId="78BD7CC4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Representasi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Algoritma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&amp;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Struktur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C</w:t>
            </w:r>
          </w:p>
        </w:tc>
        <w:tc>
          <w:tcPr>
            <w:tcW w:w="0" w:type="auto"/>
            <w:hideMark/>
          </w:tcPr>
          <w:p w14:paraId="18685D9F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Konsep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algoritma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struktur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desain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sistem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pegawai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pelanggan</w:t>
            </w:r>
            <w:proofErr w:type="spellEnd"/>
          </w:p>
        </w:tc>
      </w:tr>
      <w:tr w:rsidR="00AF3D3D" w:rsidRPr="00AF3D3D" w14:paraId="67483885" w14:textId="77777777" w:rsidTr="00AF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B6D84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3</w:t>
            </w:r>
          </w:p>
        </w:tc>
        <w:tc>
          <w:tcPr>
            <w:tcW w:w="0" w:type="auto"/>
            <w:hideMark/>
          </w:tcPr>
          <w:p w14:paraId="5A45595D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Format Input &amp; Output</w:t>
            </w:r>
          </w:p>
        </w:tc>
        <w:tc>
          <w:tcPr>
            <w:tcW w:w="0" w:type="auto"/>
            <w:hideMark/>
          </w:tcPr>
          <w:p w14:paraId="31821ABB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seluruh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input/output pada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2A, 2B, dan 2C</w:t>
            </w:r>
          </w:p>
        </w:tc>
      </w:tr>
      <w:tr w:rsidR="00AF3D3D" w:rsidRPr="00AF3D3D" w14:paraId="7D4A37FE" w14:textId="77777777" w:rsidTr="00AF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D362F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4</w:t>
            </w:r>
          </w:p>
        </w:tc>
        <w:tc>
          <w:tcPr>
            <w:tcW w:w="0" w:type="auto"/>
            <w:hideMark/>
          </w:tcPr>
          <w:p w14:paraId="08048A2F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Operator &amp;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Aritmatika</w:t>
            </w:r>
            <w:proofErr w:type="spellEnd"/>
          </w:p>
        </w:tc>
        <w:tc>
          <w:tcPr>
            <w:tcW w:w="0" w:type="auto"/>
            <w:hideMark/>
          </w:tcPr>
          <w:p w14:paraId="3135F023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2B dan 2C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perhitungan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lembur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diskon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dan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kupon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undian</w:t>
            </w:r>
            <w:proofErr w:type="spellEnd"/>
          </w:p>
        </w:tc>
      </w:tr>
      <w:tr w:rsidR="00AF3D3D" w:rsidRPr="00AF3D3D" w14:paraId="2B5729F9" w14:textId="77777777" w:rsidTr="00AF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2FDD7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5</w:t>
            </w:r>
          </w:p>
        </w:tc>
        <w:tc>
          <w:tcPr>
            <w:tcW w:w="0" w:type="auto"/>
            <w:hideMark/>
          </w:tcPr>
          <w:p w14:paraId="41E0F09B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Kontrol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Program (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Percabangan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&amp; Loop)</w:t>
            </w:r>
          </w:p>
        </w:tc>
        <w:tc>
          <w:tcPr>
            <w:tcW w:w="0" w:type="auto"/>
            <w:hideMark/>
          </w:tcPr>
          <w:p w14:paraId="6D7B396E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2B dan 2C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pemilihan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golongan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validasi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dan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perhitungan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repetitif</w:t>
            </w:r>
            <w:proofErr w:type="spellEnd"/>
          </w:p>
        </w:tc>
      </w:tr>
      <w:tr w:rsidR="00AF3D3D" w:rsidRPr="00AF3D3D" w14:paraId="4886E4C4" w14:textId="77777777" w:rsidTr="00AF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1F66B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6</w:t>
            </w:r>
          </w:p>
        </w:tc>
        <w:tc>
          <w:tcPr>
            <w:tcW w:w="0" w:type="auto"/>
            <w:hideMark/>
          </w:tcPr>
          <w:p w14:paraId="62875337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Function &amp; Recursion</w:t>
            </w:r>
          </w:p>
        </w:tc>
        <w:tc>
          <w:tcPr>
            <w:tcW w:w="0" w:type="auto"/>
            <w:hideMark/>
          </w:tcPr>
          <w:p w14:paraId="7C9057D8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Dapat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diimplementasikan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2B dan 2C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modularisasi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fungsi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perhitungan</w:t>
            </w:r>
            <w:proofErr w:type="spellEnd"/>
          </w:p>
        </w:tc>
      </w:tr>
      <w:tr w:rsidR="00AF3D3D" w:rsidRPr="00AF3D3D" w14:paraId="17355FEA" w14:textId="77777777" w:rsidTr="00AF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3113C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7</w:t>
            </w:r>
          </w:p>
        </w:tc>
        <w:tc>
          <w:tcPr>
            <w:tcW w:w="0" w:type="auto"/>
            <w:hideMark/>
          </w:tcPr>
          <w:p w14:paraId="62B9296D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Struct &amp; Union</w:t>
            </w:r>
          </w:p>
        </w:tc>
        <w:tc>
          <w:tcPr>
            <w:tcW w:w="0" w:type="auto"/>
            <w:hideMark/>
          </w:tcPr>
          <w:p w14:paraId="74771389" w14:textId="77777777" w:rsidR="00AF3D3D" w:rsidRPr="00AF3D3D" w:rsidRDefault="00AF3D3D" w:rsidP="00AF3D3D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langsung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2A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struktur</w:t>
            </w:r>
            <w:proofErr w:type="spellEnd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AF3D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pegawai</w:t>
            </w:r>
            <w:proofErr w:type="spellEnd"/>
          </w:p>
        </w:tc>
      </w:tr>
    </w:tbl>
    <w:p w14:paraId="4791D3E1" w14:textId="5D3DACC0" w:rsidR="003F1C0E" w:rsidRPr="00944F90" w:rsidRDefault="003F1C0E" w:rsidP="00944F90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auto"/>
          <w:sz w:val="28"/>
          <w:szCs w:val="28"/>
          <w:lang w:eastAsia="zh-CN"/>
        </w:rPr>
      </w:pPr>
      <w:r w:rsidRPr="00944F90">
        <w:rPr>
          <w:rFonts w:asciiTheme="majorBidi" w:eastAsia="Times New Roman" w:hAnsiTheme="majorBidi" w:cstheme="majorBidi"/>
          <w:b/>
          <w:bCs/>
          <w:color w:val="auto"/>
          <w:sz w:val="28"/>
          <w:szCs w:val="28"/>
          <w:lang w:eastAsia="zh-CN"/>
        </w:rPr>
        <w:t>Studi Kasus</w:t>
      </w:r>
    </w:p>
    <w:p w14:paraId="407A453E" w14:textId="3F0919AF" w:rsidR="003F1C0E" w:rsidRDefault="003F1C0E" w:rsidP="003F1C0E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Supermarket </w:t>
      </w:r>
      <w:r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Nusantara </w:t>
      </w:r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Sejahtera</w:t>
      </w:r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baru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saja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meluncurkan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dua program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meningkatkan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kepuasan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pelanggan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dan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kinerja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pegawai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:</w:t>
      </w:r>
    </w:p>
    <w:p w14:paraId="43F2110F" w14:textId="77777777" w:rsidR="00AF3D3D" w:rsidRDefault="00AF3D3D" w:rsidP="003F1C0E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</w:p>
    <w:p w14:paraId="6BC997D8" w14:textId="77777777" w:rsidR="00AF3D3D" w:rsidRDefault="00AF3D3D" w:rsidP="003F1C0E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</w:p>
    <w:p w14:paraId="55B44917" w14:textId="77777777" w:rsidR="00AF3D3D" w:rsidRDefault="00AF3D3D" w:rsidP="003F1C0E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</w:p>
    <w:p w14:paraId="2DBF2195" w14:textId="47DAE79C" w:rsidR="003F1C0E" w:rsidRPr="00423262" w:rsidRDefault="003F1C0E" w:rsidP="00423262">
      <w:pPr>
        <w:pStyle w:val="ListParagraph"/>
        <w:numPr>
          <w:ilvl w:val="0"/>
          <w:numId w:val="61"/>
        </w:numPr>
        <w:shd w:val="clear" w:color="auto" w:fill="auto"/>
        <w:spacing w:before="100" w:beforeAutospacing="1" w:after="100" w:afterAutospacing="1" w:line="360" w:lineRule="auto"/>
        <w:ind w:left="284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Program Hadiah </w:t>
      </w:r>
      <w:proofErr w:type="spellStart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Belanja</w:t>
      </w:r>
      <w:proofErr w:type="spellEnd"/>
    </w:p>
    <w:p w14:paraId="1878249A" w14:textId="77777777" w:rsidR="003F1C0E" w:rsidRPr="003F1C0E" w:rsidRDefault="003F1C0E" w:rsidP="003F1C0E">
      <w:pPr>
        <w:numPr>
          <w:ilvl w:val="0"/>
          <w:numId w:val="51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Memberikan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kupon</w:t>
      </w:r>
      <w:proofErr w:type="spellEnd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undian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per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kelipatan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Rp100.000,00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dari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total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pembelian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5420E8C2" w14:textId="77777777" w:rsidR="003F1C0E" w:rsidRDefault="003F1C0E" w:rsidP="003F1C0E">
      <w:pPr>
        <w:numPr>
          <w:ilvl w:val="0"/>
          <w:numId w:val="51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Memberikan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diskon</w:t>
      </w:r>
      <w:proofErr w:type="spellEnd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5%</w:t>
      </w:r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jika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total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pembelian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minimal Rp100.000,00.</w:t>
      </w:r>
    </w:p>
    <w:p w14:paraId="25EEFD33" w14:textId="65DC551A" w:rsidR="00003E26" w:rsidRPr="003F1C0E" w:rsidRDefault="00003E26" w:rsidP="003F1C0E">
      <w:pPr>
        <w:numPr>
          <w:ilvl w:val="0"/>
          <w:numId w:val="51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Misal: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seorang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pembeli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dengan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total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pembelian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Rp. 250.000,00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maka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dapat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kupon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undian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sebanyak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2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lembar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. Dan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dapat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diskon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sebesar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Rp. 25.000,00,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maka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yang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dibayar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sebesar</w:t>
      </w:r>
      <w:proofErr w:type="spellEnd"/>
      <w:r w:rsidRP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Rp. 225.000,00.</w:t>
      </w:r>
    </w:p>
    <w:p w14:paraId="0D8E38E4" w14:textId="1DA855CF" w:rsidR="003F1C0E" w:rsidRPr="00423262" w:rsidRDefault="003F1C0E" w:rsidP="00423262">
      <w:pPr>
        <w:pStyle w:val="ListParagraph"/>
        <w:numPr>
          <w:ilvl w:val="0"/>
          <w:numId w:val="61"/>
        </w:numPr>
        <w:shd w:val="clear" w:color="auto" w:fill="auto"/>
        <w:spacing w:before="100" w:beforeAutospacing="1" w:after="100" w:afterAutospacing="1" w:line="360" w:lineRule="auto"/>
        <w:ind w:left="284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Sistem</w:t>
      </w:r>
      <w:proofErr w:type="spellEnd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Penggajian</w:t>
      </w:r>
      <w:proofErr w:type="spellEnd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Bulanan</w:t>
      </w:r>
      <w:proofErr w:type="spellEnd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Pegawai</w:t>
      </w:r>
      <w:proofErr w:type="spellEnd"/>
    </w:p>
    <w:p w14:paraId="24293136" w14:textId="77777777" w:rsidR="003F1C0E" w:rsidRPr="003F1C0E" w:rsidRDefault="003F1C0E" w:rsidP="003F1C0E">
      <w:pPr>
        <w:numPr>
          <w:ilvl w:val="0"/>
          <w:numId w:val="52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Setiap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pegawai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memiliki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data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induk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: NIP, nama,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alamat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, no HP,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jabatan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, dan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golongan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5B51A8CD" w14:textId="77777777" w:rsidR="003F1C0E" w:rsidRPr="003F1C0E" w:rsidRDefault="003F1C0E" w:rsidP="003F1C0E">
      <w:pPr>
        <w:numPr>
          <w:ilvl w:val="0"/>
          <w:numId w:val="52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Gaji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pokok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ditentukan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oleh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golongan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(D1, D2, D3).</w:t>
      </w:r>
    </w:p>
    <w:p w14:paraId="66C5A58D" w14:textId="3B173551" w:rsidR="003F1C0E" w:rsidRPr="003F1C0E" w:rsidRDefault="003F1C0E" w:rsidP="003F1C0E">
      <w:pPr>
        <w:numPr>
          <w:ilvl w:val="0"/>
          <w:numId w:val="52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Pegawai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dapat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menerima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tambahan</w:t>
      </w:r>
      <w:proofErr w:type="spellEnd"/>
      <w:r w:rsid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/</w:t>
      </w:r>
      <w:proofErr w:type="spellStart"/>
      <w:r w:rsidR="00003E26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upah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lembur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per jam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sesuai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golongan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476CED56" w14:textId="77777777" w:rsidR="003F1C0E" w:rsidRPr="003F1C0E" w:rsidRDefault="003F1C0E" w:rsidP="003F1C0E">
      <w:pPr>
        <w:numPr>
          <w:ilvl w:val="0"/>
          <w:numId w:val="52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Pegawai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harus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input jam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lembur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setiap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bulan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menghitung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total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gaji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bulan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itu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173EBD95" w14:textId="2387B16E" w:rsidR="003F1C0E" w:rsidRPr="003F1C0E" w:rsidRDefault="003F1C0E" w:rsidP="003F1C0E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Sebagai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tim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IT internal, Anda dan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rekan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satu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kelompok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bertanggung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jawab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membuat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dua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modul</w:t>
      </w:r>
      <w:proofErr w:type="spellEnd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program</w:t>
      </w:r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:</w:t>
      </w:r>
    </w:p>
    <w:p w14:paraId="5CFBAB5C" w14:textId="77777777" w:rsidR="003F1C0E" w:rsidRPr="003F1C0E" w:rsidRDefault="003F1C0E" w:rsidP="003F1C0E">
      <w:pPr>
        <w:numPr>
          <w:ilvl w:val="0"/>
          <w:numId w:val="53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Tugas</w:t>
      </w:r>
      <w:proofErr w:type="spellEnd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2A</w:t>
      </w:r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: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Mengelola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input dan output data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pegawai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dan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menampilkan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gaji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pokok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secara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otomatis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berdasarkan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golongan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3DE9C509" w14:textId="77777777" w:rsidR="003F1C0E" w:rsidRDefault="003F1C0E" w:rsidP="003F1C0E">
      <w:pPr>
        <w:numPr>
          <w:ilvl w:val="0"/>
          <w:numId w:val="53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Tugas</w:t>
      </w:r>
      <w:proofErr w:type="spellEnd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2B</w:t>
      </w:r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: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Menghitung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total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gaji</w:t>
      </w:r>
      <w:proofErr w:type="spellEnd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bulan</w:t>
      </w:r>
      <w:proofErr w:type="spellEnd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berjalan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pegawai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dengan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input jam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lembur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,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kemudian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menampilkan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totalnya</w:t>
      </w:r>
      <w:proofErr w:type="spellEnd"/>
      <w:r w:rsidRPr="003F1C0E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624D53B2" w14:textId="1BD09A03" w:rsidR="00423262" w:rsidRDefault="00423262" w:rsidP="00423262">
      <w:pPr>
        <w:numPr>
          <w:ilvl w:val="0"/>
          <w:numId w:val="53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Tugas</w:t>
      </w:r>
      <w:proofErr w:type="spellEnd"/>
      <w:r w:rsidRPr="0042326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2C</w:t>
      </w:r>
      <w:r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:</w:t>
      </w:r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Perhitungan</w:t>
      </w:r>
      <w:proofErr w:type="spellEnd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Hadiah </w:t>
      </w:r>
      <w:proofErr w:type="spellStart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Belanja</w:t>
      </w:r>
      <w:proofErr w:type="spellEnd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dan </w:t>
      </w:r>
      <w:proofErr w:type="spellStart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Diskon</w:t>
      </w:r>
      <w:proofErr w:type="spellEnd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423262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Pelanggan</w:t>
      </w:r>
      <w:proofErr w:type="spellEnd"/>
      <w:r w:rsidR="00944F90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7AC323C0" w14:textId="0994D216" w:rsidR="00003E26" w:rsidRPr="00003E26" w:rsidRDefault="00003E26" w:rsidP="00423262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Tugas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2</w:t>
      </w:r>
      <w:r w:rsidR="00AB69AB"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A:</w:t>
      </w:r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Data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Pegawai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&amp;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Gaji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Pokok</w:t>
      </w:r>
      <w:proofErr w:type="spellEnd"/>
      <w:r w:rsidR="0042326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(</w:t>
      </w:r>
      <w:proofErr w:type="spellStart"/>
      <w:r w:rsidR="0042326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Bobot</w:t>
      </w:r>
      <w:proofErr w:type="spellEnd"/>
      <w:r w:rsidR="0042326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</w:t>
      </w:r>
      <w:r w:rsidR="00944F9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4</w:t>
      </w:r>
      <w:r w:rsidR="0042326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0%)</w:t>
      </w:r>
    </w:p>
    <w:p w14:paraId="2B3F6B7F" w14:textId="77777777" w:rsidR="00003E26" w:rsidRPr="00003E26" w:rsidRDefault="00003E26" w:rsidP="00003E26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Deskripsi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3B0BAC99" w14:textId="77777777" w:rsidR="00003E26" w:rsidRPr="00003E26" w:rsidRDefault="00003E26" w:rsidP="00003E26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Buat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program C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menggunakan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003E26">
        <w:rPr>
          <w:rFonts w:ascii="Courier New" w:eastAsia="Times New Roman" w:hAnsi="Courier New" w:cs="Courier New"/>
          <w:b/>
          <w:bCs/>
          <w:color w:val="auto"/>
          <w:lang w:eastAsia="zh-CN"/>
        </w:rPr>
        <w:t>struct</w:t>
      </w:r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p w14:paraId="49E92BAB" w14:textId="77777777" w:rsidR="00003E26" w:rsidRPr="00003E26" w:rsidRDefault="00003E26" w:rsidP="00003E26">
      <w:pPr>
        <w:numPr>
          <w:ilvl w:val="0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Menerima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input:</w:t>
      </w:r>
    </w:p>
    <w:p w14:paraId="113D20E8" w14:textId="77777777" w:rsidR="00003E26" w:rsidRPr="00003E26" w:rsidRDefault="00003E26" w:rsidP="00003E26">
      <w:pPr>
        <w:numPr>
          <w:ilvl w:val="1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lastRenderedPageBreak/>
        <w:t>NIP</w:t>
      </w:r>
    </w:p>
    <w:p w14:paraId="71241954" w14:textId="77777777" w:rsidR="00003E26" w:rsidRPr="00003E26" w:rsidRDefault="00003E26" w:rsidP="00003E26">
      <w:pPr>
        <w:numPr>
          <w:ilvl w:val="1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Nama</w:t>
      </w:r>
    </w:p>
    <w:p w14:paraId="10EC9C70" w14:textId="77777777" w:rsidR="00003E26" w:rsidRPr="00003E26" w:rsidRDefault="00003E26" w:rsidP="00003E26">
      <w:pPr>
        <w:numPr>
          <w:ilvl w:val="1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Alamat</w:t>
      </w:r>
    </w:p>
    <w:p w14:paraId="603A1DF9" w14:textId="77777777" w:rsidR="00003E26" w:rsidRPr="00003E26" w:rsidRDefault="00003E26" w:rsidP="00003E26">
      <w:pPr>
        <w:numPr>
          <w:ilvl w:val="1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Nomor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HP</w:t>
      </w:r>
    </w:p>
    <w:p w14:paraId="309CB685" w14:textId="77777777" w:rsidR="00003E26" w:rsidRPr="00003E26" w:rsidRDefault="00003E26" w:rsidP="00003E26">
      <w:pPr>
        <w:numPr>
          <w:ilvl w:val="1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Jabatan</w:t>
      </w:r>
      <w:proofErr w:type="spellEnd"/>
    </w:p>
    <w:p w14:paraId="0712D6B9" w14:textId="77777777" w:rsidR="00003E26" w:rsidRPr="00003E26" w:rsidRDefault="00003E26" w:rsidP="00003E26">
      <w:pPr>
        <w:numPr>
          <w:ilvl w:val="1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Golongan</w:t>
      </w:r>
      <w:proofErr w:type="spellEnd"/>
    </w:p>
    <w:p w14:paraId="78C438D7" w14:textId="77777777" w:rsidR="00003E26" w:rsidRPr="00003E26" w:rsidRDefault="00003E26" w:rsidP="00003E26">
      <w:pPr>
        <w:numPr>
          <w:ilvl w:val="0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Menentukan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gaji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pokok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otomatis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sesuai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golongan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1AC594CE" w14:textId="77777777" w:rsidR="00003E26" w:rsidRDefault="00003E26" w:rsidP="00003E26">
      <w:pPr>
        <w:numPr>
          <w:ilvl w:val="0"/>
          <w:numId w:val="54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Menampilkan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data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pegawai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lengkap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berikut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gaji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pokok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0530308A" w14:textId="576A8DD4" w:rsidR="00DC7A77" w:rsidRPr="00003E26" w:rsidRDefault="00DC7A77" w:rsidP="00DC7A77">
      <w:pPr>
        <w:pStyle w:val="NaskahReferensiAPA"/>
        <w:spacing w:after="0" w:line="360" w:lineRule="auto"/>
        <w:ind w:left="0" w:firstLine="0"/>
        <w:jc w:val="center"/>
        <w:rPr>
          <w:rFonts w:asciiTheme="majorBidi" w:hAnsiTheme="majorBidi" w:cstheme="majorBidi"/>
          <w:color w:val="auto"/>
          <w:lang w:val="sv-SE"/>
        </w:rPr>
      </w:pPr>
      <w:r w:rsidRPr="00003E26">
        <w:rPr>
          <w:rFonts w:asciiTheme="majorBidi" w:hAnsiTheme="majorBidi" w:cstheme="majorBidi"/>
          <w:color w:val="auto"/>
          <w:lang w:val="sv-SE"/>
        </w:rPr>
        <w:t xml:space="preserve">Tabel 1. </w:t>
      </w:r>
      <w:r>
        <w:rPr>
          <w:rFonts w:asciiTheme="majorBidi" w:hAnsiTheme="majorBidi" w:cstheme="majorBidi"/>
          <w:color w:val="auto"/>
          <w:lang w:val="sv-SE"/>
        </w:rPr>
        <w:t>Gaji pokok berdasarkan golongan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534"/>
        <w:gridCol w:w="4404"/>
      </w:tblGrid>
      <w:tr w:rsidR="00DC7A77" w:rsidRPr="00003E26" w14:paraId="2060F7BE" w14:textId="77777777" w:rsidTr="00DC7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pct"/>
            <w:hideMark/>
          </w:tcPr>
          <w:p w14:paraId="24C2DEF3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Golongan</w:t>
            </w:r>
            <w:proofErr w:type="spellEnd"/>
          </w:p>
        </w:tc>
        <w:tc>
          <w:tcPr>
            <w:tcW w:w="2774" w:type="pct"/>
            <w:hideMark/>
          </w:tcPr>
          <w:p w14:paraId="62EFC852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Gaji</w:t>
            </w:r>
            <w:proofErr w:type="spellEnd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Pokok</w:t>
            </w:r>
            <w:proofErr w:type="spellEnd"/>
          </w:p>
        </w:tc>
      </w:tr>
      <w:tr w:rsidR="00DC7A77" w:rsidRPr="00003E26" w14:paraId="7780BF83" w14:textId="77777777" w:rsidTr="00DC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pct"/>
            <w:hideMark/>
          </w:tcPr>
          <w:p w14:paraId="430CF2BD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D1</w:t>
            </w:r>
          </w:p>
        </w:tc>
        <w:tc>
          <w:tcPr>
            <w:tcW w:w="2774" w:type="pct"/>
            <w:hideMark/>
          </w:tcPr>
          <w:p w14:paraId="62C917C5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3.000.000</w:t>
            </w:r>
          </w:p>
        </w:tc>
      </w:tr>
      <w:tr w:rsidR="00DC7A77" w:rsidRPr="00003E26" w14:paraId="7EE56742" w14:textId="77777777" w:rsidTr="00DC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pct"/>
            <w:hideMark/>
          </w:tcPr>
          <w:p w14:paraId="213FFF8D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D2</w:t>
            </w:r>
          </w:p>
        </w:tc>
        <w:tc>
          <w:tcPr>
            <w:tcW w:w="2774" w:type="pct"/>
            <w:hideMark/>
          </w:tcPr>
          <w:p w14:paraId="2F3B7A8C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2.500.000</w:t>
            </w:r>
          </w:p>
        </w:tc>
      </w:tr>
      <w:tr w:rsidR="00DC7A77" w:rsidRPr="00003E26" w14:paraId="0F838261" w14:textId="77777777" w:rsidTr="00DC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pct"/>
            <w:hideMark/>
          </w:tcPr>
          <w:p w14:paraId="41B751CD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D3</w:t>
            </w:r>
          </w:p>
        </w:tc>
        <w:tc>
          <w:tcPr>
            <w:tcW w:w="2774" w:type="pct"/>
            <w:hideMark/>
          </w:tcPr>
          <w:p w14:paraId="30CA0502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2.000.000</w:t>
            </w:r>
          </w:p>
        </w:tc>
      </w:tr>
    </w:tbl>
    <w:p w14:paraId="064DD5DA" w14:textId="77777777" w:rsidR="00DC7A77" w:rsidRDefault="00DC7A77" w:rsidP="00DC7A77">
      <w:pPr>
        <w:pStyle w:val="NaskahReferensiAPA"/>
        <w:spacing w:after="0" w:line="360" w:lineRule="auto"/>
        <w:ind w:left="0" w:firstLine="0"/>
        <w:jc w:val="center"/>
        <w:rPr>
          <w:rFonts w:asciiTheme="majorBidi" w:hAnsiTheme="majorBidi" w:cstheme="majorBidi"/>
          <w:color w:val="auto"/>
          <w:lang w:val="sv-SE"/>
        </w:rPr>
      </w:pPr>
    </w:p>
    <w:p w14:paraId="740DF3D5" w14:textId="68049AB4" w:rsidR="00DC7A77" w:rsidRPr="00003E26" w:rsidRDefault="00DC7A77" w:rsidP="00DC7A77">
      <w:pPr>
        <w:pStyle w:val="NaskahReferensiAPA"/>
        <w:spacing w:after="0" w:line="360" w:lineRule="auto"/>
        <w:ind w:left="0" w:firstLine="0"/>
        <w:jc w:val="center"/>
        <w:rPr>
          <w:rFonts w:asciiTheme="majorBidi" w:hAnsiTheme="majorBidi" w:cstheme="majorBidi"/>
          <w:color w:val="auto"/>
          <w:lang w:val="sv-SE"/>
        </w:rPr>
      </w:pPr>
      <w:r w:rsidRPr="00003E26">
        <w:rPr>
          <w:rFonts w:asciiTheme="majorBidi" w:hAnsiTheme="majorBidi" w:cstheme="majorBidi"/>
          <w:color w:val="auto"/>
          <w:lang w:val="sv-SE"/>
        </w:rPr>
        <w:t xml:space="preserve">Tabel </w:t>
      </w:r>
      <w:r>
        <w:rPr>
          <w:rFonts w:asciiTheme="majorBidi" w:hAnsiTheme="majorBidi" w:cstheme="majorBidi"/>
          <w:color w:val="auto"/>
          <w:lang w:val="sv-SE"/>
        </w:rPr>
        <w:t>2</w:t>
      </w:r>
      <w:r w:rsidRPr="00003E26">
        <w:rPr>
          <w:rFonts w:asciiTheme="majorBidi" w:hAnsiTheme="majorBidi" w:cstheme="majorBidi"/>
          <w:color w:val="auto"/>
          <w:lang w:val="sv-SE"/>
        </w:rPr>
        <w:t xml:space="preserve">. </w:t>
      </w:r>
      <w:r>
        <w:rPr>
          <w:rFonts w:asciiTheme="majorBidi" w:hAnsiTheme="majorBidi" w:cstheme="majorBidi"/>
          <w:color w:val="auto"/>
          <w:lang w:val="sv-SE"/>
        </w:rPr>
        <w:t xml:space="preserve">Field </w:t>
      </w:r>
      <w:r w:rsidR="00DB0419">
        <w:rPr>
          <w:rFonts w:asciiTheme="majorBidi" w:hAnsiTheme="majorBidi" w:cstheme="majorBidi"/>
          <w:color w:val="auto"/>
          <w:lang w:val="sv-SE"/>
        </w:rPr>
        <w:t>i</w:t>
      </w:r>
      <w:r>
        <w:rPr>
          <w:rFonts w:asciiTheme="majorBidi" w:hAnsiTheme="majorBidi" w:cstheme="majorBidi"/>
          <w:color w:val="auto"/>
          <w:lang w:val="sv-SE"/>
        </w:rPr>
        <w:t>nputan yang harus ada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895"/>
        <w:gridCol w:w="3382"/>
        <w:gridCol w:w="2661"/>
      </w:tblGrid>
      <w:tr w:rsidR="00DC7A77" w:rsidRPr="00DC7A77" w14:paraId="5F4B26F1" w14:textId="77777777" w:rsidTr="00DC7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750ADA72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Field</w:t>
            </w:r>
          </w:p>
        </w:tc>
        <w:tc>
          <w:tcPr>
            <w:tcW w:w="2130" w:type="pct"/>
            <w:hideMark/>
          </w:tcPr>
          <w:p w14:paraId="3C6B484B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Deskripsi</w:t>
            </w:r>
            <w:proofErr w:type="spellEnd"/>
          </w:p>
        </w:tc>
        <w:tc>
          <w:tcPr>
            <w:tcW w:w="1676" w:type="pct"/>
            <w:hideMark/>
          </w:tcPr>
          <w:p w14:paraId="7AC128E7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Tipe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</w:t>
            </w:r>
          </w:p>
        </w:tc>
      </w:tr>
      <w:tr w:rsidR="00DC7A77" w:rsidRPr="00DC7A77" w14:paraId="33E6C88C" w14:textId="77777777" w:rsidTr="00DC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6121E3A9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NIP</w:t>
            </w:r>
          </w:p>
        </w:tc>
        <w:tc>
          <w:tcPr>
            <w:tcW w:w="2130" w:type="pct"/>
            <w:hideMark/>
          </w:tcPr>
          <w:p w14:paraId="6C27AAC0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Nomor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Induk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Pegawai</w:t>
            </w:r>
            <w:proofErr w:type="spellEnd"/>
          </w:p>
        </w:tc>
        <w:tc>
          <w:tcPr>
            <w:tcW w:w="1676" w:type="pct"/>
            <w:hideMark/>
          </w:tcPr>
          <w:p w14:paraId="48CE7838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DC7A77" w:rsidRPr="00DC7A77" w14:paraId="6EFCF6E9" w14:textId="77777777" w:rsidTr="00DC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37A87249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Nama</w:t>
            </w:r>
          </w:p>
        </w:tc>
        <w:tc>
          <w:tcPr>
            <w:tcW w:w="2130" w:type="pct"/>
            <w:hideMark/>
          </w:tcPr>
          <w:p w14:paraId="543522AD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Nama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lengkap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pegawai</w:t>
            </w:r>
            <w:proofErr w:type="spellEnd"/>
          </w:p>
        </w:tc>
        <w:tc>
          <w:tcPr>
            <w:tcW w:w="1676" w:type="pct"/>
            <w:hideMark/>
          </w:tcPr>
          <w:p w14:paraId="15801D9E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DC7A77" w:rsidRPr="00DC7A77" w14:paraId="2C3DA0A6" w14:textId="77777777" w:rsidTr="00DC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7999318A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Alamat</w:t>
            </w:r>
          </w:p>
        </w:tc>
        <w:tc>
          <w:tcPr>
            <w:tcW w:w="2130" w:type="pct"/>
            <w:hideMark/>
          </w:tcPr>
          <w:p w14:paraId="050E86BA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Alamat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rumah</w:t>
            </w:r>
            <w:proofErr w:type="spellEnd"/>
          </w:p>
        </w:tc>
        <w:tc>
          <w:tcPr>
            <w:tcW w:w="1676" w:type="pct"/>
            <w:hideMark/>
          </w:tcPr>
          <w:p w14:paraId="19535056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DC7A77" w:rsidRPr="00DC7A77" w14:paraId="66D94E07" w14:textId="77777777" w:rsidTr="00DC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5348DCFD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No HP</w:t>
            </w:r>
          </w:p>
        </w:tc>
        <w:tc>
          <w:tcPr>
            <w:tcW w:w="2130" w:type="pct"/>
            <w:hideMark/>
          </w:tcPr>
          <w:p w14:paraId="2D52CA33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Nomor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handphone</w:t>
            </w:r>
          </w:p>
        </w:tc>
        <w:tc>
          <w:tcPr>
            <w:tcW w:w="1676" w:type="pct"/>
            <w:hideMark/>
          </w:tcPr>
          <w:p w14:paraId="5C23DCC5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DC7A77" w:rsidRPr="00DC7A77" w14:paraId="4E0F2885" w14:textId="77777777" w:rsidTr="00DC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399341ED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Jabatan</w:t>
            </w:r>
            <w:proofErr w:type="spellEnd"/>
          </w:p>
        </w:tc>
        <w:tc>
          <w:tcPr>
            <w:tcW w:w="2130" w:type="pct"/>
            <w:hideMark/>
          </w:tcPr>
          <w:p w14:paraId="615503B4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Jabatan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di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perusahaan</w:t>
            </w:r>
            <w:proofErr w:type="spellEnd"/>
          </w:p>
        </w:tc>
        <w:tc>
          <w:tcPr>
            <w:tcW w:w="1676" w:type="pct"/>
            <w:hideMark/>
          </w:tcPr>
          <w:p w14:paraId="157BEBBB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DC7A77" w:rsidRPr="00DC7A77" w14:paraId="182E5BC2" w14:textId="77777777" w:rsidTr="00DC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36924A03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Golongan</w:t>
            </w:r>
            <w:proofErr w:type="spellEnd"/>
          </w:p>
        </w:tc>
        <w:tc>
          <w:tcPr>
            <w:tcW w:w="2130" w:type="pct"/>
            <w:hideMark/>
          </w:tcPr>
          <w:p w14:paraId="252E2ACF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D1/D2/D3</w:t>
            </w:r>
          </w:p>
        </w:tc>
        <w:tc>
          <w:tcPr>
            <w:tcW w:w="1676" w:type="pct"/>
            <w:hideMark/>
          </w:tcPr>
          <w:p w14:paraId="772D193E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DC7A77" w:rsidRPr="00DC7A77" w14:paraId="72405565" w14:textId="77777777" w:rsidTr="00DC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hideMark/>
          </w:tcPr>
          <w:p w14:paraId="4582DB3F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Gaji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Pokok</w:t>
            </w:r>
            <w:proofErr w:type="spellEnd"/>
          </w:p>
        </w:tc>
        <w:tc>
          <w:tcPr>
            <w:tcW w:w="2130" w:type="pct"/>
            <w:hideMark/>
          </w:tcPr>
          <w:p w14:paraId="4821DB73" w14:textId="77777777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Ditentukan</w:t>
            </w:r>
            <w:proofErr w:type="spellEnd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C7A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otomatis</w:t>
            </w:r>
            <w:proofErr w:type="spellEnd"/>
          </w:p>
        </w:tc>
        <w:tc>
          <w:tcPr>
            <w:tcW w:w="1676" w:type="pct"/>
            <w:hideMark/>
          </w:tcPr>
          <w:p w14:paraId="55ECA344" w14:textId="6532E4E6" w:rsidR="00DC7A77" w:rsidRPr="00DC7A77" w:rsidRDefault="00DC7A77" w:rsidP="00DC7A77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Rupiah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 </w:t>
            </w:r>
            <w:r w:rsidRPr="00DC7A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eastAsia="zh-CN"/>
              </w:rPr>
              <w:t>currency</w:t>
            </w:r>
            <w:r w:rsidRPr="00DC7A7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)</w:t>
            </w:r>
          </w:p>
        </w:tc>
      </w:tr>
    </w:tbl>
    <w:p w14:paraId="44F1DF36" w14:textId="5A3758A5" w:rsidR="00003E26" w:rsidRPr="00003E26" w:rsidRDefault="00003E26" w:rsidP="00003E26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Instruksi File:</w:t>
      </w:r>
    </w:p>
    <w:p w14:paraId="0E0CFB34" w14:textId="77777777" w:rsidR="00003E26" w:rsidRPr="00003E26" w:rsidRDefault="00003E26" w:rsidP="00003E26">
      <w:pPr>
        <w:numPr>
          <w:ilvl w:val="0"/>
          <w:numId w:val="55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Simpan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program di file: </w:t>
      </w:r>
      <w:r w:rsidRPr="00003E26">
        <w:rPr>
          <w:rFonts w:ascii="Courier New" w:eastAsia="Times New Roman" w:hAnsi="Courier New" w:cs="Courier New"/>
          <w:color w:val="auto"/>
          <w:lang w:eastAsia="zh-CN"/>
        </w:rPr>
        <w:t>tugas2a.c</w:t>
      </w:r>
    </w:p>
    <w:p w14:paraId="79C0B7D1" w14:textId="3C4DEE36" w:rsidR="00003E26" w:rsidRDefault="00003E26" w:rsidP="00DC7A77">
      <w:pPr>
        <w:numPr>
          <w:ilvl w:val="0"/>
          <w:numId w:val="55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Sertakan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komentar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di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setiap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bagian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penting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3AF02C57" w14:textId="77777777" w:rsidR="00AF3D3D" w:rsidRDefault="00AF3D3D" w:rsidP="00AF3D3D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3493EC00" w14:textId="77777777" w:rsidR="00AF3D3D" w:rsidRDefault="00AF3D3D" w:rsidP="00AF3D3D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68E9C537" w14:textId="77777777" w:rsidR="00AF3D3D" w:rsidRDefault="00AF3D3D" w:rsidP="00AF3D3D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065B9986" w14:textId="77777777" w:rsidR="00AF3D3D" w:rsidRDefault="00AF3D3D" w:rsidP="00AF3D3D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16BFADE6" w14:textId="77777777" w:rsidR="00AF3D3D" w:rsidRDefault="00AF3D3D" w:rsidP="00AF3D3D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59F732C6" w14:textId="5AD61033" w:rsidR="00423262" w:rsidRPr="00423262" w:rsidRDefault="00423262" w:rsidP="0042326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proofErr w:type="spellStart"/>
      <w:r w:rsidRPr="004232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Contoh</w:t>
      </w:r>
      <w:proofErr w:type="spellEnd"/>
      <w:r w:rsidRPr="004232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output:</w:t>
      </w:r>
    </w:p>
    <w:p w14:paraId="4870DA54" w14:textId="470D9A15" w:rsidR="00423262" w:rsidRPr="00003E26" w:rsidRDefault="00423262" w:rsidP="00423262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423262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  <w:drawing>
          <wp:inline distT="0" distB="0" distL="0" distR="0" wp14:anchorId="6FDCF968" wp14:editId="0B590C90">
            <wp:extent cx="3391194" cy="2034716"/>
            <wp:effectExtent l="0" t="0" r="0" b="3810"/>
            <wp:docPr id="197847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5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DA4C" w14:textId="4FAD6647" w:rsidR="00003E26" w:rsidRPr="00003E26" w:rsidRDefault="00003E26" w:rsidP="00423262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Tugas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2B</w:t>
      </w:r>
      <w:r w:rsidR="004232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Hitung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Total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Gaji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Bulanan</w:t>
      </w:r>
      <w:proofErr w:type="spellEnd"/>
      <w:r w:rsidR="004232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(</w:t>
      </w:r>
      <w:proofErr w:type="spellStart"/>
      <w:r w:rsidR="004232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Bobot</w:t>
      </w:r>
      <w:proofErr w:type="spellEnd"/>
      <w:r w:rsidR="004232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r w:rsid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3</w:t>
      </w:r>
      <w:r w:rsidR="0042326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0%)</w:t>
      </w:r>
    </w:p>
    <w:p w14:paraId="65745526" w14:textId="77777777" w:rsidR="00003E26" w:rsidRPr="00003E26" w:rsidRDefault="00003E26" w:rsidP="00003E26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Deskripsi</w:t>
      </w:r>
      <w:proofErr w:type="spellEnd"/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3AF36DD8" w14:textId="77777777" w:rsidR="00003E26" w:rsidRPr="00003E26" w:rsidRDefault="00003E26" w:rsidP="00003E26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Buat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program C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p w14:paraId="27C9C58C" w14:textId="77777777" w:rsidR="00003E26" w:rsidRPr="00003E26" w:rsidRDefault="00003E26" w:rsidP="00003E26">
      <w:pPr>
        <w:numPr>
          <w:ilvl w:val="0"/>
          <w:numId w:val="56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Menerima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input:</w:t>
      </w:r>
    </w:p>
    <w:p w14:paraId="02AC49AE" w14:textId="77777777" w:rsidR="00003E26" w:rsidRPr="00003E26" w:rsidRDefault="00003E26" w:rsidP="00003E26">
      <w:pPr>
        <w:numPr>
          <w:ilvl w:val="1"/>
          <w:numId w:val="56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NIP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pegawai</w:t>
      </w:r>
      <w:proofErr w:type="spellEnd"/>
    </w:p>
    <w:p w14:paraId="26934612" w14:textId="77777777" w:rsidR="00003E26" w:rsidRPr="00003E26" w:rsidRDefault="00003E26" w:rsidP="00003E26">
      <w:pPr>
        <w:numPr>
          <w:ilvl w:val="1"/>
          <w:numId w:val="56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Golongan</w:t>
      </w:r>
      <w:proofErr w:type="spellEnd"/>
    </w:p>
    <w:p w14:paraId="7AF3DA4F" w14:textId="77777777" w:rsidR="00003E26" w:rsidRPr="00003E26" w:rsidRDefault="00003E26" w:rsidP="00003E26">
      <w:pPr>
        <w:numPr>
          <w:ilvl w:val="1"/>
          <w:numId w:val="56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Jumlah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jam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lembur</w:t>
      </w:r>
      <w:proofErr w:type="spellEnd"/>
    </w:p>
    <w:p w14:paraId="780AFB43" w14:textId="77777777" w:rsidR="00003E26" w:rsidRPr="00003E26" w:rsidRDefault="00003E26" w:rsidP="00003E26">
      <w:pPr>
        <w:numPr>
          <w:ilvl w:val="0"/>
          <w:numId w:val="56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Menentukan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tarif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lembur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per jam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berdasarkan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golongan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58562F33" w14:textId="77777777" w:rsidR="00003E26" w:rsidRDefault="00003E26" w:rsidP="00003E26">
      <w:pPr>
        <w:numPr>
          <w:ilvl w:val="0"/>
          <w:numId w:val="56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Menghitung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total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gaji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bulan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ini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p w14:paraId="6CD62137" w14:textId="3CA02A64" w:rsidR="00003E26" w:rsidRPr="00003E26" w:rsidRDefault="00003E26" w:rsidP="00003E26">
      <w:pPr>
        <w:shd w:val="clear" w:color="auto" w:fill="auto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03E2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  <w:drawing>
          <wp:inline distT="0" distB="0" distL="0" distR="0" wp14:anchorId="67871817" wp14:editId="59474163">
            <wp:extent cx="4274820" cy="377507"/>
            <wp:effectExtent l="0" t="0" r="0" b="3810"/>
            <wp:docPr id="149924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0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440" cy="3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4F9" w14:textId="77777777" w:rsidR="00003E26" w:rsidRPr="00003E26" w:rsidRDefault="00003E26" w:rsidP="00003E26">
      <w:pPr>
        <w:numPr>
          <w:ilvl w:val="0"/>
          <w:numId w:val="56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Menampilkan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NIP,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Golongan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Jam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Lembur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dan Total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Gaji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Bulan Ini.</w:t>
      </w:r>
    </w:p>
    <w:p w14:paraId="696532CA" w14:textId="77777777" w:rsidR="00DC7A77" w:rsidRDefault="00DC7A77" w:rsidP="00DC7A77">
      <w:pPr>
        <w:pStyle w:val="NaskahReferensiAPA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r w:rsidRPr="00003E26">
        <w:rPr>
          <w:rFonts w:asciiTheme="majorBidi" w:hAnsiTheme="majorBidi" w:cstheme="majorBidi"/>
          <w:b/>
          <w:color w:val="auto"/>
          <w:sz w:val="24"/>
          <w:szCs w:val="24"/>
          <w:u w:val="single"/>
          <w:lang w:val="sv-SE"/>
        </w:rPr>
        <w:t>Input 1</w:t>
      </w:r>
      <w:r w:rsidRPr="00003E26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: 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ab/>
      </w:r>
      <w:r w:rsidRPr="00003E26">
        <w:rPr>
          <w:rFonts w:asciiTheme="majorBidi" w:hAnsiTheme="majorBidi" w:cstheme="majorBidi"/>
          <w:color w:val="auto"/>
          <w:sz w:val="24"/>
          <w:szCs w:val="24"/>
          <w:lang w:val="sv-SE"/>
        </w:rPr>
        <w:t>Setiap pegawai memiliki NIP, nama, alamat, nomor HP, jabatan, dan golongan.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Pr="00003E26">
        <w:rPr>
          <w:rFonts w:asciiTheme="majorBidi" w:hAnsiTheme="majorBidi" w:cstheme="majorBidi"/>
          <w:color w:val="auto"/>
          <w:sz w:val="24"/>
          <w:szCs w:val="24"/>
          <w:lang w:val="sv-SE"/>
        </w:rPr>
        <w:t>Gaji pokok ditentukan otomatis berdasarkan golongan.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Pr="00003E26">
        <w:rPr>
          <w:rFonts w:asciiTheme="majorBidi" w:hAnsiTheme="majorBidi" w:cstheme="majorBidi"/>
          <w:color w:val="auto"/>
          <w:sz w:val="24"/>
          <w:szCs w:val="24"/>
          <w:lang w:val="sv-SE"/>
        </w:rPr>
        <w:t>Tarif lembur per jam juga ditentukan otomatis sesuai golongan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seperti pada Tabel 1, berikut</w:t>
      </w:r>
      <w:r w:rsidRPr="00003E26">
        <w:rPr>
          <w:rFonts w:asciiTheme="majorBidi" w:hAnsiTheme="majorBidi" w:cstheme="majorBidi"/>
          <w:color w:val="auto"/>
          <w:sz w:val="24"/>
          <w:szCs w:val="24"/>
          <w:lang w:val="sv-SE"/>
        </w:rPr>
        <w:t>.</w:t>
      </w:r>
    </w:p>
    <w:p w14:paraId="6A5A6DDC" w14:textId="77777777" w:rsidR="00DC7A77" w:rsidRPr="00003E26" w:rsidRDefault="00DC7A77" w:rsidP="00DC7A77">
      <w:pPr>
        <w:pStyle w:val="NaskahReferensiAPA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  <w:lang w:val="sv-SE"/>
        </w:rPr>
      </w:pPr>
    </w:p>
    <w:p w14:paraId="2A358224" w14:textId="2208334A" w:rsidR="00DC7A77" w:rsidRPr="00003E26" w:rsidRDefault="00DC7A77" w:rsidP="00DC7A77">
      <w:pPr>
        <w:pStyle w:val="NaskahReferensiAPA"/>
        <w:spacing w:after="0" w:line="360" w:lineRule="auto"/>
        <w:ind w:left="0" w:firstLine="0"/>
        <w:jc w:val="center"/>
        <w:rPr>
          <w:rFonts w:asciiTheme="majorBidi" w:hAnsiTheme="majorBidi" w:cstheme="majorBidi"/>
          <w:color w:val="auto"/>
          <w:lang w:val="sv-SE"/>
        </w:rPr>
      </w:pPr>
      <w:bookmarkStart w:id="0" w:name="_Hlk200893839"/>
      <w:r w:rsidRPr="00003E26">
        <w:rPr>
          <w:rFonts w:asciiTheme="majorBidi" w:hAnsiTheme="majorBidi" w:cstheme="majorBidi"/>
          <w:color w:val="auto"/>
          <w:lang w:val="sv-SE"/>
        </w:rPr>
        <w:lastRenderedPageBreak/>
        <w:t xml:space="preserve">Tabel </w:t>
      </w:r>
      <w:r w:rsidR="00F54DE5">
        <w:rPr>
          <w:rFonts w:asciiTheme="majorBidi" w:hAnsiTheme="majorBidi" w:cstheme="majorBidi"/>
          <w:color w:val="auto"/>
          <w:lang w:val="sv-SE"/>
        </w:rPr>
        <w:t>3</w:t>
      </w:r>
      <w:r w:rsidRPr="00003E26">
        <w:rPr>
          <w:rFonts w:asciiTheme="majorBidi" w:hAnsiTheme="majorBidi" w:cstheme="majorBidi"/>
          <w:color w:val="auto"/>
          <w:lang w:val="sv-SE"/>
        </w:rPr>
        <w:t>. Upah lembur per-jam berdasarkan golongan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52"/>
        <w:gridCol w:w="2433"/>
        <w:gridCol w:w="3553"/>
      </w:tblGrid>
      <w:tr w:rsidR="00DC7A77" w:rsidRPr="00003E26" w14:paraId="29CB6806" w14:textId="77777777" w:rsidTr="00C74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14:paraId="61CE6429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Golongan</w:t>
            </w:r>
            <w:proofErr w:type="spellEnd"/>
          </w:p>
        </w:tc>
        <w:tc>
          <w:tcPr>
            <w:tcW w:w="1532" w:type="pct"/>
            <w:hideMark/>
          </w:tcPr>
          <w:p w14:paraId="45E564DE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Gaji</w:t>
            </w:r>
            <w:proofErr w:type="spellEnd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Pokok</w:t>
            </w:r>
            <w:proofErr w:type="spellEnd"/>
          </w:p>
        </w:tc>
        <w:tc>
          <w:tcPr>
            <w:tcW w:w="2238" w:type="pct"/>
            <w:hideMark/>
          </w:tcPr>
          <w:p w14:paraId="0C5B68AD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Lemburan</w:t>
            </w:r>
            <w:proofErr w:type="spellEnd"/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per Jam</w:t>
            </w:r>
          </w:p>
        </w:tc>
      </w:tr>
      <w:tr w:rsidR="00DC7A77" w:rsidRPr="00003E26" w14:paraId="77BD61DA" w14:textId="77777777" w:rsidTr="00C74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14:paraId="7B628A57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D1</w:t>
            </w:r>
          </w:p>
        </w:tc>
        <w:tc>
          <w:tcPr>
            <w:tcW w:w="1532" w:type="pct"/>
            <w:hideMark/>
          </w:tcPr>
          <w:p w14:paraId="0E62157C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3.000.000</w:t>
            </w:r>
          </w:p>
        </w:tc>
        <w:tc>
          <w:tcPr>
            <w:tcW w:w="2238" w:type="pct"/>
            <w:hideMark/>
          </w:tcPr>
          <w:p w14:paraId="63DEDC7C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15.000</w:t>
            </w:r>
          </w:p>
        </w:tc>
      </w:tr>
      <w:tr w:rsidR="00DC7A77" w:rsidRPr="00003E26" w14:paraId="7E117E60" w14:textId="77777777" w:rsidTr="00C74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14:paraId="375FDC1C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D2</w:t>
            </w:r>
          </w:p>
        </w:tc>
        <w:tc>
          <w:tcPr>
            <w:tcW w:w="1532" w:type="pct"/>
            <w:hideMark/>
          </w:tcPr>
          <w:p w14:paraId="738BF802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2.500.000</w:t>
            </w:r>
          </w:p>
        </w:tc>
        <w:tc>
          <w:tcPr>
            <w:tcW w:w="2238" w:type="pct"/>
            <w:hideMark/>
          </w:tcPr>
          <w:p w14:paraId="5BB65CC3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10.000</w:t>
            </w:r>
          </w:p>
        </w:tc>
      </w:tr>
      <w:tr w:rsidR="00DC7A77" w:rsidRPr="00003E26" w14:paraId="555E4171" w14:textId="77777777" w:rsidTr="00C74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hideMark/>
          </w:tcPr>
          <w:p w14:paraId="002A2B68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D3</w:t>
            </w:r>
          </w:p>
        </w:tc>
        <w:tc>
          <w:tcPr>
            <w:tcW w:w="1532" w:type="pct"/>
            <w:hideMark/>
          </w:tcPr>
          <w:p w14:paraId="6CCFD213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2.000.000</w:t>
            </w:r>
          </w:p>
        </w:tc>
        <w:tc>
          <w:tcPr>
            <w:tcW w:w="2238" w:type="pct"/>
            <w:hideMark/>
          </w:tcPr>
          <w:p w14:paraId="7BBB23ED" w14:textId="77777777" w:rsidR="00DC7A77" w:rsidRPr="00003E26" w:rsidRDefault="00DC7A77" w:rsidP="00C7441A">
            <w:pPr>
              <w:shd w:val="clear" w:color="auto" w:fill="auto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03E2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Rp 5.000</w:t>
            </w:r>
          </w:p>
        </w:tc>
      </w:tr>
    </w:tbl>
    <w:bookmarkEnd w:id="0"/>
    <w:p w14:paraId="5F586D75" w14:textId="1303CC17" w:rsidR="00003E26" w:rsidRPr="00003E26" w:rsidRDefault="00003E26" w:rsidP="00003E26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03E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Instruksi File:</w:t>
      </w:r>
    </w:p>
    <w:p w14:paraId="5E6C14F8" w14:textId="77777777" w:rsidR="00003E26" w:rsidRPr="00003E26" w:rsidRDefault="00003E26" w:rsidP="00003E26">
      <w:pPr>
        <w:numPr>
          <w:ilvl w:val="0"/>
          <w:numId w:val="57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Simpan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program di file: </w:t>
      </w:r>
      <w:r w:rsidRPr="00003E26">
        <w:rPr>
          <w:rFonts w:ascii="Courier New" w:eastAsia="Times New Roman" w:hAnsi="Courier New" w:cs="Courier New"/>
          <w:color w:val="auto"/>
          <w:sz w:val="24"/>
          <w:szCs w:val="24"/>
          <w:lang w:eastAsia="zh-CN"/>
        </w:rPr>
        <w:t>tugas2b.c</w:t>
      </w:r>
    </w:p>
    <w:p w14:paraId="736D4469" w14:textId="77777777" w:rsidR="00003E26" w:rsidRPr="00003E26" w:rsidRDefault="00003E26" w:rsidP="00003E26">
      <w:pPr>
        <w:numPr>
          <w:ilvl w:val="0"/>
          <w:numId w:val="57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Sertakan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komentar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di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setiap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bagian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penting</w:t>
      </w:r>
      <w:proofErr w:type="spellEnd"/>
      <w:r w:rsidRPr="00003E2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663DC526" w14:textId="74BEE252" w:rsidR="005A4B25" w:rsidRPr="00DC7A77" w:rsidRDefault="00416234" w:rsidP="00D163ED">
      <w:pPr>
        <w:pStyle w:val="NaskahReferensiAPA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r w:rsidRPr="00DC7A77">
        <w:rPr>
          <w:rFonts w:asciiTheme="majorBidi" w:hAnsiTheme="majorBidi" w:cstheme="majorBidi"/>
          <w:b/>
          <w:color w:val="auto"/>
          <w:sz w:val="24"/>
          <w:szCs w:val="24"/>
          <w:u w:val="single"/>
          <w:lang w:val="sv-SE"/>
        </w:rPr>
        <w:t>Input 2</w:t>
      </w:r>
      <w:r w:rsidRPr="00DC7A77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: Masukan induk pegawai, </w:t>
      </w:r>
      <w:r w:rsidR="000F3B21" w:rsidRPr="00DC7A77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golongan, </w:t>
      </w:r>
      <w:r w:rsidRPr="00DC7A77">
        <w:rPr>
          <w:rFonts w:asciiTheme="majorBidi" w:hAnsiTheme="majorBidi" w:cstheme="majorBidi"/>
          <w:color w:val="auto"/>
          <w:sz w:val="24"/>
          <w:szCs w:val="24"/>
          <w:lang w:val="sv-SE"/>
        </w:rPr>
        <w:t>jumlah jam lembur</w:t>
      </w:r>
    </w:p>
    <w:p w14:paraId="59FD5707" w14:textId="356F2D7E" w:rsidR="00C56265" w:rsidRDefault="00C56265" w:rsidP="00D163ED">
      <w:pPr>
        <w:pStyle w:val="NaskahReferensiAPA"/>
        <w:spacing w:after="0"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</w:pPr>
      <w:r w:rsidRPr="00DC7A77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 xml:space="preserve">Tampilan </w:t>
      </w:r>
      <w:r w:rsidR="009458EB" w:rsidRPr="00DC7A77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input 1</w:t>
      </w:r>
      <w:r w:rsidR="003C1D54" w:rsidRPr="00DC7A77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:</w:t>
      </w:r>
    </w:p>
    <w:p w14:paraId="18309576" w14:textId="2F36E8FA" w:rsidR="00DC7A77" w:rsidRPr="00DC7A77" w:rsidRDefault="00DC7A77" w:rsidP="00D163ED">
      <w:pPr>
        <w:pStyle w:val="NaskahReferensiAPA"/>
        <w:spacing w:after="0"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</w:pPr>
      <w:r w:rsidRPr="00DC7A77">
        <w:rPr>
          <w:rFonts w:asciiTheme="majorBidi" w:hAnsiTheme="majorBidi" w:cstheme="majorBidi"/>
          <w:b/>
          <w:bCs/>
          <w:noProof/>
          <w:color w:val="auto"/>
          <w:sz w:val="24"/>
          <w:szCs w:val="24"/>
          <w:lang w:val="sv-SE"/>
        </w:rPr>
        <w:drawing>
          <wp:inline distT="0" distB="0" distL="0" distR="0" wp14:anchorId="6894864D" wp14:editId="50E8D75A">
            <wp:extent cx="3825572" cy="1889924"/>
            <wp:effectExtent l="0" t="0" r="3810" b="0"/>
            <wp:docPr id="30402349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3495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85C3" w14:textId="043E4D17" w:rsidR="00C56265" w:rsidRDefault="00C56265" w:rsidP="00D163ED">
      <w:pPr>
        <w:pStyle w:val="NaskahReferensiAPA"/>
        <w:spacing w:after="0" w:line="360" w:lineRule="auto"/>
        <w:ind w:left="1276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3C2CCE68" w14:textId="50694449" w:rsidR="00FF3FD3" w:rsidRDefault="00FF3FD3" w:rsidP="00D163ED">
      <w:pPr>
        <w:pStyle w:val="NaskahReferensiAPA"/>
        <w:spacing w:after="0"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</w:pPr>
      <w:r w:rsidRPr="00DC7A77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Tampilan input 2</w:t>
      </w:r>
      <w:r w:rsidR="003C1D54" w:rsidRPr="00DC7A77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:</w:t>
      </w:r>
    </w:p>
    <w:p w14:paraId="4BC62ABF" w14:textId="583DAFE3" w:rsidR="00922B00" w:rsidRPr="00766989" w:rsidRDefault="00DC7A77" w:rsidP="00766989">
      <w:pPr>
        <w:pStyle w:val="NaskahReferensiAPA"/>
        <w:spacing w:after="0"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</w:pPr>
      <w:r w:rsidRPr="00DC7A77">
        <w:rPr>
          <w:rFonts w:asciiTheme="majorBidi" w:hAnsiTheme="majorBidi" w:cstheme="majorBidi"/>
          <w:b/>
          <w:bCs/>
          <w:noProof/>
          <w:color w:val="auto"/>
          <w:sz w:val="24"/>
          <w:szCs w:val="24"/>
          <w:lang w:val="sv-SE"/>
        </w:rPr>
        <w:drawing>
          <wp:inline distT="0" distB="0" distL="0" distR="0" wp14:anchorId="1EB8F147" wp14:editId="66BCC1C3">
            <wp:extent cx="3048264" cy="1150720"/>
            <wp:effectExtent l="0" t="0" r="0" b="0"/>
            <wp:docPr id="625409908" name="Picture 1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9908" name="Picture 1" descr="A black tex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85BE" w14:textId="77777777" w:rsidR="00944F90" w:rsidRDefault="00944F90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6013E16D" w14:textId="77777777" w:rsidR="00216532" w:rsidRDefault="00216532" w:rsidP="00D163ED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  <w:lang w:val="sv-SE"/>
        </w:rPr>
      </w:pPr>
    </w:p>
    <w:p w14:paraId="1936DDC9" w14:textId="36E787DC" w:rsidR="00944F90" w:rsidRPr="00944F90" w:rsidRDefault="00944F90" w:rsidP="00944F90">
      <w:pPr>
        <w:shd w:val="clear" w:color="auto" w:fill="auto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Tugas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2C: Program Hadiah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Belanja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&amp;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Diskon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(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Bobot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30%)</w:t>
      </w:r>
    </w:p>
    <w:p w14:paraId="68E72CE0" w14:textId="33F99411" w:rsidR="00944F90" w:rsidRPr="00944F90" w:rsidRDefault="00944F90" w:rsidP="00944F90">
      <w:pPr>
        <w:shd w:val="clear" w:color="auto" w:fill="auto"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Deskripsi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07B18ACF" w14:textId="77777777" w:rsidR="00944F90" w:rsidRPr="00944F90" w:rsidRDefault="00944F90" w:rsidP="00944F90">
      <w:pPr>
        <w:shd w:val="clear" w:color="auto" w:fill="auto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Buat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program C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menghitung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kupon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undian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dan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diskon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pelanggan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berdasarkan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total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pembelian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4126DD39" w14:textId="77777777" w:rsidR="00944F90" w:rsidRPr="00944F90" w:rsidRDefault="00944F90" w:rsidP="00944F90">
      <w:pPr>
        <w:shd w:val="clear" w:color="auto" w:fill="auto"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lastRenderedPageBreak/>
        <w:t xml:space="preserve">Program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harus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0B01AC20" w14:textId="77777777" w:rsidR="00944F90" w:rsidRPr="00944F90" w:rsidRDefault="00944F90" w:rsidP="00944F90">
      <w:pPr>
        <w:numPr>
          <w:ilvl w:val="0"/>
          <w:numId w:val="62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Menerima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input: </w:t>
      </w:r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total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pembelian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dalam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Rupiah</w:t>
      </w:r>
    </w:p>
    <w:p w14:paraId="5A3507FD" w14:textId="77777777" w:rsidR="00944F90" w:rsidRPr="00944F90" w:rsidRDefault="00944F90" w:rsidP="00944F90">
      <w:pPr>
        <w:numPr>
          <w:ilvl w:val="0"/>
          <w:numId w:val="62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Memberikan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p w14:paraId="3F804FE0" w14:textId="77777777" w:rsidR="00944F90" w:rsidRPr="00944F90" w:rsidRDefault="00944F90" w:rsidP="00944F90">
      <w:pPr>
        <w:numPr>
          <w:ilvl w:val="1"/>
          <w:numId w:val="62"/>
        </w:numPr>
        <w:shd w:val="clear" w:color="auto" w:fill="auto"/>
        <w:tabs>
          <w:tab w:val="num" w:pos="1440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1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kupon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undian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untuk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setiap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kelipatan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Rp100.000,00</w:t>
      </w:r>
    </w:p>
    <w:p w14:paraId="38850B7C" w14:textId="77777777" w:rsidR="00944F90" w:rsidRPr="00944F90" w:rsidRDefault="00944F90" w:rsidP="00944F90">
      <w:pPr>
        <w:numPr>
          <w:ilvl w:val="1"/>
          <w:numId w:val="62"/>
        </w:numPr>
        <w:shd w:val="clear" w:color="auto" w:fill="auto"/>
        <w:tabs>
          <w:tab w:val="num" w:pos="1440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Diskon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5%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jika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total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pembelian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minimal Rp100.000,00</w:t>
      </w:r>
    </w:p>
    <w:p w14:paraId="631655FB" w14:textId="77777777" w:rsidR="00944F90" w:rsidRPr="00944F90" w:rsidRDefault="00944F90" w:rsidP="00944F90">
      <w:pPr>
        <w:numPr>
          <w:ilvl w:val="0"/>
          <w:numId w:val="62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Menampilkan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p w14:paraId="6AED7864" w14:textId="77777777" w:rsidR="00944F90" w:rsidRPr="00944F90" w:rsidRDefault="00944F90" w:rsidP="00944F90">
      <w:pPr>
        <w:numPr>
          <w:ilvl w:val="1"/>
          <w:numId w:val="62"/>
        </w:numPr>
        <w:shd w:val="clear" w:color="auto" w:fill="auto"/>
        <w:tabs>
          <w:tab w:val="num" w:pos="1440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Total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pembelian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awal</w:t>
      </w:r>
      <w:proofErr w:type="spellEnd"/>
    </w:p>
    <w:p w14:paraId="333077FC" w14:textId="77777777" w:rsidR="00944F90" w:rsidRPr="00944F90" w:rsidRDefault="00944F90" w:rsidP="00944F90">
      <w:pPr>
        <w:numPr>
          <w:ilvl w:val="1"/>
          <w:numId w:val="62"/>
        </w:numPr>
        <w:shd w:val="clear" w:color="auto" w:fill="auto"/>
        <w:tabs>
          <w:tab w:val="num" w:pos="1440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Jumlah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kupon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undian</w:t>
      </w:r>
      <w:proofErr w:type="spellEnd"/>
    </w:p>
    <w:p w14:paraId="6577C880" w14:textId="77777777" w:rsidR="00944F90" w:rsidRPr="00944F90" w:rsidRDefault="00944F90" w:rsidP="00944F90">
      <w:pPr>
        <w:numPr>
          <w:ilvl w:val="1"/>
          <w:numId w:val="62"/>
        </w:numPr>
        <w:shd w:val="clear" w:color="auto" w:fill="auto"/>
        <w:tabs>
          <w:tab w:val="num" w:pos="1440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Nominal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diskon</w:t>
      </w:r>
      <w:proofErr w:type="spellEnd"/>
    </w:p>
    <w:p w14:paraId="3F53BB0E" w14:textId="77777777" w:rsidR="00944F90" w:rsidRPr="00944F90" w:rsidRDefault="00944F90" w:rsidP="00944F90">
      <w:pPr>
        <w:numPr>
          <w:ilvl w:val="1"/>
          <w:numId w:val="62"/>
        </w:numPr>
        <w:shd w:val="clear" w:color="auto" w:fill="auto"/>
        <w:tabs>
          <w:tab w:val="num" w:pos="1440"/>
        </w:tabs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Total yang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harus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dibayar</w:t>
      </w:r>
      <w:proofErr w:type="spellEnd"/>
    </w:p>
    <w:p w14:paraId="1385C2C1" w14:textId="01FC8EA9" w:rsidR="00922B00" w:rsidRPr="00944F90" w:rsidRDefault="00944F90" w:rsidP="00944F90">
      <w:pPr>
        <w:pStyle w:val="Heading2"/>
        <w:numPr>
          <w:ilvl w:val="0"/>
          <w:numId w:val="0"/>
        </w:numPr>
        <w:spacing w:before="0"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944F90">
        <w:rPr>
          <w:rFonts w:asciiTheme="majorBidi" w:hAnsiTheme="majorBidi" w:cstheme="majorBidi"/>
          <w:color w:val="auto"/>
          <w:sz w:val="24"/>
          <w:szCs w:val="24"/>
        </w:rPr>
        <w:t>Contoh</w:t>
      </w:r>
      <w:proofErr w:type="spellEnd"/>
      <w:r w:rsidRPr="00944F90">
        <w:rPr>
          <w:rFonts w:asciiTheme="majorBidi" w:hAnsiTheme="majorBidi" w:cstheme="majorBidi"/>
          <w:color w:val="auto"/>
          <w:sz w:val="24"/>
          <w:szCs w:val="24"/>
        </w:rPr>
        <w:t>:</w:t>
      </w:r>
    </w:p>
    <w:p w14:paraId="11EFF51B" w14:textId="35A11424" w:rsidR="00944F90" w:rsidRPr="00944F90" w:rsidRDefault="00944F90" w:rsidP="00944F90">
      <w:pPr>
        <w:rPr>
          <w:lang w:val="en-AU"/>
        </w:rPr>
      </w:pPr>
      <w:r w:rsidRPr="00944F90">
        <w:rPr>
          <w:noProof/>
          <w:lang w:val="en-AU"/>
        </w:rPr>
        <w:drawing>
          <wp:inline distT="0" distB="0" distL="0" distR="0" wp14:anchorId="7F8E77E6" wp14:editId="179AB60E">
            <wp:extent cx="4709568" cy="1874682"/>
            <wp:effectExtent l="0" t="0" r="0" b="0"/>
            <wp:docPr id="8820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7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6DB9" w14:textId="77777777" w:rsidR="00944F90" w:rsidRPr="00944F90" w:rsidRDefault="00944F90" w:rsidP="00944F90">
      <w:pPr>
        <w:shd w:val="clear" w:color="auto" w:fill="auto"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Catatan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</w:p>
    <w:p w14:paraId="331B3198" w14:textId="77777777" w:rsidR="00944F90" w:rsidRPr="00944F90" w:rsidRDefault="00944F90" w:rsidP="00944F90">
      <w:pPr>
        <w:numPr>
          <w:ilvl w:val="0"/>
          <w:numId w:val="63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Gunakan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pembulatan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bawah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</w:t>
      </w:r>
      <w:r w:rsidRPr="00944F90">
        <w:rPr>
          <w:rFonts w:ascii="Courier New" w:eastAsia="Times New Roman" w:hAnsi="Courier New" w:cs="Courier New"/>
          <w:color w:val="auto"/>
          <w:lang w:eastAsia="zh-CN"/>
        </w:rPr>
        <w:t>floor</w:t>
      </w:r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)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saat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menghitung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kupon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jika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perlu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16BC194D" w14:textId="23B7039D" w:rsidR="00CC5DE1" w:rsidRPr="00AF3D3D" w:rsidRDefault="00944F90" w:rsidP="00AF3D3D">
      <w:pPr>
        <w:numPr>
          <w:ilvl w:val="0"/>
          <w:numId w:val="63"/>
        </w:numPr>
        <w:shd w:val="clear" w:color="auto" w:fill="auto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Diskon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dihitung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dari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total </w:t>
      </w:r>
      <w:proofErr w:type="spellStart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pembelian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bukan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dari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sisa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setelah</w:t>
      </w:r>
      <w:proofErr w:type="spellEnd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944F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diskon</w:t>
      </w:r>
      <w:proofErr w:type="spellEnd"/>
      <w:r w:rsidRPr="00944F9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11726A15" w14:textId="77777777" w:rsidR="00944F90" w:rsidRPr="00944F90" w:rsidRDefault="00944F90" w:rsidP="00944F90">
      <w:pPr>
        <w:shd w:val="clear" w:color="auto" w:fill="auto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659DE09C" w14:textId="0C6F89F2" w:rsidR="00922B00" w:rsidRPr="00F54DE5" w:rsidRDefault="00922B00" w:rsidP="00F54DE5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Theme="majorBidi" w:hAnsiTheme="majorBidi" w:cstheme="majorBidi"/>
          <w:color w:val="auto"/>
          <w:sz w:val="24"/>
          <w:szCs w:val="24"/>
        </w:rPr>
      </w:pPr>
      <w:r w:rsidRPr="00F54DE5">
        <w:rPr>
          <w:rFonts w:asciiTheme="majorBidi" w:hAnsiTheme="majorBidi" w:cstheme="majorBidi"/>
          <w:color w:val="auto"/>
          <w:sz w:val="24"/>
          <w:szCs w:val="24"/>
        </w:rPr>
        <w:t>PENGUMPULAN TUGAS:</w:t>
      </w:r>
    </w:p>
    <w:p w14:paraId="74BEA78C" w14:textId="77777777" w:rsidR="00922B00" w:rsidRPr="00F54DE5" w:rsidRDefault="00922B00" w:rsidP="00F54DE5">
      <w:pPr>
        <w:shd w:val="clear" w:color="auto" w:fill="auto"/>
        <w:spacing w:line="360" w:lineRule="auto"/>
        <w:rPr>
          <w:rFonts w:asciiTheme="majorBidi" w:hAnsiTheme="majorBidi" w:cstheme="majorBidi"/>
          <w:lang w:val="en-AU"/>
        </w:rPr>
      </w:pPr>
    </w:p>
    <w:p w14:paraId="512E8EC2" w14:textId="77777777" w:rsidR="00922B00" w:rsidRPr="00F54DE5" w:rsidRDefault="00922B00" w:rsidP="00F54DE5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Tuliskan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kode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program di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atas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dalam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file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terpisah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untuk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masing-masing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tugas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02278DB5" w14:textId="45D59E7D" w:rsidR="00922B00" w:rsidRPr="00F54DE5" w:rsidRDefault="00922B00" w:rsidP="00F54DE5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Berikan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nama file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sesuai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dengan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tugas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yang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diberikan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misalnya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F54DE5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>tugas2a.c</w:t>
      </w:r>
      <w:r w:rsidR="00944F90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 xml:space="preserve">, </w:t>
      </w:r>
      <w:r w:rsidR="00944F90" w:rsidRPr="00F54DE5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>tugas2</w:t>
      </w:r>
      <w:r w:rsidR="00944F90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>b</w:t>
      </w:r>
      <w:r w:rsidR="00944F90" w:rsidRPr="00F54DE5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>.c</w:t>
      </w:r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dan </w:t>
      </w:r>
      <w:r w:rsidRPr="00F54DE5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>tugas2</w:t>
      </w:r>
      <w:r w:rsidR="00944F90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>c</w:t>
      </w:r>
      <w:r w:rsidRPr="00F54DE5">
        <w:rPr>
          <w:rStyle w:val="HTMLCode"/>
          <w:rFonts w:asciiTheme="majorBidi" w:eastAsiaTheme="minorHAnsi" w:hAnsiTheme="majorBidi" w:cstheme="majorBidi"/>
          <w:b/>
          <w:i/>
          <w:color w:val="auto"/>
          <w:sz w:val="24"/>
          <w:szCs w:val="24"/>
        </w:rPr>
        <w:t>.c</w:t>
      </w:r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Kedua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program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dikumpulkan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dalam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folder dan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dibuat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dalam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folder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kompresi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(.zip).</w:t>
      </w:r>
      <w:r w:rsidR="00E1192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Jika LMS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tidak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memungkinkan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untuk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pengunggahan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.zip,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maka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kirimkan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dalam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bentuk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link Google Drive dan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unggah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file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pengerjaan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 xml:space="preserve"> Anda </w:t>
      </w:r>
      <w:proofErr w:type="spellStart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disitu</w:t>
      </w:r>
      <w:proofErr w:type="spellEnd"/>
      <w:r w:rsidR="00E11924" w:rsidRPr="00E11924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42741B71" w14:textId="77777777" w:rsidR="00922B00" w:rsidRPr="00F54DE5" w:rsidRDefault="00922B00" w:rsidP="00F54DE5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Berikan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catatan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>/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komentar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dari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masing-masing code yang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dibuat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6AF4398E" w14:textId="77777777" w:rsidR="00922B00" w:rsidRPr="00F54DE5" w:rsidRDefault="00922B00" w:rsidP="00F54DE5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Pastikan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program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dapat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dikompilasi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dan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dijalankan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tanpa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kesalahan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4125E3B8" w14:textId="05BE273E" w:rsidR="00922B00" w:rsidRPr="00F54DE5" w:rsidRDefault="00922B00" w:rsidP="00F54DE5">
      <w:pPr>
        <w:numPr>
          <w:ilvl w:val="0"/>
          <w:numId w:val="50"/>
        </w:numPr>
        <w:shd w:val="clear" w:color="auto" w:fill="auto"/>
        <w:spacing w:after="0" w:line="360" w:lineRule="auto"/>
        <w:ind w:left="0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lastRenderedPageBreak/>
        <w:t>Kumpulkan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file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kode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program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melalui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platform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pengumpulan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tugas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yang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telah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54DE5">
        <w:rPr>
          <w:rFonts w:asciiTheme="majorBidi" w:hAnsiTheme="majorBidi" w:cstheme="majorBidi"/>
          <w:color w:val="auto"/>
          <w:sz w:val="24"/>
          <w:szCs w:val="24"/>
        </w:rPr>
        <w:t>ditentukan</w:t>
      </w:r>
      <w:proofErr w:type="spellEnd"/>
      <w:r w:rsidRPr="00F54DE5">
        <w:rPr>
          <w:rFonts w:asciiTheme="majorBidi" w:hAnsiTheme="majorBidi" w:cstheme="majorBidi"/>
          <w:color w:val="auto"/>
          <w:sz w:val="24"/>
          <w:szCs w:val="24"/>
        </w:rPr>
        <w:t>.</w:t>
      </w:r>
    </w:p>
    <w:sectPr w:rsidR="00922B00" w:rsidRPr="00F54DE5" w:rsidSect="00ED76A4">
      <w:headerReference w:type="default" r:id="rId13"/>
      <w:footerReference w:type="default" r:id="rId14"/>
      <w:headerReference w:type="first" r:id="rId15"/>
      <w:footerReference w:type="first" r:id="rId16"/>
      <w:pgSz w:w="11907" w:h="16839" w:code="122"/>
      <w:pgMar w:top="162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D53F2" w14:textId="77777777" w:rsidR="008B795B" w:rsidRDefault="008B795B" w:rsidP="0080214F">
      <w:pPr>
        <w:pStyle w:val="BalloonText"/>
      </w:pPr>
      <w:r>
        <w:separator/>
      </w:r>
    </w:p>
  </w:endnote>
  <w:endnote w:type="continuationSeparator" w:id="0">
    <w:p w14:paraId="45472A2C" w14:textId="77777777" w:rsidR="008B795B" w:rsidRDefault="008B795B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487D" w14:textId="16B85904" w:rsidR="000E740A" w:rsidRPr="00ED76A4" w:rsidRDefault="00ED76A4" w:rsidP="00ED76A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F4D66" w14:textId="5DA8BE65" w:rsidR="00E61FE8" w:rsidRPr="00ED76A4" w:rsidRDefault="00ED76A4" w:rsidP="00ED76A4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B1249" w14:textId="77777777" w:rsidR="008B795B" w:rsidRDefault="008B795B" w:rsidP="0080214F">
      <w:pPr>
        <w:pStyle w:val="BalloonText"/>
      </w:pPr>
      <w:r>
        <w:separator/>
      </w:r>
    </w:p>
  </w:footnote>
  <w:footnote w:type="continuationSeparator" w:id="0">
    <w:p w14:paraId="7D7AEA53" w14:textId="77777777" w:rsidR="008B795B" w:rsidRDefault="008B795B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3AA7" w14:textId="1795CE4A" w:rsidR="0080214F" w:rsidRDefault="00D163ED" w:rsidP="000E740A">
    <w:r>
      <w:rPr>
        <w:noProof/>
      </w:rPr>
      <w:drawing>
        <wp:anchor distT="0" distB="0" distL="114300" distR="114300" simplePos="0" relativeHeight="251665408" behindDoc="1" locked="0" layoutInCell="1" allowOverlap="1" wp14:anchorId="6917A3BA" wp14:editId="767372F1">
          <wp:simplePos x="0" y="0"/>
          <wp:positionH relativeFrom="column">
            <wp:posOffset>-1440180</wp:posOffset>
          </wp:positionH>
          <wp:positionV relativeFrom="paragraph">
            <wp:posOffset>-132715</wp:posOffset>
          </wp:positionV>
          <wp:extent cx="2025163" cy="3781425"/>
          <wp:effectExtent l="0" t="0" r="0" b="0"/>
          <wp:wrapNone/>
          <wp:docPr id="3" name="Picture 3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1323" cy="3792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EC91" w14:textId="66759649" w:rsidR="0080214F" w:rsidRPr="000E740A" w:rsidRDefault="00D163ED" w:rsidP="000E740A">
    <w:r>
      <w:rPr>
        <w:noProof/>
      </w:rPr>
      <w:drawing>
        <wp:anchor distT="0" distB="0" distL="114300" distR="114300" simplePos="0" relativeHeight="251663360" behindDoc="1" locked="0" layoutInCell="1" allowOverlap="1" wp14:anchorId="481357A5" wp14:editId="0593D1A4">
          <wp:simplePos x="0" y="0"/>
          <wp:positionH relativeFrom="column">
            <wp:posOffset>-1411605</wp:posOffset>
          </wp:positionH>
          <wp:positionV relativeFrom="paragraph">
            <wp:posOffset>-161289</wp:posOffset>
          </wp:positionV>
          <wp:extent cx="2019300" cy="3770478"/>
          <wp:effectExtent l="0" t="0" r="0" b="1905"/>
          <wp:wrapNone/>
          <wp:docPr id="26" name="Picture 26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4568" cy="3780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D163ED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0DA"/>
    <w:multiLevelType w:val="multilevel"/>
    <w:tmpl w:val="9332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6F53"/>
    <w:multiLevelType w:val="hybridMultilevel"/>
    <w:tmpl w:val="17EC1C4A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2EF3EE9"/>
    <w:multiLevelType w:val="hybridMultilevel"/>
    <w:tmpl w:val="634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42356"/>
    <w:multiLevelType w:val="hybridMultilevel"/>
    <w:tmpl w:val="A02AD67C"/>
    <w:lvl w:ilvl="0" w:tplc="85940014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A2D41"/>
    <w:multiLevelType w:val="hybridMultilevel"/>
    <w:tmpl w:val="A03CAD98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BD4EA9"/>
    <w:multiLevelType w:val="hybridMultilevel"/>
    <w:tmpl w:val="FF0E763C"/>
    <w:lvl w:ilvl="0" w:tplc="FF1E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0DB34AF1"/>
    <w:multiLevelType w:val="multilevel"/>
    <w:tmpl w:val="66C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777EC6"/>
    <w:multiLevelType w:val="hybridMultilevel"/>
    <w:tmpl w:val="106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54796"/>
    <w:multiLevelType w:val="hybridMultilevel"/>
    <w:tmpl w:val="3A82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21D30"/>
    <w:multiLevelType w:val="hybridMultilevel"/>
    <w:tmpl w:val="D6E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93A46B1"/>
    <w:multiLevelType w:val="multilevel"/>
    <w:tmpl w:val="8D38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3974CA"/>
    <w:multiLevelType w:val="hybridMultilevel"/>
    <w:tmpl w:val="825446AE"/>
    <w:lvl w:ilvl="0" w:tplc="0D725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1D2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030C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44C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2BAC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4E83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12A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6422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112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8" w15:restartNumberingAfterBreak="0">
    <w:nsid w:val="2BBE5027"/>
    <w:multiLevelType w:val="multilevel"/>
    <w:tmpl w:val="5FC2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14274B"/>
    <w:multiLevelType w:val="multilevel"/>
    <w:tmpl w:val="4DC6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C5323B"/>
    <w:multiLevelType w:val="hybridMultilevel"/>
    <w:tmpl w:val="9F8E7F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32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9828A2"/>
    <w:multiLevelType w:val="multilevel"/>
    <w:tmpl w:val="3490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9E35D0"/>
    <w:multiLevelType w:val="multilevel"/>
    <w:tmpl w:val="9BE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38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07B47AC"/>
    <w:multiLevelType w:val="hybridMultilevel"/>
    <w:tmpl w:val="AF82BE2E"/>
    <w:lvl w:ilvl="0" w:tplc="E79847B0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4" w15:restartNumberingAfterBreak="0">
    <w:nsid w:val="55793891"/>
    <w:multiLevelType w:val="multilevel"/>
    <w:tmpl w:val="872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59D80345"/>
    <w:multiLevelType w:val="hybridMultilevel"/>
    <w:tmpl w:val="2354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54345"/>
    <w:multiLevelType w:val="multilevel"/>
    <w:tmpl w:val="5D1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0" w15:restartNumberingAfterBreak="0">
    <w:nsid w:val="5FDC3BB9"/>
    <w:multiLevelType w:val="hybridMultilevel"/>
    <w:tmpl w:val="90CC6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6B2BD0"/>
    <w:multiLevelType w:val="multilevel"/>
    <w:tmpl w:val="002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3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4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B27961"/>
    <w:multiLevelType w:val="hybridMultilevel"/>
    <w:tmpl w:val="B5D2E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79267F12"/>
    <w:multiLevelType w:val="multilevel"/>
    <w:tmpl w:val="750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A60A28"/>
    <w:multiLevelType w:val="hybridMultilevel"/>
    <w:tmpl w:val="11ECC9EE"/>
    <w:lvl w:ilvl="0" w:tplc="38090011">
      <w:start w:val="1"/>
      <w:numFmt w:val="decimal"/>
      <w:lvlText w:val="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0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1" w15:restartNumberingAfterBreak="0">
    <w:nsid w:val="7B5E1FC0"/>
    <w:multiLevelType w:val="hybridMultilevel"/>
    <w:tmpl w:val="6FE6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63" w15:restartNumberingAfterBreak="0">
    <w:nsid w:val="7F815846"/>
    <w:multiLevelType w:val="multilevel"/>
    <w:tmpl w:val="70B2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51767">
    <w:abstractNumId w:val="22"/>
  </w:num>
  <w:num w:numId="2" w16cid:durableId="1058090515">
    <w:abstractNumId w:val="33"/>
  </w:num>
  <w:num w:numId="3" w16cid:durableId="1976910737">
    <w:abstractNumId w:val="43"/>
    <w:lvlOverride w:ilvl="0">
      <w:startOverride w:val="1"/>
    </w:lvlOverride>
  </w:num>
  <w:num w:numId="4" w16cid:durableId="842669037">
    <w:abstractNumId w:val="62"/>
  </w:num>
  <w:num w:numId="5" w16cid:durableId="47579345">
    <w:abstractNumId w:val="56"/>
  </w:num>
  <w:num w:numId="6" w16cid:durableId="479083199">
    <w:abstractNumId w:val="49"/>
  </w:num>
  <w:num w:numId="7" w16cid:durableId="381683445">
    <w:abstractNumId w:val="25"/>
  </w:num>
  <w:num w:numId="8" w16cid:durableId="176430308">
    <w:abstractNumId w:val="24"/>
  </w:num>
  <w:num w:numId="9" w16cid:durableId="106434783">
    <w:abstractNumId w:val="11"/>
  </w:num>
  <w:num w:numId="10" w16cid:durableId="1743484054">
    <w:abstractNumId w:val="45"/>
  </w:num>
  <w:num w:numId="11" w16cid:durableId="1927499653">
    <w:abstractNumId w:val="14"/>
  </w:num>
  <w:num w:numId="12" w16cid:durableId="1655645130">
    <w:abstractNumId w:val="36"/>
  </w:num>
  <w:num w:numId="13" w16cid:durableId="580407735">
    <w:abstractNumId w:val="23"/>
  </w:num>
  <w:num w:numId="14" w16cid:durableId="1139808747">
    <w:abstractNumId w:val="13"/>
  </w:num>
  <w:num w:numId="15" w16cid:durableId="1299383855">
    <w:abstractNumId w:val="54"/>
  </w:num>
  <w:num w:numId="16" w16cid:durableId="1910842371">
    <w:abstractNumId w:val="12"/>
  </w:num>
  <w:num w:numId="17" w16cid:durableId="318733485">
    <w:abstractNumId w:val="42"/>
    <w:lvlOverride w:ilvl="0">
      <w:startOverride w:val="1"/>
    </w:lvlOverride>
  </w:num>
  <w:num w:numId="18" w16cid:durableId="567689407">
    <w:abstractNumId w:val="16"/>
  </w:num>
  <w:num w:numId="19" w16cid:durableId="1409501858">
    <w:abstractNumId w:val="4"/>
  </w:num>
  <w:num w:numId="20" w16cid:durableId="162839158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7596807">
    <w:abstractNumId w:val="39"/>
  </w:num>
  <w:num w:numId="22" w16cid:durableId="324208093">
    <w:abstractNumId w:val="60"/>
  </w:num>
  <w:num w:numId="23" w16cid:durableId="850291741">
    <w:abstractNumId w:val="19"/>
  </w:num>
  <w:num w:numId="24" w16cid:durableId="888959761">
    <w:abstractNumId w:val="53"/>
  </w:num>
  <w:num w:numId="25" w16cid:durableId="1360205318">
    <w:abstractNumId w:val="37"/>
    <w:lvlOverride w:ilvl="0">
      <w:startOverride w:val="1"/>
    </w:lvlOverride>
  </w:num>
  <w:num w:numId="26" w16cid:durableId="2078822721">
    <w:abstractNumId w:val="38"/>
  </w:num>
  <w:num w:numId="27" w16cid:durableId="7821397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33281768">
    <w:abstractNumId w:val="52"/>
  </w:num>
  <w:num w:numId="29" w16cid:durableId="1106272774">
    <w:abstractNumId w:val="20"/>
  </w:num>
  <w:num w:numId="30" w16cid:durableId="1368214665">
    <w:abstractNumId w:val="18"/>
  </w:num>
  <w:num w:numId="31" w16cid:durableId="390005371">
    <w:abstractNumId w:val="9"/>
  </w:num>
  <w:num w:numId="32" w16cid:durableId="1672685677">
    <w:abstractNumId w:val="27"/>
  </w:num>
  <w:num w:numId="33" w16cid:durableId="1266813728">
    <w:abstractNumId w:val="48"/>
  </w:num>
  <w:num w:numId="34" w16cid:durableId="166210774">
    <w:abstractNumId w:val="32"/>
  </w:num>
  <w:num w:numId="35" w16cid:durableId="1776899205">
    <w:abstractNumId w:val="40"/>
  </w:num>
  <w:num w:numId="36" w16cid:durableId="136000152">
    <w:abstractNumId w:val="21"/>
  </w:num>
  <w:num w:numId="37" w16cid:durableId="279652012">
    <w:abstractNumId w:val="50"/>
  </w:num>
  <w:num w:numId="38" w16cid:durableId="862983408">
    <w:abstractNumId w:val="5"/>
  </w:num>
  <w:num w:numId="39" w16cid:durableId="118305445">
    <w:abstractNumId w:val="15"/>
  </w:num>
  <w:num w:numId="40" w16cid:durableId="818960247">
    <w:abstractNumId w:val="59"/>
  </w:num>
  <w:num w:numId="41" w16cid:durableId="1706058091">
    <w:abstractNumId w:val="7"/>
  </w:num>
  <w:num w:numId="42" w16cid:durableId="1498231636">
    <w:abstractNumId w:val="1"/>
  </w:num>
  <w:num w:numId="43" w16cid:durableId="66004213">
    <w:abstractNumId w:val="6"/>
  </w:num>
  <w:num w:numId="44" w16cid:durableId="134445788">
    <w:abstractNumId w:val="8"/>
  </w:num>
  <w:num w:numId="45" w16cid:durableId="1691490508">
    <w:abstractNumId w:val="41"/>
  </w:num>
  <w:num w:numId="46" w16cid:durableId="323051109">
    <w:abstractNumId w:val="30"/>
  </w:num>
  <w:num w:numId="47" w16cid:durableId="1468663816">
    <w:abstractNumId w:val="3"/>
  </w:num>
  <w:num w:numId="48" w16cid:durableId="190001531">
    <w:abstractNumId w:val="2"/>
  </w:num>
  <w:num w:numId="49" w16cid:durableId="592590013">
    <w:abstractNumId w:val="61"/>
  </w:num>
  <w:num w:numId="50" w16cid:durableId="1615945972">
    <w:abstractNumId w:val="0"/>
  </w:num>
  <w:num w:numId="51" w16cid:durableId="1849903344">
    <w:abstractNumId w:val="26"/>
  </w:num>
  <w:num w:numId="52" w16cid:durableId="752354424">
    <w:abstractNumId w:val="51"/>
  </w:num>
  <w:num w:numId="53" w16cid:durableId="1802264593">
    <w:abstractNumId w:val="10"/>
  </w:num>
  <w:num w:numId="54" w16cid:durableId="372506799">
    <w:abstractNumId w:val="47"/>
  </w:num>
  <w:num w:numId="55" w16cid:durableId="957301641">
    <w:abstractNumId w:val="58"/>
  </w:num>
  <w:num w:numId="56" w16cid:durableId="1523124593">
    <w:abstractNumId w:val="35"/>
  </w:num>
  <w:num w:numId="57" w16cid:durableId="1900944346">
    <w:abstractNumId w:val="44"/>
  </w:num>
  <w:num w:numId="58" w16cid:durableId="434208369">
    <w:abstractNumId w:val="29"/>
  </w:num>
  <w:num w:numId="59" w16cid:durableId="28916990">
    <w:abstractNumId w:val="63"/>
  </w:num>
  <w:num w:numId="60" w16cid:durableId="1999728759">
    <w:abstractNumId w:val="46"/>
  </w:num>
  <w:num w:numId="61" w16cid:durableId="986671014">
    <w:abstractNumId w:val="17"/>
  </w:num>
  <w:num w:numId="62" w16cid:durableId="956108139">
    <w:abstractNumId w:val="34"/>
  </w:num>
  <w:num w:numId="63" w16cid:durableId="466162498">
    <w:abstractNumId w:val="28"/>
  </w:num>
  <w:num w:numId="64" w16cid:durableId="620964125">
    <w:abstractNumId w:val="5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Mwt7Q0NDayNDKyMDFU0lEKTi0uzszPAykwrgUAEBQXWSwAAAA="/>
  </w:docVars>
  <w:rsids>
    <w:rsidRoot w:val="0090428A"/>
    <w:rsid w:val="00002EBB"/>
    <w:rsid w:val="00003E26"/>
    <w:rsid w:val="00012E9A"/>
    <w:rsid w:val="00013B08"/>
    <w:rsid w:val="00014A3B"/>
    <w:rsid w:val="00021FC0"/>
    <w:rsid w:val="00025D67"/>
    <w:rsid w:val="0002609F"/>
    <w:rsid w:val="000308F8"/>
    <w:rsid w:val="0003340D"/>
    <w:rsid w:val="000357FB"/>
    <w:rsid w:val="0004344A"/>
    <w:rsid w:val="00045DB3"/>
    <w:rsid w:val="00051043"/>
    <w:rsid w:val="0005193D"/>
    <w:rsid w:val="00071585"/>
    <w:rsid w:val="000737C0"/>
    <w:rsid w:val="00081F3A"/>
    <w:rsid w:val="0008352A"/>
    <w:rsid w:val="000908C5"/>
    <w:rsid w:val="000943F6"/>
    <w:rsid w:val="000950DE"/>
    <w:rsid w:val="000A137A"/>
    <w:rsid w:val="000B22BC"/>
    <w:rsid w:val="000B3874"/>
    <w:rsid w:val="000C1BE0"/>
    <w:rsid w:val="000C6C88"/>
    <w:rsid w:val="000D03FA"/>
    <w:rsid w:val="000D1476"/>
    <w:rsid w:val="000D422D"/>
    <w:rsid w:val="000D74B0"/>
    <w:rsid w:val="000E17C0"/>
    <w:rsid w:val="000E29F6"/>
    <w:rsid w:val="000E6910"/>
    <w:rsid w:val="000E740A"/>
    <w:rsid w:val="000F3B21"/>
    <w:rsid w:val="000F4501"/>
    <w:rsid w:val="0010228D"/>
    <w:rsid w:val="001057F3"/>
    <w:rsid w:val="001124F2"/>
    <w:rsid w:val="00112532"/>
    <w:rsid w:val="001131F2"/>
    <w:rsid w:val="00114769"/>
    <w:rsid w:val="00114858"/>
    <w:rsid w:val="001204A7"/>
    <w:rsid w:val="00120969"/>
    <w:rsid w:val="001271AC"/>
    <w:rsid w:val="00131D35"/>
    <w:rsid w:val="001443F8"/>
    <w:rsid w:val="00144B5B"/>
    <w:rsid w:val="00150FF1"/>
    <w:rsid w:val="00152F8E"/>
    <w:rsid w:val="00154C67"/>
    <w:rsid w:val="00166118"/>
    <w:rsid w:val="0017193C"/>
    <w:rsid w:val="00175455"/>
    <w:rsid w:val="00182A82"/>
    <w:rsid w:val="00184826"/>
    <w:rsid w:val="001946BD"/>
    <w:rsid w:val="0019590C"/>
    <w:rsid w:val="001A1FD6"/>
    <w:rsid w:val="001A2C44"/>
    <w:rsid w:val="001B2A15"/>
    <w:rsid w:val="001B4DA2"/>
    <w:rsid w:val="001C019D"/>
    <w:rsid w:val="001C2490"/>
    <w:rsid w:val="001C29EF"/>
    <w:rsid w:val="001C43D0"/>
    <w:rsid w:val="001C4D1B"/>
    <w:rsid w:val="001D0FC5"/>
    <w:rsid w:val="001D42F4"/>
    <w:rsid w:val="001E04FC"/>
    <w:rsid w:val="001F1E76"/>
    <w:rsid w:val="001F5EFC"/>
    <w:rsid w:val="00201D30"/>
    <w:rsid w:val="00203D55"/>
    <w:rsid w:val="00206F26"/>
    <w:rsid w:val="00212FB5"/>
    <w:rsid w:val="00215C2D"/>
    <w:rsid w:val="00216532"/>
    <w:rsid w:val="00222102"/>
    <w:rsid w:val="00222BE9"/>
    <w:rsid w:val="002321F9"/>
    <w:rsid w:val="00236A8F"/>
    <w:rsid w:val="00261056"/>
    <w:rsid w:val="0026246A"/>
    <w:rsid w:val="002648A5"/>
    <w:rsid w:val="0026521D"/>
    <w:rsid w:val="0026755D"/>
    <w:rsid w:val="00270AA0"/>
    <w:rsid w:val="002710F2"/>
    <w:rsid w:val="00272825"/>
    <w:rsid w:val="002748A0"/>
    <w:rsid w:val="0028174F"/>
    <w:rsid w:val="00283A81"/>
    <w:rsid w:val="002857D8"/>
    <w:rsid w:val="00292BA6"/>
    <w:rsid w:val="00294927"/>
    <w:rsid w:val="00295B41"/>
    <w:rsid w:val="00296982"/>
    <w:rsid w:val="002A31AE"/>
    <w:rsid w:val="002A4D10"/>
    <w:rsid w:val="002A7ECE"/>
    <w:rsid w:val="002C05E3"/>
    <w:rsid w:val="002D1A72"/>
    <w:rsid w:val="002D1E39"/>
    <w:rsid w:val="002D391E"/>
    <w:rsid w:val="002D63D1"/>
    <w:rsid w:val="002D683E"/>
    <w:rsid w:val="002E26CA"/>
    <w:rsid w:val="002E2AA3"/>
    <w:rsid w:val="002E5176"/>
    <w:rsid w:val="002E764C"/>
    <w:rsid w:val="002F24D2"/>
    <w:rsid w:val="002F564E"/>
    <w:rsid w:val="00304426"/>
    <w:rsid w:val="003105DB"/>
    <w:rsid w:val="003113F9"/>
    <w:rsid w:val="00317FED"/>
    <w:rsid w:val="0032026D"/>
    <w:rsid w:val="00331B43"/>
    <w:rsid w:val="00336115"/>
    <w:rsid w:val="003478E9"/>
    <w:rsid w:val="003504C2"/>
    <w:rsid w:val="00357B84"/>
    <w:rsid w:val="00360DF5"/>
    <w:rsid w:val="00371832"/>
    <w:rsid w:val="00373379"/>
    <w:rsid w:val="003777E3"/>
    <w:rsid w:val="00385C1B"/>
    <w:rsid w:val="00387CB8"/>
    <w:rsid w:val="00391086"/>
    <w:rsid w:val="003A2E40"/>
    <w:rsid w:val="003A6AF6"/>
    <w:rsid w:val="003A76B3"/>
    <w:rsid w:val="003B2CB4"/>
    <w:rsid w:val="003B49D1"/>
    <w:rsid w:val="003C1D54"/>
    <w:rsid w:val="003D562F"/>
    <w:rsid w:val="003E1DC0"/>
    <w:rsid w:val="003F1C0E"/>
    <w:rsid w:val="003F2603"/>
    <w:rsid w:val="003F3BBE"/>
    <w:rsid w:val="003F52F4"/>
    <w:rsid w:val="0040429E"/>
    <w:rsid w:val="00410F37"/>
    <w:rsid w:val="0041125D"/>
    <w:rsid w:val="00413F69"/>
    <w:rsid w:val="0041491B"/>
    <w:rsid w:val="00416234"/>
    <w:rsid w:val="0041788D"/>
    <w:rsid w:val="00423262"/>
    <w:rsid w:val="00424DEF"/>
    <w:rsid w:val="0044207F"/>
    <w:rsid w:val="0044293B"/>
    <w:rsid w:val="00444E9B"/>
    <w:rsid w:val="00453416"/>
    <w:rsid w:val="00453AB5"/>
    <w:rsid w:val="00456631"/>
    <w:rsid w:val="00466C83"/>
    <w:rsid w:val="004736A5"/>
    <w:rsid w:val="004741FC"/>
    <w:rsid w:val="00480A4B"/>
    <w:rsid w:val="00481B00"/>
    <w:rsid w:val="00484274"/>
    <w:rsid w:val="004A2475"/>
    <w:rsid w:val="004B4853"/>
    <w:rsid w:val="004B5446"/>
    <w:rsid w:val="004C20BF"/>
    <w:rsid w:val="004C421E"/>
    <w:rsid w:val="004C447C"/>
    <w:rsid w:val="004D152E"/>
    <w:rsid w:val="004D1564"/>
    <w:rsid w:val="004D4C4D"/>
    <w:rsid w:val="004F1591"/>
    <w:rsid w:val="004F1A40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B6D"/>
    <w:rsid w:val="00537F04"/>
    <w:rsid w:val="00550D45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22CA"/>
    <w:rsid w:val="005A341E"/>
    <w:rsid w:val="005A4B25"/>
    <w:rsid w:val="005A4CE9"/>
    <w:rsid w:val="005B0978"/>
    <w:rsid w:val="005B28AA"/>
    <w:rsid w:val="005C5A20"/>
    <w:rsid w:val="005E2465"/>
    <w:rsid w:val="005F2B13"/>
    <w:rsid w:val="0060360D"/>
    <w:rsid w:val="0060492A"/>
    <w:rsid w:val="00610A05"/>
    <w:rsid w:val="00615CAE"/>
    <w:rsid w:val="00627BE3"/>
    <w:rsid w:val="00631B80"/>
    <w:rsid w:val="00631C53"/>
    <w:rsid w:val="0064602D"/>
    <w:rsid w:val="00647F57"/>
    <w:rsid w:val="00655FAD"/>
    <w:rsid w:val="00660701"/>
    <w:rsid w:val="006744FC"/>
    <w:rsid w:val="006753F9"/>
    <w:rsid w:val="00675537"/>
    <w:rsid w:val="00676D91"/>
    <w:rsid w:val="00682E2D"/>
    <w:rsid w:val="00686D45"/>
    <w:rsid w:val="00695D7D"/>
    <w:rsid w:val="006971A3"/>
    <w:rsid w:val="006976A5"/>
    <w:rsid w:val="006A2BFD"/>
    <w:rsid w:val="006A3FBF"/>
    <w:rsid w:val="006B243A"/>
    <w:rsid w:val="006C2DCC"/>
    <w:rsid w:val="006C337A"/>
    <w:rsid w:val="006C4C57"/>
    <w:rsid w:val="006C5078"/>
    <w:rsid w:val="006C569A"/>
    <w:rsid w:val="006D40CA"/>
    <w:rsid w:val="006E145C"/>
    <w:rsid w:val="006E3DE2"/>
    <w:rsid w:val="007024B7"/>
    <w:rsid w:val="00703663"/>
    <w:rsid w:val="00707622"/>
    <w:rsid w:val="00720F51"/>
    <w:rsid w:val="00723B1F"/>
    <w:rsid w:val="00730B67"/>
    <w:rsid w:val="00737AA4"/>
    <w:rsid w:val="00743282"/>
    <w:rsid w:val="00746F3E"/>
    <w:rsid w:val="00747E67"/>
    <w:rsid w:val="0075200F"/>
    <w:rsid w:val="0075269A"/>
    <w:rsid w:val="0075711E"/>
    <w:rsid w:val="00766989"/>
    <w:rsid w:val="00771C96"/>
    <w:rsid w:val="00777368"/>
    <w:rsid w:val="00780A2F"/>
    <w:rsid w:val="00782330"/>
    <w:rsid w:val="00783A85"/>
    <w:rsid w:val="0079039C"/>
    <w:rsid w:val="0079209E"/>
    <w:rsid w:val="00794A42"/>
    <w:rsid w:val="007978E4"/>
    <w:rsid w:val="007A32DB"/>
    <w:rsid w:val="007A4727"/>
    <w:rsid w:val="007B0A7A"/>
    <w:rsid w:val="007B3397"/>
    <w:rsid w:val="007B5BA2"/>
    <w:rsid w:val="007C475A"/>
    <w:rsid w:val="007D2213"/>
    <w:rsid w:val="007E51BE"/>
    <w:rsid w:val="007F3370"/>
    <w:rsid w:val="007F4B24"/>
    <w:rsid w:val="00801965"/>
    <w:rsid w:val="0080214F"/>
    <w:rsid w:val="00804101"/>
    <w:rsid w:val="00805DC7"/>
    <w:rsid w:val="00815184"/>
    <w:rsid w:val="008206A6"/>
    <w:rsid w:val="0082261E"/>
    <w:rsid w:val="0082345F"/>
    <w:rsid w:val="00823F6A"/>
    <w:rsid w:val="0082596A"/>
    <w:rsid w:val="00832CC7"/>
    <w:rsid w:val="00841C17"/>
    <w:rsid w:val="00842306"/>
    <w:rsid w:val="00846A95"/>
    <w:rsid w:val="00850814"/>
    <w:rsid w:val="00856DB5"/>
    <w:rsid w:val="00862786"/>
    <w:rsid w:val="008638A9"/>
    <w:rsid w:val="008707EE"/>
    <w:rsid w:val="00870AAF"/>
    <w:rsid w:val="0087376F"/>
    <w:rsid w:val="0087799F"/>
    <w:rsid w:val="00883769"/>
    <w:rsid w:val="00883AAF"/>
    <w:rsid w:val="00885BFF"/>
    <w:rsid w:val="00892392"/>
    <w:rsid w:val="0089781B"/>
    <w:rsid w:val="008A22BA"/>
    <w:rsid w:val="008A53EA"/>
    <w:rsid w:val="008B0D58"/>
    <w:rsid w:val="008B3BD9"/>
    <w:rsid w:val="008B4CE0"/>
    <w:rsid w:val="008B795B"/>
    <w:rsid w:val="008C3955"/>
    <w:rsid w:val="008C480F"/>
    <w:rsid w:val="008C4F9A"/>
    <w:rsid w:val="008C6177"/>
    <w:rsid w:val="008C649E"/>
    <w:rsid w:val="008C750F"/>
    <w:rsid w:val="008C7755"/>
    <w:rsid w:val="008D7D79"/>
    <w:rsid w:val="008E0200"/>
    <w:rsid w:val="008E3D49"/>
    <w:rsid w:val="008F3033"/>
    <w:rsid w:val="0090428A"/>
    <w:rsid w:val="00904DDF"/>
    <w:rsid w:val="00905A2D"/>
    <w:rsid w:val="00910774"/>
    <w:rsid w:val="00911F14"/>
    <w:rsid w:val="00916EC9"/>
    <w:rsid w:val="00922B00"/>
    <w:rsid w:val="009264E3"/>
    <w:rsid w:val="00934C16"/>
    <w:rsid w:val="00935066"/>
    <w:rsid w:val="00942F2C"/>
    <w:rsid w:val="00944F90"/>
    <w:rsid w:val="009450BE"/>
    <w:rsid w:val="009458EB"/>
    <w:rsid w:val="00946557"/>
    <w:rsid w:val="00950A2D"/>
    <w:rsid w:val="00951097"/>
    <w:rsid w:val="00962259"/>
    <w:rsid w:val="00984DCA"/>
    <w:rsid w:val="00987ED9"/>
    <w:rsid w:val="009A3271"/>
    <w:rsid w:val="009A6444"/>
    <w:rsid w:val="009B1689"/>
    <w:rsid w:val="009B204B"/>
    <w:rsid w:val="009B3637"/>
    <w:rsid w:val="009C140D"/>
    <w:rsid w:val="009C3008"/>
    <w:rsid w:val="009C483A"/>
    <w:rsid w:val="009C5581"/>
    <w:rsid w:val="009D0F60"/>
    <w:rsid w:val="009D3837"/>
    <w:rsid w:val="009D4312"/>
    <w:rsid w:val="009E3529"/>
    <w:rsid w:val="009F21BE"/>
    <w:rsid w:val="00A016D6"/>
    <w:rsid w:val="00A03548"/>
    <w:rsid w:val="00A04AF1"/>
    <w:rsid w:val="00A061BB"/>
    <w:rsid w:val="00A06308"/>
    <w:rsid w:val="00A15BA9"/>
    <w:rsid w:val="00A34D75"/>
    <w:rsid w:val="00A37D11"/>
    <w:rsid w:val="00A40027"/>
    <w:rsid w:val="00A437E3"/>
    <w:rsid w:val="00A47455"/>
    <w:rsid w:val="00A53D59"/>
    <w:rsid w:val="00A54F00"/>
    <w:rsid w:val="00A64E7E"/>
    <w:rsid w:val="00A660C6"/>
    <w:rsid w:val="00A73F50"/>
    <w:rsid w:val="00A7571F"/>
    <w:rsid w:val="00A76910"/>
    <w:rsid w:val="00A82B3B"/>
    <w:rsid w:val="00A83534"/>
    <w:rsid w:val="00A93E4E"/>
    <w:rsid w:val="00A94807"/>
    <w:rsid w:val="00AA219C"/>
    <w:rsid w:val="00AB69AB"/>
    <w:rsid w:val="00AC10A0"/>
    <w:rsid w:val="00AC6DD4"/>
    <w:rsid w:val="00AC7E42"/>
    <w:rsid w:val="00AD1225"/>
    <w:rsid w:val="00AD2F7F"/>
    <w:rsid w:val="00AE1437"/>
    <w:rsid w:val="00AE24AE"/>
    <w:rsid w:val="00AF290F"/>
    <w:rsid w:val="00AF3D3D"/>
    <w:rsid w:val="00AF7B69"/>
    <w:rsid w:val="00B147D2"/>
    <w:rsid w:val="00B15BE8"/>
    <w:rsid w:val="00B21B78"/>
    <w:rsid w:val="00B2221B"/>
    <w:rsid w:val="00B30966"/>
    <w:rsid w:val="00B334F2"/>
    <w:rsid w:val="00B41388"/>
    <w:rsid w:val="00B471DE"/>
    <w:rsid w:val="00B55027"/>
    <w:rsid w:val="00B60966"/>
    <w:rsid w:val="00B63C65"/>
    <w:rsid w:val="00B64824"/>
    <w:rsid w:val="00B70448"/>
    <w:rsid w:val="00B709F0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4CDE"/>
    <w:rsid w:val="00BE4D8B"/>
    <w:rsid w:val="00BF708C"/>
    <w:rsid w:val="00BF7A48"/>
    <w:rsid w:val="00BF7A5C"/>
    <w:rsid w:val="00C00FE6"/>
    <w:rsid w:val="00C0409F"/>
    <w:rsid w:val="00C04470"/>
    <w:rsid w:val="00C06617"/>
    <w:rsid w:val="00C211AE"/>
    <w:rsid w:val="00C26A88"/>
    <w:rsid w:val="00C31839"/>
    <w:rsid w:val="00C341A6"/>
    <w:rsid w:val="00C41810"/>
    <w:rsid w:val="00C42D30"/>
    <w:rsid w:val="00C469FE"/>
    <w:rsid w:val="00C56265"/>
    <w:rsid w:val="00C600C9"/>
    <w:rsid w:val="00C617AD"/>
    <w:rsid w:val="00C70F4D"/>
    <w:rsid w:val="00C72B32"/>
    <w:rsid w:val="00C75079"/>
    <w:rsid w:val="00C75587"/>
    <w:rsid w:val="00C8145F"/>
    <w:rsid w:val="00C830C0"/>
    <w:rsid w:val="00C919C6"/>
    <w:rsid w:val="00C93420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5969"/>
    <w:rsid w:val="00CC5DE1"/>
    <w:rsid w:val="00CC6783"/>
    <w:rsid w:val="00CD4966"/>
    <w:rsid w:val="00CD7FD6"/>
    <w:rsid w:val="00CE07A1"/>
    <w:rsid w:val="00CE57E9"/>
    <w:rsid w:val="00CF0AEA"/>
    <w:rsid w:val="00CF235C"/>
    <w:rsid w:val="00D03B70"/>
    <w:rsid w:val="00D046B0"/>
    <w:rsid w:val="00D13A6D"/>
    <w:rsid w:val="00D15BF6"/>
    <w:rsid w:val="00D163ED"/>
    <w:rsid w:val="00D30C07"/>
    <w:rsid w:val="00D34EA0"/>
    <w:rsid w:val="00D3524B"/>
    <w:rsid w:val="00D43B26"/>
    <w:rsid w:val="00D47707"/>
    <w:rsid w:val="00D5530E"/>
    <w:rsid w:val="00D5653D"/>
    <w:rsid w:val="00D56CC3"/>
    <w:rsid w:val="00D77ABC"/>
    <w:rsid w:val="00D83490"/>
    <w:rsid w:val="00D85E43"/>
    <w:rsid w:val="00D962A4"/>
    <w:rsid w:val="00D96EB4"/>
    <w:rsid w:val="00D97421"/>
    <w:rsid w:val="00DA12B8"/>
    <w:rsid w:val="00DA2CEA"/>
    <w:rsid w:val="00DA5541"/>
    <w:rsid w:val="00DA79AB"/>
    <w:rsid w:val="00DB0419"/>
    <w:rsid w:val="00DB1406"/>
    <w:rsid w:val="00DB790C"/>
    <w:rsid w:val="00DC1CC7"/>
    <w:rsid w:val="00DC2B04"/>
    <w:rsid w:val="00DC39CC"/>
    <w:rsid w:val="00DC7A77"/>
    <w:rsid w:val="00DD44BC"/>
    <w:rsid w:val="00DD68C9"/>
    <w:rsid w:val="00DE04D0"/>
    <w:rsid w:val="00DF555A"/>
    <w:rsid w:val="00DF6E03"/>
    <w:rsid w:val="00E11924"/>
    <w:rsid w:val="00E1783A"/>
    <w:rsid w:val="00E201BC"/>
    <w:rsid w:val="00E20ADA"/>
    <w:rsid w:val="00E21D74"/>
    <w:rsid w:val="00E22A20"/>
    <w:rsid w:val="00E37DCD"/>
    <w:rsid w:val="00E54103"/>
    <w:rsid w:val="00E61DC4"/>
    <w:rsid w:val="00E61FE8"/>
    <w:rsid w:val="00E6610B"/>
    <w:rsid w:val="00E71D42"/>
    <w:rsid w:val="00E75A20"/>
    <w:rsid w:val="00E77236"/>
    <w:rsid w:val="00E7739C"/>
    <w:rsid w:val="00E8794B"/>
    <w:rsid w:val="00E9097A"/>
    <w:rsid w:val="00E91CA7"/>
    <w:rsid w:val="00E9226D"/>
    <w:rsid w:val="00EA1132"/>
    <w:rsid w:val="00EB5D9E"/>
    <w:rsid w:val="00EC1AF1"/>
    <w:rsid w:val="00EC2C3D"/>
    <w:rsid w:val="00ED2B1D"/>
    <w:rsid w:val="00ED76A4"/>
    <w:rsid w:val="00EE5D55"/>
    <w:rsid w:val="00EE774F"/>
    <w:rsid w:val="00EF08E9"/>
    <w:rsid w:val="00EF2E7C"/>
    <w:rsid w:val="00EF4972"/>
    <w:rsid w:val="00F008AA"/>
    <w:rsid w:val="00F02216"/>
    <w:rsid w:val="00F066F3"/>
    <w:rsid w:val="00F12A6B"/>
    <w:rsid w:val="00F141E9"/>
    <w:rsid w:val="00F25039"/>
    <w:rsid w:val="00F26259"/>
    <w:rsid w:val="00F37B03"/>
    <w:rsid w:val="00F416DF"/>
    <w:rsid w:val="00F4618E"/>
    <w:rsid w:val="00F5432B"/>
    <w:rsid w:val="00F54DE5"/>
    <w:rsid w:val="00F60E16"/>
    <w:rsid w:val="00F65E90"/>
    <w:rsid w:val="00F6757F"/>
    <w:rsid w:val="00F717DC"/>
    <w:rsid w:val="00F7425E"/>
    <w:rsid w:val="00F75977"/>
    <w:rsid w:val="00F8414C"/>
    <w:rsid w:val="00F94296"/>
    <w:rsid w:val="00FA2BB6"/>
    <w:rsid w:val="00FA5799"/>
    <w:rsid w:val="00FB14CB"/>
    <w:rsid w:val="00FB1887"/>
    <w:rsid w:val="00FB2A02"/>
    <w:rsid w:val="00FB5C18"/>
    <w:rsid w:val="00FC2308"/>
    <w:rsid w:val="00FC5D02"/>
    <w:rsid w:val="00FC6EAC"/>
    <w:rsid w:val="00FE11CB"/>
    <w:rsid w:val="00FE4192"/>
    <w:rsid w:val="00FF1B88"/>
    <w:rsid w:val="00FF3E81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22B00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003E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423262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table" w:styleId="PlainTable4">
    <w:name w:val="Plain Table 4"/>
    <w:basedOn w:val="TableNormal"/>
    <w:uiPriority w:val="44"/>
    <w:rsid w:val="00AF3D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9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2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9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0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39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5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6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0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1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000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6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4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61736-BCA8-47B7-AC15-9D941FAF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4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5190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Pandu Dwi Luhur Pambudi</cp:lastModifiedBy>
  <cp:revision>6</cp:revision>
  <dcterms:created xsi:type="dcterms:W3CDTF">2025-07-13T11:49:00Z</dcterms:created>
  <dcterms:modified xsi:type="dcterms:W3CDTF">2025-08-12T07:45:00Z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f1843480108ea08e5898f04f344dc2c5c12531ad8d8baca75fb6b70230112e67</vt:lpwstr>
  </property>
</Properties>
</file>